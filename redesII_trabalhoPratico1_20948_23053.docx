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A9F9" w14:textId="35C095B0" w:rsidR="00750AA2" w:rsidRPr="00FA5B86" w:rsidRDefault="003F161B" w:rsidP="00E07484">
      <w:pPr>
        <w:spacing w:line="360" w:lineRule="auto"/>
        <w:jc w:val="both"/>
      </w:pPr>
      <w:r w:rsidRPr="00FA5B86">
        <w:rPr>
          <w:noProof/>
        </w:rPr>
        <w:drawing>
          <wp:anchor distT="0" distB="0" distL="114300" distR="114300" simplePos="0" relativeHeight="251665920" behindDoc="1" locked="0" layoutInCell="1" allowOverlap="1" wp14:anchorId="66A61093" wp14:editId="383B50D0">
            <wp:simplePos x="0" y="0"/>
            <wp:positionH relativeFrom="margin">
              <wp:align>center</wp:align>
            </wp:positionH>
            <wp:positionV relativeFrom="paragraph">
              <wp:posOffset>10491</wp:posOffset>
            </wp:positionV>
            <wp:extent cx="4619625" cy="993775"/>
            <wp:effectExtent l="0" t="0" r="9525" b="0"/>
            <wp:wrapTight wrapText="bothSides">
              <wp:wrapPolygon edited="0">
                <wp:start x="0" y="0"/>
                <wp:lineTo x="0" y="21117"/>
                <wp:lineTo x="21555" y="21117"/>
                <wp:lineTo x="21555" y="0"/>
                <wp:lineTo x="0" y="0"/>
              </wp:wrapPolygon>
            </wp:wrapTight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456" w:rsidRPr="00FA5B8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451114B2" wp14:editId="1DBF9137">
                <wp:simplePos x="0" y="0"/>
                <wp:positionH relativeFrom="margin">
                  <wp:posOffset>-502497</wp:posOffset>
                </wp:positionH>
                <wp:positionV relativeFrom="margin">
                  <wp:posOffset>7081520</wp:posOffset>
                </wp:positionV>
                <wp:extent cx="6747934" cy="1193800"/>
                <wp:effectExtent l="0" t="0" r="0" b="0"/>
                <wp:wrapNone/>
                <wp:docPr id="16" name="Rectângulo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7934" cy="1193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44E439B" w14:textId="02D0D4B5" w:rsidR="006A5EA4" w:rsidRDefault="00591501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id w:val="1633363672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F161B"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298488BF" w14:textId="77777777" w:rsidR="006A5EA4" w:rsidRDefault="006A5EA4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</w:p>
                          <w:p w14:paraId="5C7ECF64" w14:textId="108116BF" w:rsidR="006A5EA4" w:rsidRDefault="00591501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</w:pPr>
                            <w:sdt>
                              <w:sdtPr>
                                <w:id w:val="1885605298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 'de' MMMM 'de' yyyy"/>
                                  <w:lid w:val="pt-PT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F161B">
                                  <w:t>2021/2022</w:t>
                                </w:r>
                              </w:sdtContent>
                            </w:sdt>
                          </w:p>
                          <w:p w14:paraId="07E71E87" w14:textId="77CA25AA" w:rsidR="006A5EA4" w:rsidRDefault="00591501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sdt>
                              <w:sdtPr>
                                <w:id w:val="-1547981745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50AA2">
                                  <w:t>Daniel</w:t>
                                </w:r>
                                <w:r w:rsidR="003F161B">
                                  <w:t xml:space="preserve"> </w:t>
                                </w:r>
                                <w:r w:rsidR="00750AA2">
                                  <w:t>Graça</w:t>
                                </w:r>
                                <w:r w:rsidR="003F161B">
                                  <w:t>, nº 20948</w:t>
                                </w:r>
                              </w:sdtContent>
                            </w:sdt>
                          </w:p>
                          <w:p w14:paraId="6186B511" w14:textId="018DA7C0" w:rsidR="00C746AC" w:rsidRDefault="003F161B" w:rsidP="00C746AC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Guilherme Lourenço, nº 23053</w:t>
                            </w:r>
                          </w:p>
                          <w:p w14:paraId="3269237A" w14:textId="6B5914E6" w:rsidR="00BD71FB" w:rsidRDefault="00BD71FB" w:rsidP="00C746AC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Grupo 9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451114B2" id="Rectângulo 618" o:spid="_x0000_s1026" style="position:absolute;left:0;text-align:left;margin-left:-39.55pt;margin-top:557.6pt;width:531.35pt;height:94pt;z-index:251650560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" o:allowincell="f" filled="f" stroked="f" strokeweight=".25pt">
                <v:textbox style="mso-fit-shape-to-text:t" inset=",18pt,,18pt">
                  <w:txbxContent>
                    <w:p w14:paraId="644E439B" w14:textId="02D0D4B5" w:rsidR="006A5EA4" w:rsidRDefault="00F71116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1633363672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F161B"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14:paraId="298488BF" w14:textId="77777777" w:rsidR="006A5EA4" w:rsidRDefault="006A5EA4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14:paraId="5C7ECF64" w14:textId="108116BF" w:rsidR="006A5EA4" w:rsidRDefault="00F71116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88560529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M 'de' yyyy"/>
                            <w:lid w:val="pt-P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F161B">
                            <w:t>2021/2022</w:t>
                          </w:r>
                        </w:sdtContent>
                      </w:sdt>
                    </w:p>
                    <w:p w14:paraId="07E71E87" w14:textId="77CA25AA" w:rsidR="006A5EA4" w:rsidRDefault="00F71116">
                      <w:pPr>
                        <w:pStyle w:val="NoSpacing"/>
                        <w:spacing w:line="276" w:lineRule="auto"/>
                        <w:jc w:val="center"/>
                      </w:pPr>
                      <w:sdt>
                        <w:sdtPr>
                          <w:id w:val="-154798174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750AA2">
                            <w:t>Daniel</w:t>
                          </w:r>
                          <w:r w:rsidR="003F161B">
                            <w:t xml:space="preserve"> </w:t>
                          </w:r>
                          <w:r w:rsidR="00750AA2">
                            <w:t>Graça</w:t>
                          </w:r>
                          <w:r w:rsidR="003F161B">
                            <w:t>, nº 20948</w:t>
                          </w:r>
                        </w:sdtContent>
                      </w:sdt>
                    </w:p>
                    <w:p w14:paraId="6186B511" w14:textId="018DA7C0" w:rsidR="00C746AC" w:rsidRDefault="003F161B" w:rsidP="00C746AC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Guilherme Lourenço, nº 23053</w:t>
                      </w:r>
                    </w:p>
                    <w:p w14:paraId="3269237A" w14:textId="6B5914E6" w:rsidR="00BD71FB" w:rsidRDefault="00BD71FB" w:rsidP="00C746AC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Grupo 9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A35EBB" w:rsidRPr="00FA5B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1664A15E" wp14:editId="2D8F5E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DD5E564" id="Forma Automática 622" o:spid="_x0000_s1026" style="position:absolute;margin-left:0;margin-top:0;width:561.35pt;height:742.95pt;z-index:25166489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A35EBB" w:rsidRPr="00FA5B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701BD130" wp14:editId="763502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262456" w14:paraId="2C92DBF8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3B404B3B" w14:textId="77777777" w:rsidR="006A5EA4" w:rsidRDefault="006A5EA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62456" w14:paraId="3646C977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190D8227" w14:textId="2F22F0A3" w:rsidR="006A5EA4" w:rsidRDefault="00591501" w:rsidP="007E0FD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id w:val="-1134635496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161B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Redes de Dados II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62456" w14:paraId="5A72A4D9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54ABB604" w14:textId="77777777" w:rsidR="006A5EA4" w:rsidRDefault="006A5EA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62456" w14:paraId="3ACBF539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7B2AFA29" w14:textId="101D5C75" w:rsidR="006A5EA4" w:rsidRDefault="00591501" w:rsidP="00262456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-1237936117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161B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Trabalho Prático 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D8B6F23" w14:textId="77777777" w:rsidR="006A5EA4" w:rsidRDefault="006A5EA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01BD130" id="Rectângulo 619" o:spid="_x0000_s1027" style="position:absolute;left:0;text-align:left;margin-left:0;margin-top:0;width:561.1pt;height:173.7pt;z-index:2516577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262456" w14:paraId="2C92DBF8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3B404B3B" w14:textId="77777777" w:rsidR="006A5EA4" w:rsidRDefault="006A5EA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62456" w14:paraId="3646C977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190D8227" w14:textId="2F22F0A3" w:rsidR="006A5EA4" w:rsidRDefault="00591501" w:rsidP="007E0FD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id w:val="-113463549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161B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Redes de Dados II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62456" w14:paraId="5A72A4D9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54ABB604" w14:textId="77777777" w:rsidR="006A5EA4" w:rsidRDefault="006A5EA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62456" w14:paraId="3ACBF539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7B2AFA29" w14:textId="101D5C75" w:rsidR="006A5EA4" w:rsidRDefault="00591501" w:rsidP="00262456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-123793611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161B">
                                      <w:rPr>
                                        <w:sz w:val="36"/>
                                        <w:szCs w:val="36"/>
                                      </w:rPr>
                                      <w:t>Trabalho Prático 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D8B6F23" w14:textId="77777777" w:rsidR="006A5EA4" w:rsidRDefault="006A5EA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sdtContent>
      </w:sdt>
    </w:p>
    <w:p w14:paraId="75DC6A34" w14:textId="77777777" w:rsidR="00484B4A" w:rsidRPr="00FA5B86" w:rsidRDefault="00750AA2" w:rsidP="00484B4A">
      <w:pPr>
        <w:spacing w:after="200" w:line="360" w:lineRule="auto"/>
        <w:jc w:val="both"/>
      </w:pPr>
      <w:r w:rsidRPr="00FA5B86">
        <w:br w:type="page"/>
      </w:r>
    </w:p>
    <w:p w14:paraId="23E3484D" w14:textId="77777777" w:rsidR="009A5DFC" w:rsidRPr="00FA5B86" w:rsidRDefault="009A5DFC">
      <w:pPr>
        <w:spacing w:after="200"/>
        <w:rPr>
          <w:rFonts w:cs="Arial"/>
          <w:b/>
          <w:szCs w:val="24"/>
        </w:rPr>
      </w:pPr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  <w:lang w:val="pt-PT" w:eastAsia="pt-PT"/>
        </w:rPr>
        <w:id w:val="41251835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61596BBE" w14:textId="77777777" w:rsidR="009B02B0" w:rsidRPr="00FA5B86" w:rsidRDefault="009B02B0" w:rsidP="009B02B0">
          <w:pPr>
            <w:pStyle w:val="TOCHeading"/>
            <w:jc w:val="center"/>
            <w:rPr>
              <w:lang w:val="pt-PT"/>
            </w:rPr>
          </w:pPr>
          <w:r w:rsidRPr="00FA5B86">
            <w:rPr>
              <w:lang w:val="pt-PT"/>
            </w:rPr>
            <w:t>Índice</w:t>
          </w:r>
        </w:p>
        <w:p w14:paraId="4E2B2279" w14:textId="234B300D" w:rsidR="00EA1583" w:rsidRDefault="009B02B0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r w:rsidRPr="00FA5B86">
            <w:fldChar w:fldCharType="begin"/>
          </w:r>
          <w:r w:rsidRPr="00FA5B86">
            <w:instrText xml:space="preserve"> TOC \o "1-3" \h \z \u </w:instrText>
          </w:r>
          <w:r w:rsidRPr="00FA5B86">
            <w:fldChar w:fldCharType="separate"/>
          </w:r>
          <w:hyperlink w:anchor="_Toc99046768" w:history="1">
            <w:r w:rsidR="00EA1583" w:rsidRPr="001E4200">
              <w:rPr>
                <w:rStyle w:val="Hyperlink"/>
                <w:noProof/>
              </w:rPr>
              <w:t>Objetivos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_Toc99046768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3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67D65C03" w14:textId="10E6DBA8" w:rsidR="00EA1583" w:rsidRDefault="00591501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69" w:history="1">
            <w:r w:rsidR="00EA1583" w:rsidRPr="001E4200">
              <w:rPr>
                <w:rStyle w:val="Hyperlink"/>
                <w:noProof/>
              </w:rPr>
              <w:t>Cenário A – Protocolo IPv4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_Toc99046769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4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2594DA0D" w14:textId="3297AE71" w:rsidR="00EA1583" w:rsidRDefault="0059150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70" w:history="1">
            <w:r w:rsidR="00EA1583" w:rsidRPr="001E4200">
              <w:rPr>
                <w:rStyle w:val="Hyperlink"/>
                <w:bCs/>
                <w:noProof/>
              </w:rPr>
              <w:t>Topologia da rede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_Toc99046770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4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5A7DDAF8" w14:textId="644A4483" w:rsidR="00EA1583" w:rsidRDefault="0059150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71" w:history="1">
            <w:r w:rsidR="00EA1583" w:rsidRPr="001E4200">
              <w:rPr>
                <w:rStyle w:val="Hyperlink"/>
                <w:bCs/>
                <w:noProof/>
              </w:rPr>
              <w:t>Tabela de endereçamento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_Toc99046771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4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2946496A" w14:textId="1810FE5E" w:rsidR="00EA1583" w:rsidRDefault="0059150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72" w:history="1">
            <w:r w:rsidR="00EA1583" w:rsidRPr="001E4200">
              <w:rPr>
                <w:rStyle w:val="Hyperlink"/>
                <w:bCs/>
                <w:noProof/>
              </w:rPr>
              <w:t>Tarefa 1: Montagem da rede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_Toc99046772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5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087B41E0" w14:textId="5F9EE9CA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73" w:history="1">
            <w:r w:rsidR="00EA1583" w:rsidRPr="001E4200">
              <w:rPr>
                <w:rStyle w:val="Hyperlink"/>
                <w:noProof/>
              </w:rPr>
              <w:t>Passo 1: Ligação dos cabos entre equipamentos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_Toc99046773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5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7B9AE418" w14:textId="1DD2E87E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74" w:history="1">
            <w:r w:rsidR="00EA1583" w:rsidRPr="001E4200">
              <w:rPr>
                <w:rStyle w:val="Hyperlink"/>
                <w:noProof/>
              </w:rPr>
              <w:t>Passo 2: Eliminação das configurações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_Toc99046774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5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002D75FE" w14:textId="601194F4" w:rsidR="00EA1583" w:rsidRDefault="0059150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75" w:history="1">
            <w:r w:rsidR="00EA1583" w:rsidRPr="001E4200">
              <w:rPr>
                <w:rStyle w:val="Hyperlink"/>
                <w:bCs/>
                <w:noProof/>
              </w:rPr>
              <w:t>Tarefa 2: Configurações básicas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_Toc99046775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6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6B143BC1" w14:textId="2572BB46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76" w:history="1">
            <w:r w:rsidR="00EA1583" w:rsidRPr="001E4200">
              <w:rPr>
                <w:rStyle w:val="Hyperlink"/>
                <w:noProof/>
              </w:rPr>
              <w:t>Passo 1: Atribuição de nomes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_Toc99046776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6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02455AF2" w14:textId="0447544D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77" w:history="1">
            <w:r w:rsidR="00EA1583" w:rsidRPr="001E4200">
              <w:rPr>
                <w:rStyle w:val="Hyperlink"/>
                <w:noProof/>
              </w:rPr>
              <w:t>Passo 2: Desabilitação da DNS lookup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_Toc99046777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6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39BEB322" w14:textId="3DB1626E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78" w:history="1">
            <w:r w:rsidR="00EA1583" w:rsidRPr="001E4200">
              <w:rPr>
                <w:rStyle w:val="Hyperlink"/>
                <w:noProof/>
              </w:rPr>
              <w:t xml:space="preserve">Passo 3: Configuração de </w:t>
            </w:r>
            <w:r w:rsidR="00EA1583" w:rsidRPr="001E4200">
              <w:rPr>
                <w:rStyle w:val="Hyperlink"/>
                <w:i/>
                <w:iCs/>
                <w:noProof/>
              </w:rPr>
              <w:t>password</w:t>
            </w:r>
            <w:r w:rsidR="00EA1583" w:rsidRPr="001E4200">
              <w:rPr>
                <w:rStyle w:val="Hyperlink"/>
                <w:noProof/>
              </w:rPr>
              <w:t xml:space="preserve"> para modo privilegiado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_Toc99046778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6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63EAE230" w14:textId="54F4476B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79" w:history="1">
            <w:r w:rsidR="00EA1583" w:rsidRPr="001E4200">
              <w:rPr>
                <w:rStyle w:val="Hyperlink"/>
                <w:noProof/>
              </w:rPr>
              <w:t>Passo 4: Configuração do MOTD banner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_Toc99046779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7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44F43D2E" w14:textId="4312B4AB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80" w:history="1">
            <w:r w:rsidR="00EA1583" w:rsidRPr="001E4200">
              <w:rPr>
                <w:rStyle w:val="Hyperlink"/>
                <w:noProof/>
              </w:rPr>
              <w:t xml:space="preserve">Passo 5: Configuração de </w:t>
            </w:r>
            <w:r w:rsidR="00EA1583" w:rsidRPr="001E4200">
              <w:rPr>
                <w:rStyle w:val="Hyperlink"/>
                <w:i/>
                <w:iCs/>
                <w:noProof/>
              </w:rPr>
              <w:t>password</w:t>
            </w:r>
            <w:r w:rsidR="00EA1583" w:rsidRPr="001E4200">
              <w:rPr>
                <w:rStyle w:val="Hyperlink"/>
                <w:noProof/>
              </w:rPr>
              <w:t xml:space="preserve"> para ligações do tipo </w:t>
            </w:r>
            <w:r w:rsidR="00EA1583" w:rsidRPr="001E4200">
              <w:rPr>
                <w:rStyle w:val="Hyperlink"/>
                <w:i/>
                <w:iCs/>
                <w:noProof/>
              </w:rPr>
              <w:t>console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_Toc99046780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7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68DBDD35" w14:textId="73EB6A12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81" w:history="1">
            <w:r w:rsidR="00EA1583" w:rsidRPr="001E4200">
              <w:rPr>
                <w:rStyle w:val="Hyperlink"/>
                <w:noProof/>
              </w:rPr>
              <w:t xml:space="preserve">Passo 6: Configuração de </w:t>
            </w:r>
            <w:r w:rsidR="00EA1583" w:rsidRPr="001E4200">
              <w:rPr>
                <w:rStyle w:val="Hyperlink"/>
                <w:i/>
                <w:iCs/>
                <w:noProof/>
              </w:rPr>
              <w:t>password</w:t>
            </w:r>
            <w:r w:rsidR="00EA1583" w:rsidRPr="001E4200">
              <w:rPr>
                <w:rStyle w:val="Hyperlink"/>
                <w:noProof/>
              </w:rPr>
              <w:t xml:space="preserve"> para ligações do tipo </w:t>
            </w:r>
            <w:r w:rsidR="00EA1583" w:rsidRPr="001E4200">
              <w:rPr>
                <w:rStyle w:val="Hyperlink"/>
                <w:i/>
                <w:iCs/>
                <w:noProof/>
              </w:rPr>
              <w:t>VTY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_Toc99046781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7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55C22FBE" w14:textId="27DA9761" w:rsidR="00EA1583" w:rsidRDefault="0059150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82" w:history="1">
            <w:r w:rsidR="00EA1583" w:rsidRPr="001E4200">
              <w:rPr>
                <w:rStyle w:val="Hyperlink"/>
                <w:bCs/>
                <w:noProof/>
              </w:rPr>
              <w:t xml:space="preserve">Tarefa 3: Configuração das </w:t>
            </w:r>
            <w:r w:rsidR="00EA1583" w:rsidRPr="001E4200">
              <w:rPr>
                <w:rStyle w:val="Hyperlink"/>
                <w:bCs/>
                <w:i/>
                <w:iCs/>
                <w:noProof/>
              </w:rPr>
              <w:t>interfaces</w:t>
            </w:r>
            <w:r w:rsidR="00EA1583" w:rsidRPr="001E4200">
              <w:rPr>
                <w:rStyle w:val="Hyperlink"/>
                <w:bCs/>
                <w:noProof/>
              </w:rPr>
              <w:t xml:space="preserve"> dos routers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_Toc99046782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8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15AE5EAC" w14:textId="593DBD88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83" w:history="1">
            <w:r w:rsidR="00EA1583" w:rsidRPr="001E4200">
              <w:rPr>
                <w:rStyle w:val="Hyperlink"/>
                <w:noProof/>
              </w:rPr>
              <w:t>Passo 1: Configuração das interfaces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_Toc99046783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8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5D72AD5F" w14:textId="109C17A7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84" w:history="1">
            <w:r w:rsidR="00EA1583" w:rsidRPr="001E4200">
              <w:rPr>
                <w:rStyle w:val="Hyperlink"/>
                <w:noProof/>
              </w:rPr>
              <w:t xml:space="preserve">Passo 2: Verificação dos endereços das </w:t>
            </w:r>
            <w:r w:rsidR="00EA1583" w:rsidRPr="001E4200">
              <w:rPr>
                <w:rStyle w:val="Hyperlink"/>
                <w:i/>
                <w:iCs/>
                <w:noProof/>
              </w:rPr>
              <w:t>interfaces</w:t>
            </w:r>
            <w:r w:rsidR="00EA1583" w:rsidRPr="001E4200">
              <w:rPr>
                <w:rStyle w:val="Hyperlink"/>
                <w:noProof/>
              </w:rPr>
              <w:t xml:space="preserve"> dos routers e respetivo estados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_Toc99046784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9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1371FAE5" w14:textId="03BAC94C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85" w:history="1">
            <w:r w:rsidR="00EA1583" w:rsidRPr="001E4200">
              <w:rPr>
                <w:rStyle w:val="Hyperlink"/>
                <w:noProof/>
              </w:rPr>
              <w:t xml:space="preserve">Passo 3: Configurar as </w:t>
            </w:r>
            <w:r w:rsidR="00EA1583" w:rsidRPr="001E4200">
              <w:rPr>
                <w:rStyle w:val="Hyperlink"/>
                <w:i/>
                <w:iCs/>
                <w:noProof/>
              </w:rPr>
              <w:t>interfaces</w:t>
            </w:r>
            <w:r w:rsidR="00EA1583" w:rsidRPr="001E4200">
              <w:rPr>
                <w:rStyle w:val="Hyperlink"/>
                <w:noProof/>
              </w:rPr>
              <w:t xml:space="preserve"> do PC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_Toc99046785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9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16B2CD74" w14:textId="4F83FDF8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86" w:history="1">
            <w:r w:rsidR="00EA1583" w:rsidRPr="001E4200">
              <w:rPr>
                <w:rStyle w:val="Hyperlink"/>
                <w:noProof/>
              </w:rPr>
              <w:t xml:space="preserve">Passo 4: Verificação de conectividade entre o PC e o respetivo default </w:t>
            </w:r>
            <w:r w:rsidR="00EA1583" w:rsidRPr="001E4200">
              <w:rPr>
                <w:rStyle w:val="Hyperlink"/>
                <w:i/>
                <w:iCs/>
                <w:noProof/>
              </w:rPr>
              <w:t>gateway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_Toc99046786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9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64809FB3" w14:textId="0B60C833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87" w:history="1">
            <w:r w:rsidR="00EA1583" w:rsidRPr="001E4200">
              <w:rPr>
                <w:rStyle w:val="Hyperlink"/>
                <w:noProof/>
              </w:rPr>
              <w:t xml:space="preserve">Passo 5: Verificação de conectividade entre o PC e as </w:t>
            </w:r>
            <w:r w:rsidR="00EA1583" w:rsidRPr="001E4200">
              <w:rPr>
                <w:rStyle w:val="Hyperlink"/>
                <w:i/>
                <w:iCs/>
                <w:noProof/>
              </w:rPr>
              <w:t>interfaces</w:t>
            </w:r>
            <w:r w:rsidR="00EA1583" w:rsidRPr="001E4200">
              <w:rPr>
                <w:rStyle w:val="Hyperlink"/>
                <w:noProof/>
              </w:rPr>
              <w:t xml:space="preserve"> do router B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_Toc99046787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10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357B7796" w14:textId="11681510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88" w:history="1">
            <w:r w:rsidR="00EA1583" w:rsidRPr="001E4200">
              <w:rPr>
                <w:rStyle w:val="Hyperlink"/>
                <w:noProof/>
              </w:rPr>
              <w:t xml:space="preserve">Passo 6: Solução para resolver os problemas de conectividade no </w:t>
            </w:r>
            <w:r w:rsidR="00EA1583" w:rsidRPr="001E4200">
              <w:rPr>
                <w:rStyle w:val="Hyperlink"/>
                <w:bCs/>
                <w:i/>
                <w:iCs/>
                <w:noProof/>
              </w:rPr>
              <w:t>Passo 5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_Toc99046788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10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5CA77C00" w14:textId="5D7D3848" w:rsidR="00EA1583" w:rsidRDefault="00591501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89" w:history="1">
            <w:r w:rsidR="00EA1583" w:rsidRPr="001E4200">
              <w:rPr>
                <w:rStyle w:val="Hyperlink"/>
                <w:noProof/>
              </w:rPr>
              <w:t>Cenário B – Protocolo IPv6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_Toc99046789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11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204CE2EB" w14:textId="19A3B4C8" w:rsidR="00EA1583" w:rsidRDefault="0059150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90" w:history="1">
            <w:r w:rsidR="00EA1583" w:rsidRPr="001E4200">
              <w:rPr>
                <w:rStyle w:val="Hyperlink"/>
                <w:bCs/>
                <w:noProof/>
              </w:rPr>
              <w:t>Topologia da rede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_Toc99046790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11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40AA1FD2" w14:textId="1A4A05B9" w:rsidR="00EA1583" w:rsidRDefault="0059150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91" w:history="1">
            <w:r w:rsidR="00EA1583" w:rsidRPr="001E4200">
              <w:rPr>
                <w:rStyle w:val="Hyperlink"/>
                <w:bCs/>
                <w:noProof/>
              </w:rPr>
              <w:t>Tabela de endereçamento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_Toc99046791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11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59939BF2" w14:textId="7E624C18" w:rsidR="00EA1583" w:rsidRDefault="0059150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92" w:history="1">
            <w:r w:rsidR="00EA1583" w:rsidRPr="001E4200">
              <w:rPr>
                <w:rStyle w:val="Hyperlink"/>
                <w:bCs/>
                <w:noProof/>
              </w:rPr>
              <w:t>Tarefa 1: Montagem da rede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_Toc99046792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12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0ED278E5" w14:textId="6955E4CA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93" w:history="1">
            <w:r w:rsidR="00EA1583" w:rsidRPr="001E4200">
              <w:rPr>
                <w:rStyle w:val="Hyperlink"/>
                <w:noProof/>
              </w:rPr>
              <w:t>Passo 1: Ligação dos cabos entre equipamentos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_Toc99046793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12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3B74A4D6" w14:textId="1F000B20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94" w:history="1">
            <w:r w:rsidR="00EA1583" w:rsidRPr="001E4200">
              <w:rPr>
                <w:rStyle w:val="Hyperlink"/>
                <w:noProof/>
              </w:rPr>
              <w:t xml:space="preserve">Passo 2: Eliminação dos endereços IPv4 das </w:t>
            </w:r>
            <w:r w:rsidR="00EA1583" w:rsidRPr="001E4200">
              <w:rPr>
                <w:rStyle w:val="Hyperlink"/>
                <w:i/>
                <w:iCs/>
                <w:noProof/>
              </w:rPr>
              <w:t>interfaces</w:t>
            </w:r>
            <w:r w:rsidR="00EA1583" w:rsidRPr="001E4200">
              <w:rPr>
                <w:rStyle w:val="Hyperlink"/>
                <w:noProof/>
              </w:rPr>
              <w:t xml:space="preserve"> dos routers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_Toc99046794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12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04E46FB3" w14:textId="1EEBCBEB" w:rsidR="00EA1583" w:rsidRDefault="0059150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95" w:history="1">
            <w:r w:rsidR="00EA1583" w:rsidRPr="001E4200">
              <w:rPr>
                <w:rStyle w:val="Hyperlink"/>
                <w:bCs/>
                <w:noProof/>
              </w:rPr>
              <w:t xml:space="preserve">Tarefa 2: Configuração das </w:t>
            </w:r>
            <w:r w:rsidR="00EA1583" w:rsidRPr="001E4200">
              <w:rPr>
                <w:rStyle w:val="Hyperlink"/>
                <w:bCs/>
                <w:i/>
                <w:iCs/>
                <w:noProof/>
              </w:rPr>
              <w:t>interfaces</w:t>
            </w:r>
            <w:r w:rsidR="00EA1583" w:rsidRPr="001E4200">
              <w:rPr>
                <w:rStyle w:val="Hyperlink"/>
                <w:bCs/>
                <w:noProof/>
              </w:rPr>
              <w:t xml:space="preserve"> dos routers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_Toc99046795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13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4A9DE438" w14:textId="6D5AAD13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96" w:history="1">
            <w:r w:rsidR="00EA1583" w:rsidRPr="001E4200">
              <w:rPr>
                <w:rStyle w:val="Hyperlink"/>
                <w:noProof/>
              </w:rPr>
              <w:t xml:space="preserve">Passo 1: Configuração das </w:t>
            </w:r>
            <w:r w:rsidR="00EA1583" w:rsidRPr="001E4200">
              <w:rPr>
                <w:rStyle w:val="Hyperlink"/>
                <w:i/>
                <w:iCs/>
                <w:noProof/>
              </w:rPr>
              <w:t>interfaces</w:t>
            </w:r>
            <w:r w:rsidR="00EA1583" w:rsidRPr="001E4200">
              <w:rPr>
                <w:rStyle w:val="Hyperlink"/>
                <w:noProof/>
              </w:rPr>
              <w:t xml:space="preserve"> de acordo com a tabela de endereçamento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_Toc99046796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13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2649090B" w14:textId="27A38DA2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97" w:history="1">
            <w:r w:rsidR="00EA1583" w:rsidRPr="001E4200">
              <w:rPr>
                <w:rStyle w:val="Hyperlink"/>
                <w:noProof/>
              </w:rPr>
              <w:t xml:space="preserve">Passo 2: Verificar as configurações executadas no </w:t>
            </w:r>
            <w:r w:rsidR="00EA1583" w:rsidRPr="001E4200">
              <w:rPr>
                <w:rStyle w:val="Hyperlink"/>
                <w:bCs/>
                <w:i/>
                <w:iCs/>
                <w:noProof/>
              </w:rPr>
              <w:t>Passo 1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_Toc99046797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13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5AECB686" w14:textId="0A0C6251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98" w:history="1">
            <w:r w:rsidR="00EA1583" w:rsidRPr="001E4200">
              <w:rPr>
                <w:rStyle w:val="Hyperlink"/>
                <w:noProof/>
              </w:rPr>
              <w:t xml:space="preserve">Passo 3: Configuração da </w:t>
            </w:r>
            <w:r w:rsidR="00EA1583" w:rsidRPr="001E4200">
              <w:rPr>
                <w:rStyle w:val="Hyperlink"/>
                <w:i/>
                <w:iCs/>
                <w:noProof/>
              </w:rPr>
              <w:t xml:space="preserve">interface </w:t>
            </w:r>
            <w:r w:rsidR="00EA1583" w:rsidRPr="001E4200">
              <w:rPr>
                <w:rStyle w:val="Hyperlink"/>
                <w:noProof/>
              </w:rPr>
              <w:t xml:space="preserve">GE 0/0 do Router A para enviar mensagens </w:t>
            </w:r>
            <w:r w:rsidR="00EA1583" w:rsidRPr="001E4200">
              <w:rPr>
                <w:rStyle w:val="Hyperlink"/>
                <w:i/>
                <w:iCs/>
                <w:noProof/>
              </w:rPr>
              <w:t>router advertisement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_Toc99046798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14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4623101D" w14:textId="4765929A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799" w:history="1">
            <w:r w:rsidR="00EA1583" w:rsidRPr="001E4200">
              <w:rPr>
                <w:rStyle w:val="Hyperlink"/>
                <w:noProof/>
              </w:rPr>
              <w:t xml:space="preserve">Passo 4: Verificação os estados das </w:t>
            </w:r>
            <w:r w:rsidR="00EA1583" w:rsidRPr="001E4200">
              <w:rPr>
                <w:rStyle w:val="Hyperlink"/>
                <w:i/>
                <w:iCs/>
                <w:noProof/>
              </w:rPr>
              <w:t>interfaces</w:t>
            </w:r>
            <w:r w:rsidR="00EA1583" w:rsidRPr="001E4200">
              <w:rPr>
                <w:rStyle w:val="Hyperlink"/>
                <w:noProof/>
              </w:rPr>
              <w:t xml:space="preserve"> do PC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_Toc99046799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15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4A2E15C8" w14:textId="44AADA4E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800" w:history="1">
            <w:r w:rsidR="00EA1583" w:rsidRPr="001E4200">
              <w:rPr>
                <w:rStyle w:val="Hyperlink"/>
                <w:noProof/>
              </w:rPr>
              <w:t xml:space="preserve">Passo 5: Verficação da conectividade entre o PC e o respetivo </w:t>
            </w:r>
            <w:r w:rsidR="00EA1583" w:rsidRPr="001E4200">
              <w:rPr>
                <w:rStyle w:val="Hyperlink"/>
                <w:i/>
                <w:iCs/>
                <w:noProof/>
              </w:rPr>
              <w:t>default gateway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_Toc99046800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15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65066D0D" w14:textId="4B4BB39D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801" w:history="1">
            <w:r w:rsidR="00EA1583" w:rsidRPr="001E4200">
              <w:rPr>
                <w:rStyle w:val="Hyperlink"/>
                <w:noProof/>
              </w:rPr>
              <w:t xml:space="preserve">Passo 6: Verificação de conectividade entre o PC e as </w:t>
            </w:r>
            <w:r w:rsidR="00EA1583" w:rsidRPr="001E4200">
              <w:rPr>
                <w:rStyle w:val="Hyperlink"/>
                <w:i/>
                <w:iCs/>
                <w:noProof/>
              </w:rPr>
              <w:t xml:space="preserve">interfaces </w:t>
            </w:r>
            <w:r w:rsidR="00EA1583" w:rsidRPr="001E4200">
              <w:rPr>
                <w:rStyle w:val="Hyperlink"/>
                <w:noProof/>
              </w:rPr>
              <w:t>do router B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_Toc99046801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16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42926BEE" w14:textId="6C446DA8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802" w:history="1">
            <w:r w:rsidR="00EA1583" w:rsidRPr="001E4200">
              <w:rPr>
                <w:rStyle w:val="Hyperlink"/>
                <w:noProof/>
              </w:rPr>
              <w:t xml:space="preserve">Passo 7: Solução para resolver os problemas de conectividade no </w:t>
            </w:r>
            <w:r w:rsidR="00EA1583" w:rsidRPr="001E4200">
              <w:rPr>
                <w:rStyle w:val="Hyperlink"/>
                <w:bCs/>
                <w:i/>
                <w:iCs/>
                <w:noProof/>
              </w:rPr>
              <w:t>Passo 6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_Toc99046802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16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06436BFF" w14:textId="79E93395" w:rsidR="00EA1583" w:rsidRDefault="0059150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803" w:history="1">
            <w:r w:rsidR="00EA1583" w:rsidRPr="001E4200">
              <w:rPr>
                <w:rStyle w:val="Hyperlink"/>
                <w:bCs/>
                <w:noProof/>
              </w:rPr>
              <w:t>Tarefa 3: IPv6 neighbor discovery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_Toc99046803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17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6392C3A4" w14:textId="21756840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804" w:history="1">
            <w:r w:rsidR="00EA1583" w:rsidRPr="001E4200">
              <w:rPr>
                <w:rStyle w:val="Hyperlink"/>
                <w:noProof/>
              </w:rPr>
              <w:t xml:space="preserve">Passo 1: Listagem da configuração da </w:t>
            </w:r>
            <w:r w:rsidR="00EA1583" w:rsidRPr="001E4200">
              <w:rPr>
                <w:rStyle w:val="Hyperlink"/>
                <w:i/>
                <w:iCs/>
                <w:noProof/>
              </w:rPr>
              <w:t>interface</w:t>
            </w:r>
            <w:r w:rsidR="00EA1583" w:rsidRPr="001E4200">
              <w:rPr>
                <w:rStyle w:val="Hyperlink"/>
                <w:noProof/>
              </w:rPr>
              <w:t xml:space="preserve"> do router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_Toc99046804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17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106858A7" w14:textId="5030C455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805" w:history="1">
            <w:r w:rsidR="00EA1583" w:rsidRPr="001E4200">
              <w:rPr>
                <w:rStyle w:val="Hyperlink"/>
                <w:noProof/>
              </w:rPr>
              <w:t xml:space="preserve">Passo 2: Remoção do conteúdo da </w:t>
            </w:r>
            <w:r w:rsidR="00EA1583" w:rsidRPr="001E4200">
              <w:rPr>
                <w:rStyle w:val="Hyperlink"/>
                <w:i/>
                <w:iCs/>
                <w:noProof/>
              </w:rPr>
              <w:t>neighbor cache</w:t>
            </w:r>
            <w:r w:rsidR="00EA1583" w:rsidRPr="001E4200">
              <w:rPr>
                <w:rStyle w:val="Hyperlink"/>
                <w:noProof/>
              </w:rPr>
              <w:t xml:space="preserve"> do router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_Toc99046805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17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0E1DABA1" w14:textId="76421DA5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806" w:history="1">
            <w:r w:rsidR="00EA1583" w:rsidRPr="001E4200">
              <w:rPr>
                <w:rStyle w:val="Hyperlink"/>
                <w:noProof/>
              </w:rPr>
              <w:t xml:space="preserve">Passo 3: Iniciar uma captura com o </w:t>
            </w:r>
            <w:r w:rsidR="00EA1583" w:rsidRPr="001E4200">
              <w:rPr>
                <w:rStyle w:val="Hyperlink"/>
                <w:bCs/>
                <w:i/>
                <w:iCs/>
                <w:noProof/>
              </w:rPr>
              <w:t>Wireshark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_Toc99046806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18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234DF25E" w14:textId="5DF9B115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807" w:history="1">
            <w:r w:rsidR="00EA1583" w:rsidRPr="001E4200">
              <w:rPr>
                <w:rStyle w:val="Hyperlink"/>
                <w:noProof/>
              </w:rPr>
              <w:t>Passo 4: Verificar conectividade entre router A e PC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_Toc99046807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18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0057C071" w14:textId="02E86215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808" w:history="1">
            <w:r w:rsidR="00EA1583" w:rsidRPr="001E4200">
              <w:rPr>
                <w:rStyle w:val="Hyperlink"/>
                <w:noProof/>
              </w:rPr>
              <w:t xml:space="preserve">Passo 5: Explicação de como se processa, no IPv6, o processo similar ao </w:t>
            </w:r>
            <w:r w:rsidR="00EA1583" w:rsidRPr="001E4200">
              <w:rPr>
                <w:rStyle w:val="Hyperlink"/>
                <w:bCs/>
                <w:i/>
                <w:iCs/>
                <w:noProof/>
              </w:rPr>
              <w:t>ARP</w:t>
            </w:r>
            <w:r w:rsidR="00EA1583" w:rsidRPr="001E4200">
              <w:rPr>
                <w:rStyle w:val="Hyperlink"/>
                <w:noProof/>
              </w:rPr>
              <w:t xml:space="preserve"> no IPv4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_Toc99046808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19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417E5CAF" w14:textId="435E6762" w:rsidR="00EA1583" w:rsidRDefault="00591501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809" w:history="1">
            <w:r w:rsidR="00EA1583" w:rsidRPr="001E4200">
              <w:rPr>
                <w:rStyle w:val="Hyperlink"/>
                <w:noProof/>
              </w:rPr>
              <w:t>Cenário C – Protocolo IPv6 em cenários de transição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_Toc99046809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20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27B670CE" w14:textId="7D05890B" w:rsidR="00EA1583" w:rsidRDefault="0059150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810" w:history="1">
            <w:r w:rsidR="00EA1583" w:rsidRPr="001E4200">
              <w:rPr>
                <w:rStyle w:val="Hyperlink"/>
                <w:bCs/>
                <w:noProof/>
              </w:rPr>
              <w:t>Topologia da rede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_Toc99046810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20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1D125EC9" w14:textId="12885547" w:rsidR="00EA1583" w:rsidRDefault="0059150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811" w:history="1">
            <w:r w:rsidR="00EA1583" w:rsidRPr="001E4200">
              <w:rPr>
                <w:rStyle w:val="Hyperlink"/>
                <w:bCs/>
                <w:noProof/>
              </w:rPr>
              <w:t>Tabela de endereçamento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_Toc99046811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20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64CB1797" w14:textId="0941957E" w:rsidR="00EA1583" w:rsidRDefault="0059150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812" w:history="1">
            <w:r w:rsidR="00EA1583" w:rsidRPr="001E4200">
              <w:rPr>
                <w:rStyle w:val="Hyperlink"/>
                <w:bCs/>
                <w:noProof/>
              </w:rPr>
              <w:t>Tarefa 1: Montagem da rede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_Toc99046812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21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5E54DC23" w14:textId="7E1E7E96" w:rsidR="00EA1583" w:rsidRDefault="0059150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813" w:history="1">
            <w:r w:rsidR="00EA1583" w:rsidRPr="001E4200">
              <w:rPr>
                <w:rStyle w:val="Hyperlink"/>
                <w:bCs/>
                <w:noProof/>
              </w:rPr>
              <w:t xml:space="preserve">Tarefa 2: Configuração das </w:t>
            </w:r>
            <w:r w:rsidR="00EA1583" w:rsidRPr="001E4200">
              <w:rPr>
                <w:rStyle w:val="Hyperlink"/>
                <w:bCs/>
                <w:i/>
                <w:iCs/>
                <w:noProof/>
              </w:rPr>
              <w:t>interfaces</w:t>
            </w:r>
            <w:r w:rsidR="00EA1583" w:rsidRPr="001E4200">
              <w:rPr>
                <w:rStyle w:val="Hyperlink"/>
                <w:bCs/>
                <w:noProof/>
              </w:rPr>
              <w:t xml:space="preserve"> dos routers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_Toc99046813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21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788E1436" w14:textId="441575E5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814" w:history="1">
            <w:r w:rsidR="00EA1583" w:rsidRPr="001E4200">
              <w:rPr>
                <w:rStyle w:val="Hyperlink"/>
                <w:noProof/>
              </w:rPr>
              <w:t xml:space="preserve">Passo 1: Configuração das </w:t>
            </w:r>
            <w:r w:rsidR="00EA1583" w:rsidRPr="001E4200">
              <w:rPr>
                <w:rStyle w:val="Hyperlink"/>
                <w:i/>
                <w:iCs/>
                <w:noProof/>
              </w:rPr>
              <w:t>interfaces</w:t>
            </w:r>
            <w:r w:rsidR="00EA1583" w:rsidRPr="001E4200">
              <w:rPr>
                <w:rStyle w:val="Hyperlink"/>
                <w:noProof/>
              </w:rPr>
              <w:t xml:space="preserve"> de acordo com a tabela de endereçamento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_Toc99046814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21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7DAA523A" w14:textId="11A18E08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815" w:history="1">
            <w:r w:rsidR="00EA1583" w:rsidRPr="001E4200">
              <w:rPr>
                <w:rStyle w:val="Hyperlink"/>
                <w:noProof/>
              </w:rPr>
              <w:t xml:space="preserve">Passo 2: Verificação das configurações feitas no </w:t>
            </w:r>
            <w:r w:rsidR="00EA1583" w:rsidRPr="001E4200">
              <w:rPr>
                <w:rStyle w:val="Hyperlink"/>
                <w:bCs/>
                <w:i/>
                <w:iCs/>
                <w:noProof/>
              </w:rPr>
              <w:t>passo 1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_Toc99046815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22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0A216998" w14:textId="0FE642AC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816" w:history="1">
            <w:r w:rsidR="00EA1583" w:rsidRPr="001E4200">
              <w:rPr>
                <w:rStyle w:val="Hyperlink"/>
                <w:noProof/>
              </w:rPr>
              <w:t>Passo 3: Configuração de um túnel manual IPv6 sobre IPV4 de forma a existir conectividade entre as duas redes IPv6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_Toc99046816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22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3EDC9CB3" w14:textId="67ADEA24" w:rsidR="00EA1583" w:rsidRDefault="00591501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046817" w:history="1">
            <w:r w:rsidR="00EA1583" w:rsidRPr="001E4200">
              <w:rPr>
                <w:rStyle w:val="Hyperlink"/>
                <w:noProof/>
              </w:rPr>
              <w:t>Passo 4: Verificação de conectividade entre dispositivos das redes IPv4</w:t>
            </w:r>
            <w:r w:rsidR="00EA1583">
              <w:rPr>
                <w:noProof/>
                <w:webHidden/>
              </w:rPr>
              <w:tab/>
            </w:r>
            <w:r w:rsidR="00EA1583">
              <w:rPr>
                <w:noProof/>
                <w:webHidden/>
              </w:rPr>
              <w:fldChar w:fldCharType="begin"/>
            </w:r>
            <w:r w:rsidR="00EA1583">
              <w:rPr>
                <w:noProof/>
                <w:webHidden/>
              </w:rPr>
              <w:instrText xml:space="preserve"> PAGEREF _Toc99046817 \h </w:instrText>
            </w:r>
            <w:r w:rsidR="00EA1583">
              <w:rPr>
                <w:noProof/>
                <w:webHidden/>
              </w:rPr>
            </w:r>
            <w:r w:rsidR="00EA1583">
              <w:rPr>
                <w:noProof/>
                <w:webHidden/>
              </w:rPr>
              <w:fldChar w:fldCharType="separate"/>
            </w:r>
            <w:r w:rsidR="00EA1583">
              <w:rPr>
                <w:noProof/>
                <w:webHidden/>
              </w:rPr>
              <w:t>23</w:t>
            </w:r>
            <w:r w:rsidR="00EA1583">
              <w:rPr>
                <w:noProof/>
                <w:webHidden/>
              </w:rPr>
              <w:fldChar w:fldCharType="end"/>
            </w:r>
          </w:hyperlink>
        </w:p>
        <w:p w14:paraId="48C62B3B" w14:textId="30744683" w:rsidR="009B02B0" w:rsidRPr="00FA5B86" w:rsidRDefault="009B02B0">
          <w:r w:rsidRPr="00FA5B86">
            <w:rPr>
              <w:b/>
              <w:bCs/>
              <w:noProof/>
            </w:rPr>
            <w:fldChar w:fldCharType="end"/>
          </w:r>
        </w:p>
      </w:sdtContent>
    </w:sdt>
    <w:p w14:paraId="75755C30" w14:textId="77777777" w:rsidR="00255099" w:rsidRPr="00FA5B86" w:rsidRDefault="00255099">
      <w:pPr>
        <w:spacing w:after="200"/>
        <w:rPr>
          <w:rFonts w:cs="Arial"/>
          <w:b/>
          <w:szCs w:val="24"/>
        </w:rPr>
      </w:pPr>
    </w:p>
    <w:p w14:paraId="325E818B" w14:textId="77777777" w:rsidR="009A5DFC" w:rsidRPr="00FA5B86" w:rsidRDefault="009A5DFC">
      <w:pPr>
        <w:spacing w:after="200"/>
        <w:rPr>
          <w:rFonts w:cs="Arial"/>
          <w:b/>
          <w:szCs w:val="24"/>
        </w:rPr>
      </w:pPr>
      <w:r w:rsidRPr="00FA5B86">
        <w:rPr>
          <w:rFonts w:cs="Arial"/>
          <w:b/>
          <w:szCs w:val="24"/>
        </w:rPr>
        <w:br w:type="page"/>
      </w:r>
    </w:p>
    <w:p w14:paraId="488CD3BF" w14:textId="24C78CB7" w:rsidR="00750AA2" w:rsidRPr="00FA5B86" w:rsidRDefault="00EF6F52" w:rsidP="00255099">
      <w:pPr>
        <w:pStyle w:val="Heading1"/>
        <w:jc w:val="center"/>
      </w:pPr>
      <w:bookmarkStart w:id="0" w:name="_Toc99046768"/>
      <w:r w:rsidRPr="00FA5B86">
        <w:lastRenderedPageBreak/>
        <w:t>Objetivos</w:t>
      </w:r>
      <w:bookmarkEnd w:id="0"/>
    </w:p>
    <w:p w14:paraId="207B70B6" w14:textId="5EF61F55" w:rsidR="00A01BDC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Ligar entre si os equipamentos activos de acordo com os esquemas fornecidos.</w:t>
      </w:r>
    </w:p>
    <w:p w14:paraId="445A4F49" w14:textId="25353561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Configurar o equipamento activo.</w:t>
      </w:r>
    </w:p>
    <w:p w14:paraId="5D60CCA5" w14:textId="0C0742B0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Configurar rotas estáticas.</w:t>
      </w:r>
    </w:p>
    <w:p w14:paraId="0933E0DA" w14:textId="4ECD015B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 xml:space="preserve">Conhecer o comportamento do </w:t>
      </w:r>
      <w:r w:rsidRPr="00FA5B86">
        <w:rPr>
          <w:rFonts w:cs="Arial"/>
          <w:i/>
          <w:iCs/>
          <w:szCs w:val="24"/>
        </w:rPr>
        <w:t>neighbor discovery</w:t>
      </w:r>
      <w:r w:rsidRPr="00FA5B86">
        <w:rPr>
          <w:rFonts w:cs="Arial"/>
          <w:szCs w:val="24"/>
        </w:rPr>
        <w:t xml:space="preserve"> do </w:t>
      </w:r>
      <w:r w:rsidRPr="00FA5B86">
        <w:rPr>
          <w:rFonts w:cs="Arial"/>
          <w:i/>
          <w:iCs/>
          <w:szCs w:val="24"/>
        </w:rPr>
        <w:t>IPv6</w:t>
      </w:r>
      <w:r w:rsidRPr="00FA5B86">
        <w:rPr>
          <w:rFonts w:cs="Arial"/>
          <w:szCs w:val="24"/>
        </w:rPr>
        <w:t>.</w:t>
      </w:r>
    </w:p>
    <w:p w14:paraId="57A63714" w14:textId="58736F0A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 xml:space="preserve">Configurar túneis </w:t>
      </w:r>
      <w:r w:rsidRPr="00FA5B86">
        <w:rPr>
          <w:rFonts w:cs="Arial"/>
          <w:i/>
          <w:iCs/>
          <w:szCs w:val="24"/>
        </w:rPr>
        <w:t>IPv6</w:t>
      </w:r>
      <w:r w:rsidRPr="00FA5B86">
        <w:rPr>
          <w:rFonts w:cs="Arial"/>
          <w:szCs w:val="24"/>
        </w:rPr>
        <w:t xml:space="preserve"> sobre </w:t>
      </w:r>
      <w:r w:rsidRPr="00FA5B86">
        <w:rPr>
          <w:rFonts w:cs="Arial"/>
          <w:i/>
          <w:iCs/>
          <w:szCs w:val="24"/>
        </w:rPr>
        <w:t>IPv4.</w:t>
      </w:r>
    </w:p>
    <w:p w14:paraId="65156935" w14:textId="0CDB72BC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Identificar e corrigir erros e problemas de funcionamento.</w:t>
      </w:r>
    </w:p>
    <w:p w14:paraId="62BF6C0B" w14:textId="77777777" w:rsidR="00EF6F52" w:rsidRPr="00FA5B86" w:rsidRDefault="00EF6F52">
      <w:pPr>
        <w:spacing w:after="200"/>
        <w:rPr>
          <w:rFonts w:cs="Arial"/>
          <w:szCs w:val="24"/>
        </w:rPr>
      </w:pPr>
      <w:r w:rsidRPr="00FA5B86">
        <w:rPr>
          <w:rFonts w:cs="Arial"/>
          <w:szCs w:val="24"/>
        </w:rPr>
        <w:br w:type="page"/>
      </w:r>
    </w:p>
    <w:p w14:paraId="44F9F5B5" w14:textId="0E5F01FD" w:rsidR="00930443" w:rsidRPr="00FA5B86" w:rsidRDefault="00EF6F52" w:rsidP="00255099">
      <w:pPr>
        <w:pStyle w:val="Heading1"/>
        <w:jc w:val="center"/>
      </w:pPr>
      <w:bookmarkStart w:id="1" w:name="_Toc99046769"/>
      <w:r w:rsidRPr="00FA5B86">
        <w:lastRenderedPageBreak/>
        <w:t>Cenário A</w:t>
      </w:r>
      <w:r w:rsidR="00DA6291">
        <w:t xml:space="preserve"> – Protocolo IPv4</w:t>
      </w:r>
      <w:bookmarkEnd w:id="1"/>
    </w:p>
    <w:p w14:paraId="4453FC3E" w14:textId="2490B8FD" w:rsidR="00EF6F52" w:rsidRPr="00FA5B86" w:rsidRDefault="00EF6F52" w:rsidP="001F6F05">
      <w:pPr>
        <w:pStyle w:val="Heading2"/>
        <w:rPr>
          <w:b w:val="0"/>
          <w:bCs/>
          <w:u w:val="single"/>
        </w:rPr>
      </w:pPr>
      <w:bookmarkStart w:id="2" w:name="_Toc99046770"/>
      <w:r w:rsidRPr="00FA5B86">
        <w:rPr>
          <w:b w:val="0"/>
          <w:bCs/>
          <w:u w:val="single"/>
        </w:rPr>
        <w:t>Topologia da rede</w:t>
      </w:r>
      <w:bookmarkEnd w:id="2"/>
    </w:p>
    <w:p w14:paraId="308BA07E" w14:textId="77777777" w:rsidR="00B5197F" w:rsidRPr="00FA5B86" w:rsidRDefault="00B5197F" w:rsidP="00B5197F"/>
    <w:p w14:paraId="6E3C8A07" w14:textId="77777777" w:rsidR="00E85678" w:rsidRPr="00FA5B86" w:rsidRDefault="002D15A6" w:rsidP="00E85678">
      <w:pPr>
        <w:keepNext/>
      </w:pPr>
      <w:r w:rsidRPr="00FA5B86">
        <w:rPr>
          <w:rFonts w:cs="Arial"/>
          <w:noProof/>
          <w:szCs w:val="24"/>
        </w:rPr>
        <w:drawing>
          <wp:inline distT="0" distB="0" distL="0" distR="0" wp14:anchorId="304DB5E4" wp14:editId="0DF4D463">
            <wp:extent cx="5760085" cy="21361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966E" w14:textId="366C3192" w:rsidR="002D15A6" w:rsidRPr="00FA5B86" w:rsidRDefault="00E85678" w:rsidP="00E85678">
      <w:pPr>
        <w:pStyle w:val="Caption"/>
        <w:rPr>
          <w:rFonts w:cs="Arial"/>
          <w:sz w:val="24"/>
          <w:szCs w:val="24"/>
        </w:rPr>
      </w:pPr>
      <w:r w:rsidRPr="00FA5B86"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1</w:t>
      </w:r>
      <w:r w:rsidR="00591501">
        <w:rPr>
          <w:noProof/>
        </w:rPr>
        <w:fldChar w:fldCharType="end"/>
      </w:r>
      <w:r w:rsidRPr="00FA5B86">
        <w:t xml:space="preserve"> Topologia da rede</w:t>
      </w:r>
    </w:p>
    <w:p w14:paraId="6B6F8284" w14:textId="77777777" w:rsidR="002D15A6" w:rsidRPr="00FA5B86" w:rsidRDefault="002D15A6" w:rsidP="002D15A6">
      <w:pPr>
        <w:rPr>
          <w:rFonts w:cs="Arial"/>
          <w:szCs w:val="24"/>
        </w:rPr>
      </w:pPr>
    </w:p>
    <w:p w14:paraId="346EDDD5" w14:textId="5F15959A" w:rsidR="00134EC2" w:rsidRPr="00FA5B86" w:rsidRDefault="002D15A6" w:rsidP="001F6F05">
      <w:pPr>
        <w:pStyle w:val="Heading2"/>
        <w:rPr>
          <w:b w:val="0"/>
          <w:bCs/>
          <w:u w:val="single"/>
        </w:rPr>
      </w:pPr>
      <w:bookmarkStart w:id="3" w:name="_Toc99046771"/>
      <w:r w:rsidRPr="00FA5B86">
        <w:rPr>
          <w:b w:val="0"/>
          <w:bCs/>
          <w:u w:val="single"/>
        </w:rPr>
        <w:t>Tabela de endereçamento</w:t>
      </w:r>
      <w:bookmarkEnd w:id="3"/>
    </w:p>
    <w:p w14:paraId="3B3E77BD" w14:textId="77777777" w:rsidR="001F6F05" w:rsidRPr="00FA5B86" w:rsidRDefault="001F6F05" w:rsidP="001F6F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1720"/>
        <w:gridCol w:w="1804"/>
        <w:gridCol w:w="2018"/>
        <w:gridCol w:w="1767"/>
      </w:tblGrid>
      <w:tr w:rsidR="00FA5B86" w:rsidRPr="00FA5B86" w14:paraId="3E368B94" w14:textId="77777777" w:rsidTr="000656BE"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50C9D415" w14:textId="025A296C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Dispositivo</w:t>
            </w: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69D9F814" w14:textId="3C0E6F3B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Interface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6A0EF7EC" w14:textId="3FF0BF58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Endereço IP</w:t>
            </w:r>
          </w:p>
        </w:tc>
        <w:tc>
          <w:tcPr>
            <w:tcW w:w="2018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5B49FEB6" w14:textId="0050F258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Máscara de Subrede</w:t>
            </w:r>
          </w:p>
        </w:tc>
        <w:tc>
          <w:tcPr>
            <w:tcW w:w="176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40BD6E20" w14:textId="0DE0451A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Default Gateway</w:t>
            </w:r>
          </w:p>
        </w:tc>
      </w:tr>
      <w:tr w:rsidR="002D15A6" w:rsidRPr="00FA5B86" w14:paraId="491CC61F" w14:textId="77777777" w:rsidTr="000656BE">
        <w:tc>
          <w:tcPr>
            <w:tcW w:w="1752" w:type="dxa"/>
            <w:vMerge w:val="restart"/>
            <w:tcBorders>
              <w:top w:val="single" w:sz="4" w:space="0" w:color="000000" w:themeColor="text1"/>
            </w:tcBorders>
          </w:tcPr>
          <w:p w14:paraId="4D959152" w14:textId="71FBE414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A</w:t>
            </w:r>
          </w:p>
        </w:tc>
        <w:tc>
          <w:tcPr>
            <w:tcW w:w="1720" w:type="dxa"/>
            <w:tcBorders>
              <w:top w:val="single" w:sz="4" w:space="0" w:color="000000" w:themeColor="text1"/>
            </w:tcBorders>
          </w:tcPr>
          <w:p w14:paraId="7DF4C77C" w14:textId="015616F9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0/0</w:t>
            </w:r>
          </w:p>
        </w:tc>
        <w:tc>
          <w:tcPr>
            <w:tcW w:w="1804" w:type="dxa"/>
            <w:tcBorders>
              <w:top w:val="single" w:sz="4" w:space="0" w:color="000000" w:themeColor="text1"/>
            </w:tcBorders>
          </w:tcPr>
          <w:p w14:paraId="3295D1F0" w14:textId="2157B063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192.168.9.1</w:t>
            </w:r>
          </w:p>
        </w:tc>
        <w:tc>
          <w:tcPr>
            <w:tcW w:w="2018" w:type="dxa"/>
            <w:tcBorders>
              <w:top w:val="single" w:sz="4" w:space="0" w:color="000000" w:themeColor="text1"/>
            </w:tcBorders>
          </w:tcPr>
          <w:p w14:paraId="38A3C1A0" w14:textId="5D1A9222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255.255.255.128</w:t>
            </w:r>
          </w:p>
        </w:tc>
        <w:tc>
          <w:tcPr>
            <w:tcW w:w="1767" w:type="dxa"/>
            <w:tcBorders>
              <w:top w:val="single" w:sz="4" w:space="0" w:color="000000" w:themeColor="text1"/>
            </w:tcBorders>
          </w:tcPr>
          <w:p w14:paraId="7D47DE01" w14:textId="58CFB453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78A147C4" w14:textId="77777777" w:rsidTr="000656BE">
        <w:tc>
          <w:tcPr>
            <w:tcW w:w="1752" w:type="dxa"/>
            <w:vMerge/>
          </w:tcPr>
          <w:p w14:paraId="6FE9738B" w14:textId="77777777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20" w:type="dxa"/>
          </w:tcPr>
          <w:p w14:paraId="6A0284FE" w14:textId="4540721D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0/1</w:t>
            </w:r>
          </w:p>
        </w:tc>
        <w:tc>
          <w:tcPr>
            <w:tcW w:w="1804" w:type="dxa"/>
          </w:tcPr>
          <w:p w14:paraId="7DB4FAE2" w14:textId="10015A92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192.168.29.1</w:t>
            </w:r>
          </w:p>
        </w:tc>
        <w:tc>
          <w:tcPr>
            <w:tcW w:w="2018" w:type="dxa"/>
          </w:tcPr>
          <w:p w14:paraId="23099E8C" w14:textId="63DE8150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</w:t>
            </w:r>
            <w:r w:rsidR="00B011BD">
              <w:rPr>
                <w:rFonts w:cs="Arial"/>
                <w:szCs w:val="24"/>
              </w:rPr>
              <w:t>0</w:t>
            </w:r>
          </w:p>
        </w:tc>
        <w:tc>
          <w:tcPr>
            <w:tcW w:w="1767" w:type="dxa"/>
          </w:tcPr>
          <w:p w14:paraId="431430CF" w14:textId="79752F96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6FC1E89B" w14:textId="77777777" w:rsidTr="000656BE">
        <w:tc>
          <w:tcPr>
            <w:tcW w:w="1752" w:type="dxa"/>
            <w:vMerge w:val="restart"/>
          </w:tcPr>
          <w:p w14:paraId="5E4B30D9" w14:textId="21E1DD0D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B</w:t>
            </w:r>
          </w:p>
        </w:tc>
        <w:tc>
          <w:tcPr>
            <w:tcW w:w="1720" w:type="dxa"/>
          </w:tcPr>
          <w:p w14:paraId="059DDE69" w14:textId="5810CFC2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0/0</w:t>
            </w:r>
          </w:p>
        </w:tc>
        <w:tc>
          <w:tcPr>
            <w:tcW w:w="1804" w:type="dxa"/>
          </w:tcPr>
          <w:p w14:paraId="146A1300" w14:textId="28A1E0F3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192.168.59.1</w:t>
            </w:r>
          </w:p>
        </w:tc>
        <w:tc>
          <w:tcPr>
            <w:tcW w:w="2018" w:type="dxa"/>
          </w:tcPr>
          <w:p w14:paraId="4467AAF6" w14:textId="11BB3F4E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255.255.255.0</w:t>
            </w:r>
          </w:p>
        </w:tc>
        <w:tc>
          <w:tcPr>
            <w:tcW w:w="1767" w:type="dxa"/>
          </w:tcPr>
          <w:p w14:paraId="58166F8A" w14:textId="101FE14B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4B1B669E" w14:textId="77777777" w:rsidTr="000656BE">
        <w:tc>
          <w:tcPr>
            <w:tcW w:w="1752" w:type="dxa"/>
            <w:vMerge/>
          </w:tcPr>
          <w:p w14:paraId="7D057C97" w14:textId="77777777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20" w:type="dxa"/>
          </w:tcPr>
          <w:p w14:paraId="5689977A" w14:textId="6955EC33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0/1</w:t>
            </w:r>
          </w:p>
        </w:tc>
        <w:tc>
          <w:tcPr>
            <w:tcW w:w="1804" w:type="dxa"/>
          </w:tcPr>
          <w:p w14:paraId="77850F70" w14:textId="1AB186F8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192.168.29.2</w:t>
            </w:r>
          </w:p>
        </w:tc>
        <w:tc>
          <w:tcPr>
            <w:tcW w:w="2018" w:type="dxa"/>
          </w:tcPr>
          <w:p w14:paraId="46AE4003" w14:textId="329B9D86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255.255.255.0</w:t>
            </w:r>
          </w:p>
        </w:tc>
        <w:tc>
          <w:tcPr>
            <w:tcW w:w="1767" w:type="dxa"/>
          </w:tcPr>
          <w:p w14:paraId="25DA848A" w14:textId="59A40CBA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2485475C" w14:textId="77777777" w:rsidTr="000656BE">
        <w:tc>
          <w:tcPr>
            <w:tcW w:w="1752" w:type="dxa"/>
          </w:tcPr>
          <w:p w14:paraId="753C95FC" w14:textId="5E94EF21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PC</w:t>
            </w:r>
          </w:p>
        </w:tc>
        <w:tc>
          <w:tcPr>
            <w:tcW w:w="1720" w:type="dxa"/>
          </w:tcPr>
          <w:p w14:paraId="3052D58A" w14:textId="2071B07E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NIC</w:t>
            </w:r>
          </w:p>
        </w:tc>
        <w:tc>
          <w:tcPr>
            <w:tcW w:w="1804" w:type="dxa"/>
          </w:tcPr>
          <w:p w14:paraId="74D6E5AC" w14:textId="2C645EB9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192.168.9.100</w:t>
            </w:r>
          </w:p>
        </w:tc>
        <w:tc>
          <w:tcPr>
            <w:tcW w:w="2018" w:type="dxa"/>
          </w:tcPr>
          <w:p w14:paraId="7335EFD1" w14:textId="77DFDF2D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255.255.255.0</w:t>
            </w:r>
          </w:p>
        </w:tc>
        <w:tc>
          <w:tcPr>
            <w:tcW w:w="1767" w:type="dxa"/>
          </w:tcPr>
          <w:p w14:paraId="773E1A56" w14:textId="0EFF17A9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192.168.9.1</w:t>
            </w:r>
          </w:p>
        </w:tc>
      </w:tr>
    </w:tbl>
    <w:p w14:paraId="0E09157A" w14:textId="427ABCCD" w:rsidR="002D15A6" w:rsidRPr="00FA5B86" w:rsidRDefault="000656BE" w:rsidP="000656BE">
      <w:pPr>
        <w:pStyle w:val="Caption"/>
        <w:rPr>
          <w:rFonts w:cs="Arial"/>
          <w:sz w:val="24"/>
          <w:szCs w:val="24"/>
        </w:rPr>
      </w:pPr>
      <w:r w:rsidRPr="00FA5B86"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2</w:t>
      </w:r>
      <w:r w:rsidR="00591501">
        <w:rPr>
          <w:noProof/>
        </w:rPr>
        <w:fldChar w:fldCharType="end"/>
      </w:r>
      <w:r w:rsidRPr="00FA5B86">
        <w:t xml:space="preserve"> T</w:t>
      </w:r>
      <w:r w:rsidR="00A269AA" w:rsidRPr="00FA5B86">
        <w:t>abela de ende</w:t>
      </w:r>
      <w:r w:rsidR="003C5F33" w:rsidRPr="00FA5B86">
        <w:t>reçamento</w:t>
      </w:r>
    </w:p>
    <w:p w14:paraId="1EEEC145" w14:textId="77777777" w:rsidR="000656BE" w:rsidRPr="00FA5B86" w:rsidRDefault="000656BE" w:rsidP="00F877D7">
      <w:pPr>
        <w:jc w:val="both"/>
        <w:rPr>
          <w:rFonts w:cs="Arial"/>
          <w:b/>
          <w:bCs/>
          <w:szCs w:val="22"/>
        </w:rPr>
      </w:pPr>
    </w:p>
    <w:p w14:paraId="7C42DB82" w14:textId="14F30BEB" w:rsidR="00496F77" w:rsidRPr="00FA5B86" w:rsidRDefault="005B2CF5" w:rsidP="00F877D7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 w:rsidR="00012AB0">
        <w:rPr>
          <w:rFonts w:cs="Arial"/>
          <w:b/>
          <w:bCs/>
          <w:sz w:val="22"/>
          <w:szCs w:val="22"/>
        </w:rPr>
        <w:t xml:space="preserve"> 1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Cs w:val="22"/>
        </w:rPr>
        <w:t xml:space="preserve"> A tabela de endereçamento já se encontra com as correções necessárias para ir ao enquandro do enunciado. Já se encontra com a máscara de subrede correta para </w:t>
      </w:r>
      <w:r w:rsidRPr="00FA5B86">
        <w:rPr>
          <w:rFonts w:cs="Arial"/>
          <w:i/>
          <w:iCs/>
          <w:szCs w:val="22"/>
        </w:rPr>
        <w:t>/25</w:t>
      </w:r>
      <w:r w:rsidRPr="00FA5B86">
        <w:rPr>
          <w:rFonts w:cs="Arial"/>
          <w:szCs w:val="22"/>
        </w:rPr>
        <w:t xml:space="preserve"> no Router A.</w:t>
      </w:r>
    </w:p>
    <w:p w14:paraId="638168ED" w14:textId="77777777" w:rsidR="00496F77" w:rsidRPr="00FA5B86" w:rsidRDefault="00496F77">
      <w:pPr>
        <w:spacing w:after="200"/>
        <w:rPr>
          <w:rFonts w:cs="Arial"/>
          <w:szCs w:val="22"/>
        </w:rPr>
      </w:pPr>
      <w:r w:rsidRPr="00FA5B86">
        <w:rPr>
          <w:rFonts w:cs="Arial"/>
          <w:szCs w:val="22"/>
        </w:rPr>
        <w:br w:type="page"/>
      </w:r>
    </w:p>
    <w:p w14:paraId="0C186E7B" w14:textId="6B927888" w:rsidR="00784450" w:rsidRPr="00FA5B86" w:rsidRDefault="00496F77" w:rsidP="00784450">
      <w:pPr>
        <w:pStyle w:val="Heading2"/>
        <w:rPr>
          <w:b w:val="0"/>
          <w:bCs/>
          <w:u w:val="single"/>
        </w:rPr>
      </w:pPr>
      <w:bookmarkStart w:id="4" w:name="_Toc99046772"/>
      <w:r w:rsidRPr="00FA5B86">
        <w:rPr>
          <w:b w:val="0"/>
          <w:bCs/>
          <w:u w:val="single"/>
        </w:rPr>
        <w:lastRenderedPageBreak/>
        <w:t>Tarefa 1:</w:t>
      </w:r>
      <w:r w:rsidR="006D216D" w:rsidRPr="00FA5B86">
        <w:rPr>
          <w:b w:val="0"/>
          <w:bCs/>
          <w:u w:val="single"/>
        </w:rPr>
        <w:t xml:space="preserve"> Monta</w:t>
      </w:r>
      <w:r w:rsidR="00291F31">
        <w:rPr>
          <w:b w:val="0"/>
          <w:bCs/>
          <w:u w:val="single"/>
        </w:rPr>
        <w:t>gem</w:t>
      </w:r>
      <w:r w:rsidR="006D216D" w:rsidRPr="00FA5B86">
        <w:rPr>
          <w:b w:val="0"/>
          <w:bCs/>
          <w:u w:val="single"/>
        </w:rPr>
        <w:t xml:space="preserve"> </w:t>
      </w:r>
      <w:r w:rsidR="00185916">
        <w:rPr>
          <w:b w:val="0"/>
          <w:bCs/>
          <w:u w:val="single"/>
        </w:rPr>
        <w:t>d</w:t>
      </w:r>
      <w:r w:rsidR="006D216D" w:rsidRPr="00FA5B86">
        <w:rPr>
          <w:b w:val="0"/>
          <w:bCs/>
          <w:u w:val="single"/>
        </w:rPr>
        <w:t>a rede</w:t>
      </w:r>
      <w:bookmarkEnd w:id="4"/>
    </w:p>
    <w:p w14:paraId="06571299" w14:textId="77777777" w:rsidR="00853417" w:rsidRPr="00FA5B86" w:rsidRDefault="00853417" w:rsidP="00853417"/>
    <w:p w14:paraId="6A75E6FE" w14:textId="77777777" w:rsidR="00203363" w:rsidRPr="00FA5B86" w:rsidRDefault="00F877D7" w:rsidP="00203363">
      <w:pPr>
        <w:keepNext/>
      </w:pPr>
      <w:r w:rsidRPr="00FA5B86">
        <w:rPr>
          <w:noProof/>
        </w:rPr>
        <w:drawing>
          <wp:inline distT="0" distB="0" distL="0" distR="0" wp14:anchorId="1735BEE4" wp14:editId="03E8DEC3">
            <wp:extent cx="5400040" cy="867410"/>
            <wp:effectExtent l="0" t="0" r="0" b="8890"/>
            <wp:docPr id="4" name="Imagem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9373" w14:textId="51ACD964" w:rsidR="00AF5AAD" w:rsidRPr="00FA5B86" w:rsidRDefault="00203363" w:rsidP="00203363">
      <w:pPr>
        <w:pStyle w:val="Caption"/>
      </w:pPr>
      <w:r w:rsidRPr="00FA5B86"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3</w:t>
      </w:r>
      <w:r w:rsidR="00591501">
        <w:rPr>
          <w:noProof/>
        </w:rPr>
        <w:fldChar w:fldCharType="end"/>
      </w:r>
      <w:r w:rsidRPr="00FA5B86">
        <w:t xml:space="preserve"> </w:t>
      </w:r>
      <w:r w:rsidR="006F26BD" w:rsidRPr="00FA5B86">
        <w:t>Montagem da rede</w:t>
      </w:r>
    </w:p>
    <w:p w14:paraId="2DB43CBF" w14:textId="416A4C2D" w:rsidR="007A7501" w:rsidRPr="00FA5B86" w:rsidRDefault="007A7501" w:rsidP="007A7501"/>
    <w:p w14:paraId="54E65688" w14:textId="4C0759A5" w:rsidR="007A7501" w:rsidRPr="00FA5B86" w:rsidRDefault="00E95A3A" w:rsidP="00E95A3A">
      <w:pPr>
        <w:pStyle w:val="Heading3"/>
      </w:pPr>
      <w:bookmarkStart w:id="5" w:name="_Toc99046773"/>
      <w:r w:rsidRPr="00FA5B86">
        <w:t>Passo 1</w:t>
      </w:r>
      <w:r w:rsidR="0066267D" w:rsidRPr="00FA5B86">
        <w:t>: Ligação dos cabos entre equipamentos</w:t>
      </w:r>
      <w:bookmarkEnd w:id="5"/>
    </w:p>
    <w:p w14:paraId="7CF6FD7E" w14:textId="1C13CC65" w:rsidR="00F877D7" w:rsidRPr="00FA5B86" w:rsidRDefault="00F877D7" w:rsidP="00E95A3A">
      <w:pPr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 xml:space="preserve">Deve-se usar cabos </w:t>
      </w:r>
      <w:r w:rsidRPr="00FA5B86">
        <w:rPr>
          <w:rFonts w:cs="Arial"/>
          <w:i/>
          <w:iCs/>
          <w:szCs w:val="24"/>
        </w:rPr>
        <w:t>crossover</w:t>
      </w:r>
      <w:r w:rsidRPr="00FA5B86">
        <w:rPr>
          <w:rFonts w:cs="Arial"/>
          <w:szCs w:val="24"/>
        </w:rPr>
        <w:t xml:space="preserve"> para as conexões entre PC </w:t>
      </w:r>
      <w:r w:rsidRPr="00FA5B86">
        <w:rPr>
          <w:rFonts w:cs="Arial"/>
          <w:szCs w:val="24"/>
        </w:rPr>
        <w:sym w:font="Wingdings" w:char="F0DF"/>
      </w:r>
      <w:r w:rsidRPr="00FA5B86">
        <w:rPr>
          <w:rFonts w:cs="Arial"/>
          <w:szCs w:val="24"/>
        </w:rPr>
        <w:sym w:font="Wingdings" w:char="F0E0"/>
      </w:r>
      <w:r w:rsidRPr="00FA5B86">
        <w:rPr>
          <w:rFonts w:cs="Arial"/>
          <w:szCs w:val="24"/>
        </w:rPr>
        <w:t xml:space="preserve"> Router A e entre Router A </w:t>
      </w:r>
      <w:r w:rsidRPr="00FA5B86">
        <w:rPr>
          <w:rFonts w:cs="Arial"/>
          <w:szCs w:val="24"/>
        </w:rPr>
        <w:sym w:font="Wingdings" w:char="F0DF"/>
      </w:r>
      <w:r w:rsidRPr="00FA5B86">
        <w:rPr>
          <w:rFonts w:cs="Arial"/>
          <w:szCs w:val="24"/>
        </w:rPr>
        <w:sym w:font="Wingdings" w:char="F0E0"/>
      </w:r>
      <w:r w:rsidRPr="00FA5B86">
        <w:rPr>
          <w:rFonts w:cs="Arial"/>
          <w:szCs w:val="24"/>
        </w:rPr>
        <w:t xml:space="preserve"> Router B. Para a conexão entre Router B </w:t>
      </w:r>
      <w:r w:rsidRPr="00FA5B86">
        <w:rPr>
          <w:rFonts w:cs="Arial"/>
          <w:szCs w:val="24"/>
        </w:rPr>
        <w:sym w:font="Wingdings" w:char="F0DF"/>
      </w:r>
      <w:r w:rsidRPr="00FA5B86">
        <w:rPr>
          <w:rFonts w:cs="Arial"/>
          <w:szCs w:val="24"/>
        </w:rPr>
        <w:sym w:font="Wingdings" w:char="F0E0"/>
      </w:r>
      <w:r w:rsidRPr="00FA5B86">
        <w:rPr>
          <w:rFonts w:cs="Arial"/>
          <w:szCs w:val="24"/>
        </w:rPr>
        <w:t xml:space="preserve"> Rede 3 depende de que dispositivo seria (</w:t>
      </w:r>
      <w:r w:rsidRPr="00FA5B86">
        <w:rPr>
          <w:rFonts w:cs="Arial"/>
          <w:i/>
          <w:iCs/>
          <w:szCs w:val="24"/>
        </w:rPr>
        <w:t xml:space="preserve">crossover </w:t>
      </w:r>
      <w:r w:rsidRPr="00FA5B86">
        <w:rPr>
          <w:rFonts w:cs="Arial"/>
          <w:szCs w:val="24"/>
        </w:rPr>
        <w:t xml:space="preserve">no caso de outro router ou outro </w:t>
      </w:r>
      <w:r w:rsidRPr="00FA5B86">
        <w:rPr>
          <w:rFonts w:cs="Arial"/>
          <w:i/>
          <w:iCs/>
          <w:szCs w:val="24"/>
        </w:rPr>
        <w:t>end-device</w:t>
      </w:r>
      <w:r w:rsidRPr="00FA5B86">
        <w:rPr>
          <w:rFonts w:cs="Arial"/>
          <w:szCs w:val="24"/>
        </w:rPr>
        <w:t xml:space="preserve">; </w:t>
      </w:r>
      <w:r w:rsidRPr="00FA5B86">
        <w:rPr>
          <w:rFonts w:cs="Arial"/>
          <w:i/>
          <w:iCs/>
          <w:szCs w:val="24"/>
        </w:rPr>
        <w:t>straight-through</w:t>
      </w:r>
      <w:r w:rsidRPr="00FA5B86">
        <w:rPr>
          <w:rFonts w:cs="Arial"/>
          <w:szCs w:val="24"/>
        </w:rPr>
        <w:t xml:space="preserve"> no caso de um switch).</w:t>
      </w:r>
    </w:p>
    <w:p w14:paraId="3E94FFBB" w14:textId="752375E2" w:rsidR="00F877D7" w:rsidRPr="00FA5B86" w:rsidRDefault="00F877D7" w:rsidP="00E95A3A">
      <w:pPr>
        <w:jc w:val="both"/>
        <w:rPr>
          <w:rFonts w:cs="Arial"/>
          <w:szCs w:val="24"/>
        </w:rPr>
      </w:pPr>
    </w:p>
    <w:p w14:paraId="6C6E4DD8" w14:textId="30A86B78" w:rsidR="00F877D7" w:rsidRPr="00FA5B86" w:rsidRDefault="00F877D7" w:rsidP="00E95A3A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 w:rsidR="00012AB0">
        <w:rPr>
          <w:rFonts w:cs="Arial"/>
          <w:b/>
          <w:bCs/>
          <w:sz w:val="22"/>
          <w:szCs w:val="22"/>
        </w:rPr>
        <w:t xml:space="preserve"> 2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como está descrito na </w:t>
      </w:r>
      <w:r w:rsidRPr="00FA5B86">
        <w:rPr>
          <w:rFonts w:cs="Arial"/>
          <w:sz w:val="22"/>
          <w:szCs w:val="22"/>
          <w:u w:val="single"/>
        </w:rPr>
        <w:t>tabela de endereçamento</w:t>
      </w:r>
      <w:r w:rsidRPr="00FA5B86">
        <w:rPr>
          <w:rFonts w:cs="Arial"/>
          <w:sz w:val="22"/>
          <w:szCs w:val="22"/>
        </w:rPr>
        <w:t xml:space="preserve">, </w:t>
      </w:r>
      <w:r w:rsidR="006E097C" w:rsidRPr="00FA5B86">
        <w:rPr>
          <w:rFonts w:cs="Arial"/>
          <w:sz w:val="22"/>
          <w:szCs w:val="22"/>
        </w:rPr>
        <w:t xml:space="preserve">o Router A tem interface </w:t>
      </w:r>
      <w:r w:rsidR="006E097C" w:rsidRPr="00FA5B86">
        <w:rPr>
          <w:rFonts w:cs="Arial"/>
          <w:i/>
          <w:iCs/>
          <w:sz w:val="22"/>
          <w:szCs w:val="22"/>
        </w:rPr>
        <w:t>Gigabit Ethernet</w:t>
      </w:r>
      <w:r w:rsidR="006E097C" w:rsidRPr="00FA5B86">
        <w:rPr>
          <w:rFonts w:cs="Arial"/>
          <w:sz w:val="22"/>
          <w:szCs w:val="22"/>
        </w:rPr>
        <w:t xml:space="preserve">. No entanto, limitados pelo GNS3, utilizados interfaces </w:t>
      </w:r>
      <w:r w:rsidR="006E097C" w:rsidRPr="00FA5B86">
        <w:rPr>
          <w:rFonts w:cs="Arial"/>
          <w:i/>
          <w:iCs/>
          <w:sz w:val="22"/>
          <w:szCs w:val="22"/>
        </w:rPr>
        <w:t>Fast Ethernet</w:t>
      </w:r>
      <w:r w:rsidR="006E097C" w:rsidRPr="00FA5B86">
        <w:rPr>
          <w:rFonts w:cs="Arial"/>
          <w:sz w:val="22"/>
          <w:szCs w:val="22"/>
        </w:rPr>
        <w:t>.</w:t>
      </w:r>
    </w:p>
    <w:p w14:paraId="39C04347" w14:textId="1FE1D65C" w:rsidR="00CF133E" w:rsidRPr="00FA5B86" w:rsidRDefault="00CF133E" w:rsidP="00E95A3A">
      <w:pPr>
        <w:jc w:val="both"/>
        <w:rPr>
          <w:rFonts w:cs="Arial"/>
          <w:szCs w:val="22"/>
        </w:rPr>
      </w:pPr>
    </w:p>
    <w:p w14:paraId="35E9398D" w14:textId="0C3D62B0" w:rsidR="00CF133E" w:rsidRPr="00FA5B86" w:rsidRDefault="00CF133E" w:rsidP="00CF133E">
      <w:pPr>
        <w:pStyle w:val="Heading3"/>
      </w:pPr>
      <w:bookmarkStart w:id="6" w:name="_Toc99046774"/>
      <w:r w:rsidRPr="00FA5B86">
        <w:t>Passo 2</w:t>
      </w:r>
      <w:r w:rsidR="00CC4507" w:rsidRPr="00FA5B86">
        <w:t>: Eliminação das configurações</w:t>
      </w:r>
      <w:bookmarkEnd w:id="6"/>
    </w:p>
    <w:p w14:paraId="4E622875" w14:textId="77777777" w:rsidR="00660639" w:rsidRPr="00FA5B86" w:rsidRDefault="00660639" w:rsidP="00660639"/>
    <w:p w14:paraId="1B93D313" w14:textId="3F5A27F9" w:rsidR="00F877D7" w:rsidRPr="00FA5B86" w:rsidRDefault="00660639" w:rsidP="00E74E40">
      <w:pPr>
        <w:jc w:val="both"/>
      </w:pPr>
      <w:r w:rsidRPr="00FA5B86">
        <w:t>Para apagar as configurações dos routers deve-se fazer input dos comandos: “write erase”, seguido de “reload” (no priviledge mode). No entanto, o GNS não suporta o comando “reload”, portanto em vez de usar os comandos desligámos e voltámos a ligar os routers.</w:t>
      </w:r>
    </w:p>
    <w:p w14:paraId="11BC1ED4" w14:textId="399EE934" w:rsidR="00EB3449" w:rsidRPr="00FA5B86" w:rsidRDefault="00EB3449">
      <w:pPr>
        <w:spacing w:after="200"/>
      </w:pPr>
      <w:r w:rsidRPr="00FA5B86">
        <w:br w:type="page"/>
      </w:r>
    </w:p>
    <w:p w14:paraId="20653A12" w14:textId="20A54314" w:rsidR="00E74E40" w:rsidRPr="00FA5B86" w:rsidRDefault="00EB3449" w:rsidP="00EB3449">
      <w:pPr>
        <w:pStyle w:val="Heading2"/>
        <w:rPr>
          <w:b w:val="0"/>
          <w:bCs/>
          <w:u w:val="single"/>
        </w:rPr>
      </w:pPr>
      <w:bookmarkStart w:id="7" w:name="_Toc99046775"/>
      <w:r w:rsidRPr="00FA5B86">
        <w:rPr>
          <w:b w:val="0"/>
          <w:bCs/>
          <w:u w:val="single"/>
        </w:rPr>
        <w:lastRenderedPageBreak/>
        <w:t>Tarefa 2:</w:t>
      </w:r>
      <w:r w:rsidR="0075478E" w:rsidRPr="00FA5B86">
        <w:rPr>
          <w:b w:val="0"/>
          <w:bCs/>
          <w:u w:val="single"/>
        </w:rPr>
        <w:t xml:space="preserve"> Configurações básicas</w:t>
      </w:r>
      <w:bookmarkEnd w:id="7"/>
    </w:p>
    <w:p w14:paraId="6092DF5F" w14:textId="7D901C58" w:rsidR="0075478E" w:rsidRPr="00FA5B86" w:rsidRDefault="0075478E" w:rsidP="0075478E"/>
    <w:p w14:paraId="1C9C5E32" w14:textId="5C327F35" w:rsidR="0075478E" w:rsidRPr="00FA5B86" w:rsidRDefault="00297D4C" w:rsidP="00297D4C">
      <w:pPr>
        <w:pStyle w:val="Heading3"/>
      </w:pPr>
      <w:bookmarkStart w:id="8" w:name="_Toc99046776"/>
      <w:r w:rsidRPr="00FA5B86">
        <w:t>Passo 1:</w:t>
      </w:r>
      <w:r w:rsidR="00837A4F" w:rsidRPr="00FA5B86">
        <w:t xml:space="preserve"> Atribuição de nomes</w:t>
      </w:r>
      <w:bookmarkEnd w:id="8"/>
    </w:p>
    <w:p w14:paraId="77992542" w14:textId="77777777" w:rsidR="00297D4C" w:rsidRPr="00FA5B86" w:rsidRDefault="00297D4C" w:rsidP="00297D4C"/>
    <w:p w14:paraId="6B27356B" w14:textId="7C7B52E4" w:rsidR="00297D4C" w:rsidRPr="00FA5B86" w:rsidRDefault="00297D4C" w:rsidP="00601180">
      <w:pPr>
        <w:jc w:val="both"/>
      </w:pPr>
      <w:r w:rsidRPr="00FA5B86">
        <w:t>Para atribuir um nome a cada router, foram executados os seguintes comandos:</w:t>
      </w:r>
    </w:p>
    <w:p w14:paraId="49DAAE4E" w14:textId="77777777" w:rsidR="00E117BE" w:rsidRPr="00FA5B86" w:rsidRDefault="00E117BE" w:rsidP="00E117BE">
      <w:pPr>
        <w:keepNext/>
      </w:pPr>
      <w:r w:rsidRPr="00FA5B86">
        <w:rPr>
          <w:noProof/>
        </w:rPr>
        <w:drawing>
          <wp:inline distT="0" distB="0" distL="0" distR="0" wp14:anchorId="1427BB83" wp14:editId="53514364">
            <wp:extent cx="2133600" cy="190500"/>
            <wp:effectExtent l="0" t="0" r="0" b="0"/>
            <wp:docPr id="1646178393" name="Picture 1646178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2E22" w14:textId="31DA9D78" w:rsidR="00E117BE" w:rsidRPr="00FA5B86" w:rsidRDefault="00E117BE" w:rsidP="00E117BE">
      <w:pPr>
        <w:pStyle w:val="Caption"/>
      </w:pPr>
      <w:r w:rsidRPr="00FA5B86"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4</w:t>
      </w:r>
      <w:r w:rsidR="00591501">
        <w:rPr>
          <w:noProof/>
        </w:rPr>
        <w:fldChar w:fldCharType="end"/>
      </w:r>
      <w:r w:rsidRPr="00FA5B86">
        <w:t xml:space="preserve"> Hostname router A</w:t>
      </w:r>
    </w:p>
    <w:p w14:paraId="353E5780" w14:textId="77777777" w:rsidR="00E117BE" w:rsidRPr="00FA5B86" w:rsidRDefault="00E117BE" w:rsidP="00E117BE"/>
    <w:p w14:paraId="0DBF9C7A" w14:textId="77777777" w:rsidR="00E117BE" w:rsidRPr="00FA5B86" w:rsidRDefault="00E117BE" w:rsidP="00E117BE">
      <w:pPr>
        <w:keepNext/>
      </w:pPr>
      <w:r w:rsidRPr="00FA5B86">
        <w:rPr>
          <w:noProof/>
        </w:rPr>
        <w:drawing>
          <wp:inline distT="0" distB="0" distL="0" distR="0" wp14:anchorId="6F933302" wp14:editId="7D18D234">
            <wp:extent cx="2114550" cy="161925"/>
            <wp:effectExtent l="0" t="0" r="0" b="0"/>
            <wp:docPr id="1323785183" name="Picture 1323785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B501" w14:textId="109887AE" w:rsidR="00E117BE" w:rsidRPr="00FA5B86" w:rsidRDefault="00E117BE" w:rsidP="00E117BE">
      <w:pPr>
        <w:pStyle w:val="Caption"/>
      </w:pPr>
      <w:r w:rsidRPr="00FA5B86"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5</w:t>
      </w:r>
      <w:r w:rsidR="00591501">
        <w:rPr>
          <w:noProof/>
        </w:rPr>
        <w:fldChar w:fldCharType="end"/>
      </w:r>
      <w:r w:rsidRPr="00FA5B86">
        <w:t xml:space="preserve"> Hostname router B</w:t>
      </w:r>
    </w:p>
    <w:p w14:paraId="69E20C66" w14:textId="20029766" w:rsidR="007E74FC" w:rsidRPr="00FA5B86" w:rsidRDefault="007E74FC" w:rsidP="007E74FC"/>
    <w:p w14:paraId="1E76DE93" w14:textId="69832C27" w:rsidR="007E74FC" w:rsidRPr="00FA5B86" w:rsidRDefault="007E74FC" w:rsidP="007E74FC">
      <w:pPr>
        <w:pStyle w:val="Heading3"/>
      </w:pPr>
      <w:bookmarkStart w:id="9" w:name="_Toc99046777"/>
      <w:r w:rsidRPr="00FA5B86">
        <w:t>Passo 2:</w:t>
      </w:r>
      <w:r w:rsidR="00837A4F" w:rsidRPr="00FA5B86">
        <w:t xml:space="preserve"> Desabilitação da DNS lookup</w:t>
      </w:r>
      <w:bookmarkEnd w:id="9"/>
    </w:p>
    <w:p w14:paraId="1CF012E9" w14:textId="3B9A5692" w:rsidR="007E74FC" w:rsidRPr="00FA5B86" w:rsidRDefault="007E74FC" w:rsidP="007E74FC"/>
    <w:p w14:paraId="40A0A20A" w14:textId="7DDD4AA4" w:rsidR="00D552F5" w:rsidRPr="00FA5B86" w:rsidRDefault="00D552F5" w:rsidP="00601180">
      <w:pPr>
        <w:jc w:val="both"/>
      </w:pPr>
      <w:r w:rsidRPr="00FA5B86">
        <w:t>Para desabilitar o DNS lookup em cada router, foram executados os seguintes comandos:</w:t>
      </w:r>
    </w:p>
    <w:p w14:paraId="7A95FC9F" w14:textId="77777777" w:rsidR="0007538D" w:rsidRPr="00FA5B86" w:rsidRDefault="00D552F5" w:rsidP="0007538D">
      <w:pPr>
        <w:keepNext/>
      </w:pPr>
      <w:r w:rsidRPr="00FA5B86">
        <w:rPr>
          <w:noProof/>
        </w:rPr>
        <w:drawing>
          <wp:inline distT="0" distB="0" distL="0" distR="0" wp14:anchorId="35311E10" wp14:editId="385B1205">
            <wp:extent cx="2714625" cy="171450"/>
            <wp:effectExtent l="0" t="0" r="0" b="0"/>
            <wp:docPr id="1270820326" name="Picture 1270820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80B9" w14:textId="48E37133" w:rsidR="00D552F5" w:rsidRPr="00FA5B86" w:rsidRDefault="0007538D" w:rsidP="0007538D">
      <w:pPr>
        <w:pStyle w:val="Caption"/>
      </w:pPr>
      <w:r w:rsidRPr="00FA5B86"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6</w:t>
      </w:r>
      <w:r w:rsidR="00591501">
        <w:rPr>
          <w:noProof/>
        </w:rPr>
        <w:fldChar w:fldCharType="end"/>
      </w:r>
      <w:r w:rsidRPr="00FA5B86">
        <w:t xml:space="preserve"> Desabilitar DNS lookup</w:t>
      </w:r>
      <w:r w:rsidR="009F1DAF" w:rsidRPr="00FA5B86">
        <w:t xml:space="preserve"> -</w:t>
      </w:r>
      <w:r w:rsidRPr="00FA5B86">
        <w:t xml:space="preserve"> router A</w:t>
      </w:r>
    </w:p>
    <w:p w14:paraId="06E6E071" w14:textId="77777777" w:rsidR="0007538D" w:rsidRPr="00FA5B86" w:rsidRDefault="0007538D" w:rsidP="0007538D"/>
    <w:p w14:paraId="57AACDEF" w14:textId="77777777" w:rsidR="0007538D" w:rsidRPr="00FA5B86" w:rsidRDefault="0007538D" w:rsidP="0007538D">
      <w:pPr>
        <w:keepNext/>
      </w:pPr>
      <w:r w:rsidRPr="00FA5B86">
        <w:rPr>
          <w:noProof/>
        </w:rPr>
        <w:drawing>
          <wp:inline distT="0" distB="0" distL="0" distR="0" wp14:anchorId="466AD24A" wp14:editId="0B124E48">
            <wp:extent cx="2733675" cy="161925"/>
            <wp:effectExtent l="0" t="0" r="0" b="0"/>
            <wp:docPr id="1976287782" name="Picture 1976287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BF44" w14:textId="09683C00" w:rsidR="00D552F5" w:rsidRPr="00FA5B86" w:rsidRDefault="0007538D" w:rsidP="0007538D">
      <w:pPr>
        <w:pStyle w:val="Caption"/>
      </w:pPr>
      <w:r w:rsidRPr="00FA5B86"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7</w:t>
      </w:r>
      <w:r w:rsidR="00591501">
        <w:rPr>
          <w:noProof/>
        </w:rPr>
        <w:fldChar w:fldCharType="end"/>
      </w:r>
      <w:r w:rsidRPr="00FA5B86">
        <w:t xml:space="preserve"> DESABILITAR DNS LOOKUP</w:t>
      </w:r>
      <w:r w:rsidR="009F1DAF" w:rsidRPr="00FA5B86">
        <w:t xml:space="preserve"> -</w:t>
      </w:r>
      <w:r w:rsidRPr="00FA5B86">
        <w:t xml:space="preserve"> ROUTER B</w:t>
      </w:r>
    </w:p>
    <w:p w14:paraId="72AE3AB7" w14:textId="210F75EB" w:rsidR="0007538D" w:rsidRPr="00FA5B86" w:rsidRDefault="0007538D" w:rsidP="0007538D"/>
    <w:p w14:paraId="7253E6B5" w14:textId="53F6264F" w:rsidR="00E117BE" w:rsidRPr="00FA5B86" w:rsidRDefault="00E117BE" w:rsidP="00E117BE"/>
    <w:p w14:paraId="2528782C" w14:textId="0DF9EAE9" w:rsidR="00D247AF" w:rsidRPr="00FA5B86" w:rsidRDefault="00D247AF" w:rsidP="00D247AF">
      <w:pPr>
        <w:pStyle w:val="Heading3"/>
      </w:pPr>
      <w:bookmarkStart w:id="10" w:name="_Toc99046778"/>
      <w:r w:rsidRPr="00FA5B86">
        <w:t>Passo 3:</w:t>
      </w:r>
      <w:r w:rsidR="00994527" w:rsidRPr="00FA5B86">
        <w:t xml:space="preserve"> Configuração</w:t>
      </w:r>
      <w:r w:rsidR="00837A4F" w:rsidRPr="00FA5B86">
        <w:t xml:space="preserve"> de</w:t>
      </w:r>
      <w:r w:rsidR="00994527" w:rsidRPr="00FA5B86">
        <w:t xml:space="preserve"> </w:t>
      </w:r>
      <w:r w:rsidR="00994527" w:rsidRPr="00FA5B86">
        <w:rPr>
          <w:i/>
          <w:iCs/>
        </w:rPr>
        <w:t>password</w:t>
      </w:r>
      <w:r w:rsidR="00837A4F" w:rsidRPr="00FA5B86">
        <w:t xml:space="preserve"> para </w:t>
      </w:r>
      <w:r w:rsidR="001054AE" w:rsidRPr="00FA5B86">
        <w:t xml:space="preserve">modo </w:t>
      </w:r>
      <w:r w:rsidR="00E960F3" w:rsidRPr="00FA5B86">
        <w:t>privil</w:t>
      </w:r>
      <w:r w:rsidR="00932723" w:rsidRPr="00FA5B86">
        <w:t>e</w:t>
      </w:r>
      <w:r w:rsidR="00E960F3" w:rsidRPr="00FA5B86">
        <w:t>giado</w:t>
      </w:r>
      <w:bookmarkEnd w:id="10"/>
    </w:p>
    <w:p w14:paraId="44E0AD50" w14:textId="3A13837E" w:rsidR="00D247AF" w:rsidRPr="00FA5B86" w:rsidRDefault="00D247AF" w:rsidP="00D247AF"/>
    <w:p w14:paraId="19A84F51" w14:textId="0B3D916E" w:rsidR="009A7D17" w:rsidRPr="00FA5B86" w:rsidRDefault="009A7D17" w:rsidP="00601180">
      <w:pPr>
        <w:jc w:val="both"/>
      </w:pPr>
      <w:r w:rsidRPr="00FA5B86">
        <w:t xml:space="preserve">Para a configuração de uma password para aceder ao modo </w:t>
      </w:r>
      <w:r w:rsidRPr="00FA5B86">
        <w:rPr>
          <w:i/>
          <w:iCs/>
        </w:rPr>
        <w:t>Exec Privileged Mode</w:t>
      </w:r>
      <w:r w:rsidRPr="00FA5B86">
        <w:t xml:space="preserve">, em que </w:t>
      </w:r>
      <w:r w:rsidR="00315592" w:rsidRPr="00FA5B86">
        <w:rPr>
          <w:i/>
          <w:iCs/>
        </w:rPr>
        <w:t>password</w:t>
      </w:r>
      <w:r w:rsidRPr="00FA5B86">
        <w:t xml:space="preserve"> é </w:t>
      </w:r>
      <w:r w:rsidRPr="00FA5B86">
        <w:rPr>
          <w:b/>
          <w:bCs/>
        </w:rPr>
        <w:t>class</w:t>
      </w:r>
      <w:r w:rsidRPr="00FA5B86">
        <w:t>, executaram-se os seguintes comandos:</w:t>
      </w:r>
    </w:p>
    <w:p w14:paraId="5BC0FB6A" w14:textId="77777777" w:rsidR="00C470E7" w:rsidRPr="00FA5B86" w:rsidRDefault="00C470E7" w:rsidP="00C470E7">
      <w:pPr>
        <w:keepNext/>
      </w:pPr>
      <w:r w:rsidRPr="00FA5B86">
        <w:rPr>
          <w:noProof/>
        </w:rPr>
        <w:drawing>
          <wp:inline distT="0" distB="0" distL="0" distR="0" wp14:anchorId="144FC7DB" wp14:editId="53B2CD09">
            <wp:extent cx="2714625" cy="161925"/>
            <wp:effectExtent l="0" t="0" r="0" b="0"/>
            <wp:docPr id="2101659345" name="Picture 2101659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5048" w14:textId="7F4AE4BC" w:rsidR="00C470E7" w:rsidRPr="00FA5B86" w:rsidRDefault="00C470E7" w:rsidP="00C470E7">
      <w:pPr>
        <w:pStyle w:val="Caption"/>
      </w:pPr>
      <w:r w:rsidRPr="00FA5B86"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8</w:t>
      </w:r>
      <w:r w:rsidR="00591501">
        <w:rPr>
          <w:noProof/>
        </w:rPr>
        <w:fldChar w:fldCharType="end"/>
      </w:r>
      <w:r w:rsidRPr="00FA5B86">
        <w:t xml:space="preserve"> Palavra-chave para modo exec privileged mode </w:t>
      </w:r>
      <w:r w:rsidR="00CD048E" w:rsidRPr="00FA5B86">
        <w:t xml:space="preserve">- </w:t>
      </w:r>
      <w:r w:rsidRPr="00FA5B86">
        <w:t>router A</w:t>
      </w:r>
    </w:p>
    <w:p w14:paraId="101BEA25" w14:textId="77777777" w:rsidR="00C470E7" w:rsidRPr="00FA5B86" w:rsidRDefault="00C470E7" w:rsidP="00C470E7"/>
    <w:p w14:paraId="6C1E569F" w14:textId="77777777" w:rsidR="00C470E7" w:rsidRPr="00FA5B86" w:rsidRDefault="00C470E7" w:rsidP="00C470E7">
      <w:pPr>
        <w:keepNext/>
      </w:pPr>
      <w:r w:rsidRPr="00FA5B86">
        <w:rPr>
          <w:noProof/>
        </w:rPr>
        <w:drawing>
          <wp:inline distT="0" distB="0" distL="0" distR="0" wp14:anchorId="20DB0039" wp14:editId="0CA44A2D">
            <wp:extent cx="2724150" cy="161925"/>
            <wp:effectExtent l="0" t="0" r="0" b="0"/>
            <wp:docPr id="851568818" name="Picture 851568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A5B6" w14:textId="18060651" w:rsidR="00552924" w:rsidRPr="00FA5B86" w:rsidRDefault="00C470E7" w:rsidP="00552924">
      <w:pPr>
        <w:pStyle w:val="Caption"/>
      </w:pPr>
      <w:r w:rsidRPr="00FA5B86">
        <w:t xml:space="preserve">Figura </w:t>
      </w:r>
      <w:r w:rsidR="00591501">
        <w:fldChar w:fldCharType="begin"/>
      </w:r>
      <w:r w:rsidR="00591501">
        <w:instrText xml:space="preserve"> SEQ Figura </w:instrText>
      </w:r>
      <w:r w:rsidR="00591501">
        <w:instrText xml:space="preserve">\* ARABIC </w:instrText>
      </w:r>
      <w:r w:rsidR="00591501">
        <w:fldChar w:fldCharType="separate"/>
      </w:r>
      <w:r w:rsidR="00EA1583">
        <w:rPr>
          <w:noProof/>
        </w:rPr>
        <w:t>9</w:t>
      </w:r>
      <w:r w:rsidR="00591501">
        <w:rPr>
          <w:noProof/>
        </w:rPr>
        <w:fldChar w:fldCharType="end"/>
      </w:r>
      <w:r w:rsidRPr="00FA5B86">
        <w:t xml:space="preserve"> Palavra-chave para modo exec privileged mode </w:t>
      </w:r>
      <w:r w:rsidR="00CD048E" w:rsidRPr="00FA5B86">
        <w:t xml:space="preserve">- </w:t>
      </w:r>
      <w:r w:rsidRPr="00FA5B86">
        <w:t>router B</w:t>
      </w:r>
    </w:p>
    <w:p w14:paraId="4AF70DBC" w14:textId="77777777" w:rsidR="00552924" w:rsidRPr="00FA5B86" w:rsidRDefault="00552924">
      <w:pPr>
        <w:spacing w:after="200"/>
        <w:rPr>
          <w:bCs/>
          <w:smallCaps/>
          <w:color w:val="732117" w:themeColor="accent2" w:themeShade="BF"/>
          <w:spacing w:val="10"/>
          <w:sz w:val="18"/>
          <w:szCs w:val="18"/>
        </w:rPr>
      </w:pPr>
      <w:r w:rsidRPr="00FA5B86">
        <w:br w:type="page"/>
      </w:r>
    </w:p>
    <w:p w14:paraId="481BC2F9" w14:textId="7D67A3D7" w:rsidR="00552924" w:rsidRPr="00FA5B86" w:rsidRDefault="00AD33A4" w:rsidP="00AD33A4">
      <w:pPr>
        <w:pStyle w:val="Heading3"/>
      </w:pPr>
      <w:bookmarkStart w:id="11" w:name="_Toc99046779"/>
      <w:r w:rsidRPr="00FA5B86">
        <w:lastRenderedPageBreak/>
        <w:t>Passo 4:</w:t>
      </w:r>
      <w:r w:rsidR="000473F5" w:rsidRPr="00FA5B86">
        <w:t xml:space="preserve"> Configuração do MOTD </w:t>
      </w:r>
      <w:r w:rsidR="00D97445" w:rsidRPr="00FA5B86">
        <w:t>b</w:t>
      </w:r>
      <w:r w:rsidR="000473F5" w:rsidRPr="00FA5B86">
        <w:t>anner</w:t>
      </w:r>
      <w:bookmarkEnd w:id="11"/>
    </w:p>
    <w:p w14:paraId="4BA84DAD" w14:textId="12B8D067" w:rsidR="008559A3" w:rsidRPr="00FA5B86" w:rsidRDefault="008559A3" w:rsidP="008559A3"/>
    <w:p w14:paraId="571FAEC6" w14:textId="4D77F844" w:rsidR="008559A3" w:rsidRPr="00FA5B86" w:rsidRDefault="008559A3" w:rsidP="00601180">
      <w:pPr>
        <w:jc w:val="both"/>
      </w:pPr>
      <w:r w:rsidRPr="00FA5B86">
        <w:t xml:space="preserve">Configurou-se a </w:t>
      </w:r>
      <w:r w:rsidRPr="00FA5B86">
        <w:rPr>
          <w:i/>
          <w:iCs/>
        </w:rPr>
        <w:t>message of the day banner</w:t>
      </w:r>
      <w:r w:rsidRPr="00FA5B86">
        <w:t xml:space="preserve"> em cada router, da seguinte forma:</w:t>
      </w:r>
    </w:p>
    <w:p w14:paraId="11467D10" w14:textId="77777777" w:rsidR="006936D8" w:rsidRPr="00FA5B86" w:rsidRDefault="00EB5C77" w:rsidP="006936D8">
      <w:pPr>
        <w:keepNext/>
      </w:pPr>
      <w:r w:rsidRPr="00FA5B86">
        <w:rPr>
          <w:noProof/>
        </w:rPr>
        <w:drawing>
          <wp:inline distT="0" distB="0" distL="0" distR="0" wp14:anchorId="245EBEFF" wp14:editId="61D20324">
            <wp:extent cx="4029075" cy="161925"/>
            <wp:effectExtent l="0" t="0" r="0" b="0"/>
            <wp:docPr id="959487477" name="Picture 95948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1044" w14:textId="7D242AF3" w:rsidR="00AD33A4" w:rsidRPr="008A4E4B" w:rsidRDefault="006936D8" w:rsidP="006936D8">
      <w:pPr>
        <w:pStyle w:val="Caption"/>
        <w:rPr>
          <w:lang w:val="en-US"/>
        </w:rPr>
      </w:pPr>
      <w:proofErr w:type="spellStart"/>
      <w:r w:rsidRPr="008A4E4B">
        <w:rPr>
          <w:lang w:val="en-US"/>
        </w:rPr>
        <w:t>Figura</w:t>
      </w:r>
      <w:proofErr w:type="spellEnd"/>
      <w:r w:rsidRPr="008A4E4B">
        <w:rPr>
          <w:lang w:val="en-US"/>
        </w:rPr>
        <w:t xml:space="preserve"> </w:t>
      </w:r>
      <w:r w:rsidRPr="00FA5B86">
        <w:fldChar w:fldCharType="begin"/>
      </w:r>
      <w:r w:rsidRPr="008A4E4B">
        <w:rPr>
          <w:lang w:val="en-US"/>
        </w:rPr>
        <w:instrText xml:space="preserve"> SEQ Figura \* ARABIC </w:instrText>
      </w:r>
      <w:r w:rsidRPr="00FA5B86">
        <w:fldChar w:fldCharType="separate"/>
      </w:r>
      <w:r w:rsidR="00EA1583">
        <w:rPr>
          <w:noProof/>
          <w:lang w:val="en-US"/>
        </w:rPr>
        <w:t>10</w:t>
      </w:r>
      <w:r w:rsidRPr="00FA5B86">
        <w:fldChar w:fldCharType="end"/>
      </w:r>
      <w:r w:rsidRPr="008A4E4B">
        <w:rPr>
          <w:lang w:val="en-US"/>
        </w:rPr>
        <w:t xml:space="preserve"> MOTD banner - router A</w:t>
      </w:r>
    </w:p>
    <w:p w14:paraId="2BAAB4A1" w14:textId="77777777" w:rsidR="006936D8" w:rsidRPr="008A4E4B" w:rsidRDefault="006936D8" w:rsidP="006936D8">
      <w:pPr>
        <w:rPr>
          <w:lang w:val="en-US"/>
        </w:rPr>
      </w:pPr>
    </w:p>
    <w:p w14:paraId="01FEF0A2" w14:textId="77777777" w:rsidR="006936D8" w:rsidRPr="00FA5B86" w:rsidRDefault="00EB5C77" w:rsidP="006936D8">
      <w:pPr>
        <w:keepNext/>
      </w:pPr>
      <w:r w:rsidRPr="00FA5B86">
        <w:rPr>
          <w:noProof/>
        </w:rPr>
        <w:drawing>
          <wp:inline distT="0" distB="0" distL="0" distR="0" wp14:anchorId="3EEF1F2F" wp14:editId="768C157A">
            <wp:extent cx="4029075" cy="180975"/>
            <wp:effectExtent l="0" t="0" r="0" b="0"/>
            <wp:docPr id="814717709" name="Picture 81471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6319" w14:textId="235F808F" w:rsidR="00AD33A4" w:rsidRPr="00CE5DDE" w:rsidRDefault="006936D8" w:rsidP="006936D8">
      <w:pPr>
        <w:pStyle w:val="Caption"/>
      </w:pPr>
      <w:r w:rsidRPr="00CE5DDE">
        <w:t xml:space="preserve">Figura </w:t>
      </w:r>
      <w:r w:rsidRPr="00FA5B86">
        <w:fldChar w:fldCharType="begin"/>
      </w:r>
      <w:r w:rsidRPr="00CE5DDE">
        <w:instrText xml:space="preserve"> SEQ Figura \* ARABIC </w:instrText>
      </w:r>
      <w:r w:rsidRPr="00FA5B86">
        <w:fldChar w:fldCharType="separate"/>
      </w:r>
      <w:r w:rsidR="00EA1583">
        <w:rPr>
          <w:noProof/>
        </w:rPr>
        <w:t>11</w:t>
      </w:r>
      <w:r w:rsidRPr="00FA5B86">
        <w:fldChar w:fldCharType="end"/>
      </w:r>
      <w:r w:rsidRPr="00CE5DDE">
        <w:t xml:space="preserve"> MOTD banner - router B</w:t>
      </w:r>
    </w:p>
    <w:p w14:paraId="7A7F493B" w14:textId="002945A3" w:rsidR="00956493" w:rsidRPr="00CE5DDE" w:rsidRDefault="00956493" w:rsidP="00956493"/>
    <w:p w14:paraId="1242B355" w14:textId="1AAFA8BD" w:rsidR="00D111C9" w:rsidRDefault="00956493" w:rsidP="00D111C9">
      <w:pPr>
        <w:pStyle w:val="Heading3"/>
        <w:rPr>
          <w:i/>
          <w:iCs/>
        </w:rPr>
      </w:pPr>
      <w:bookmarkStart w:id="12" w:name="_Toc99046780"/>
      <w:r w:rsidRPr="00FA5B86">
        <w:t>Passo 5:</w:t>
      </w:r>
      <w:r w:rsidR="00FA5B86" w:rsidRPr="00FA5B86">
        <w:t xml:space="preserve"> Configuração de </w:t>
      </w:r>
      <w:r w:rsidR="00FA5B86" w:rsidRPr="00FA5B86">
        <w:rPr>
          <w:i/>
          <w:iCs/>
        </w:rPr>
        <w:t>password</w:t>
      </w:r>
      <w:r w:rsidR="00ED65C1">
        <w:t xml:space="preserve"> para ligações do tipo </w:t>
      </w:r>
      <w:r w:rsidR="00ED65C1">
        <w:rPr>
          <w:i/>
          <w:iCs/>
        </w:rPr>
        <w:t>console</w:t>
      </w:r>
      <w:bookmarkEnd w:id="12"/>
    </w:p>
    <w:p w14:paraId="37953C80" w14:textId="23C5F9F9" w:rsidR="00D111C9" w:rsidRDefault="00D111C9" w:rsidP="00601180">
      <w:pPr>
        <w:jc w:val="both"/>
      </w:pPr>
    </w:p>
    <w:p w14:paraId="7D138E49" w14:textId="48CA4B33" w:rsidR="00863DEE" w:rsidRPr="008849B4" w:rsidRDefault="00863DEE" w:rsidP="00601180">
      <w:pPr>
        <w:jc w:val="both"/>
      </w:pPr>
      <w:r>
        <w:t xml:space="preserve">Configurou-se </w:t>
      </w:r>
      <w:r w:rsidR="008849B4">
        <w:t>a</w:t>
      </w:r>
      <w:r>
        <w:t xml:space="preserve"> </w:t>
      </w:r>
      <w:r>
        <w:rPr>
          <w:i/>
          <w:iCs/>
        </w:rPr>
        <w:t>password</w:t>
      </w:r>
      <w:r>
        <w:t xml:space="preserve"> </w:t>
      </w:r>
      <w:r w:rsidR="008849B4" w:rsidRPr="008849B4">
        <w:rPr>
          <w:b/>
          <w:bCs/>
        </w:rPr>
        <w:t>class</w:t>
      </w:r>
      <w:r w:rsidR="008849B4">
        <w:t xml:space="preserve"> </w:t>
      </w:r>
      <w:r w:rsidRPr="008849B4">
        <w:t>para</w:t>
      </w:r>
      <w:r>
        <w:t xml:space="preserve"> ligações do tipo </w:t>
      </w:r>
      <w:r>
        <w:rPr>
          <w:i/>
          <w:iCs/>
        </w:rPr>
        <w:t>console</w:t>
      </w:r>
      <w:r w:rsidR="008849B4">
        <w:t>, com os seguintes comandos:</w:t>
      </w:r>
    </w:p>
    <w:p w14:paraId="07553F3A" w14:textId="77777777" w:rsidR="00E94AF3" w:rsidRDefault="00D111C9" w:rsidP="00E94AF3">
      <w:pPr>
        <w:keepNext/>
      </w:pPr>
      <w:r>
        <w:rPr>
          <w:noProof/>
        </w:rPr>
        <w:drawing>
          <wp:inline distT="0" distB="0" distL="0" distR="0" wp14:anchorId="47D90745" wp14:editId="6BF8C040">
            <wp:extent cx="2733675" cy="457200"/>
            <wp:effectExtent l="0" t="0" r="0" b="0"/>
            <wp:docPr id="1464875994" name="Picture 146487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F1F5" w14:textId="3C220E03" w:rsidR="00D111C9" w:rsidRDefault="00E94AF3" w:rsidP="00E94AF3">
      <w:pPr>
        <w:pStyle w:val="Caption"/>
        <w:rPr>
          <w:noProof/>
        </w:rPr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12</w:t>
      </w:r>
      <w:r w:rsidR="00591501">
        <w:rPr>
          <w:noProof/>
        </w:rPr>
        <w:fldChar w:fldCharType="end"/>
      </w:r>
      <w:r>
        <w:t xml:space="preserve"> </w:t>
      </w:r>
      <w:r w:rsidR="008A4E4B">
        <w:t xml:space="preserve">Configuração da </w:t>
      </w:r>
      <w:r w:rsidR="008A4E4B">
        <w:rPr>
          <w:i/>
          <w:iCs/>
        </w:rPr>
        <w:t>p</w:t>
      </w:r>
      <w:r w:rsidRPr="00B0132D">
        <w:rPr>
          <w:i/>
          <w:iCs/>
        </w:rPr>
        <w:t>assword</w:t>
      </w:r>
      <w:r>
        <w:rPr>
          <w:noProof/>
        </w:rPr>
        <w:t xml:space="preserve"> para ligações do tipo </w:t>
      </w:r>
      <w:r>
        <w:rPr>
          <w:i/>
          <w:iCs/>
          <w:noProof/>
        </w:rPr>
        <w:t>console</w:t>
      </w:r>
      <w:r>
        <w:rPr>
          <w:noProof/>
        </w:rPr>
        <w:t xml:space="preserve"> - </w:t>
      </w:r>
      <w:r w:rsidR="008A4E4B">
        <w:rPr>
          <w:noProof/>
        </w:rPr>
        <w:t>r</w:t>
      </w:r>
      <w:r>
        <w:rPr>
          <w:noProof/>
        </w:rPr>
        <w:t>outer A</w:t>
      </w:r>
    </w:p>
    <w:p w14:paraId="48CAB470" w14:textId="77777777" w:rsidR="00E94AF3" w:rsidRPr="00E94AF3" w:rsidRDefault="00E94AF3" w:rsidP="00E94AF3"/>
    <w:p w14:paraId="69B111DC" w14:textId="77777777" w:rsidR="00E94AF3" w:rsidRDefault="00D111C9" w:rsidP="00E94AF3">
      <w:pPr>
        <w:keepNext/>
      </w:pPr>
      <w:r>
        <w:rPr>
          <w:noProof/>
        </w:rPr>
        <w:drawing>
          <wp:inline distT="0" distB="0" distL="0" distR="0" wp14:anchorId="31FA7058" wp14:editId="0B280799">
            <wp:extent cx="2762250" cy="485775"/>
            <wp:effectExtent l="0" t="0" r="0" b="0"/>
            <wp:docPr id="812796809" name="Picture 81279680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96809" name="Picture 812796809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F02A" w14:textId="1F44A279" w:rsidR="00E117BE" w:rsidRDefault="00E94AF3" w:rsidP="00E94AF3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13</w:t>
      </w:r>
      <w:r w:rsidR="00591501">
        <w:rPr>
          <w:noProof/>
        </w:rPr>
        <w:fldChar w:fldCharType="end"/>
      </w:r>
      <w:r w:rsidRPr="008C2EC1">
        <w:t xml:space="preserve"> </w:t>
      </w:r>
      <w:r w:rsidR="008A4E4B">
        <w:t xml:space="preserve">Configuração da </w:t>
      </w:r>
      <w:r w:rsidR="008A4E4B" w:rsidRPr="008A4E4B">
        <w:rPr>
          <w:i/>
          <w:iCs/>
        </w:rPr>
        <w:t>p</w:t>
      </w:r>
      <w:r w:rsidRPr="008A4E4B">
        <w:rPr>
          <w:i/>
          <w:iCs/>
        </w:rPr>
        <w:t>assword</w:t>
      </w:r>
      <w:r w:rsidRPr="008C2EC1">
        <w:t xml:space="preserve"> para ligações do tipo console - </w:t>
      </w:r>
      <w:r w:rsidR="008A4E4B">
        <w:t>r</w:t>
      </w:r>
      <w:r w:rsidRPr="008C2EC1">
        <w:t xml:space="preserve">outer </w:t>
      </w:r>
      <w:r>
        <w:t>B</w:t>
      </w:r>
    </w:p>
    <w:p w14:paraId="474BA678" w14:textId="655F4E12" w:rsidR="00D111C9" w:rsidRDefault="00D111C9" w:rsidP="00297D4C"/>
    <w:p w14:paraId="1442EC92" w14:textId="7F441BEC" w:rsidR="002578E9" w:rsidRDefault="002578E9" w:rsidP="002578E9">
      <w:pPr>
        <w:pStyle w:val="Heading3"/>
        <w:rPr>
          <w:i/>
          <w:iCs/>
        </w:rPr>
      </w:pPr>
      <w:bookmarkStart w:id="13" w:name="_Toc99046781"/>
      <w:r>
        <w:t xml:space="preserve">Passo 6: Configuração de </w:t>
      </w:r>
      <w:r>
        <w:rPr>
          <w:i/>
          <w:iCs/>
        </w:rPr>
        <w:t>password</w:t>
      </w:r>
      <w:r>
        <w:t xml:space="preserve"> para ligações do tipo </w:t>
      </w:r>
      <w:r w:rsidRPr="002578E9">
        <w:rPr>
          <w:i/>
          <w:iCs/>
        </w:rPr>
        <w:t>VTY</w:t>
      </w:r>
      <w:bookmarkEnd w:id="13"/>
    </w:p>
    <w:p w14:paraId="72F02B49" w14:textId="02B987C9" w:rsidR="00A44785" w:rsidRDefault="00A44785" w:rsidP="00A44785"/>
    <w:p w14:paraId="229ACBAA" w14:textId="1710D153" w:rsidR="00A44785" w:rsidRDefault="00A44785" w:rsidP="00601180">
      <w:pPr>
        <w:jc w:val="both"/>
      </w:pPr>
      <w:r>
        <w:t xml:space="preserve">Configurou-se a </w:t>
      </w:r>
      <w:r>
        <w:rPr>
          <w:i/>
          <w:iCs/>
        </w:rPr>
        <w:t>password</w:t>
      </w:r>
      <w:r>
        <w:t xml:space="preserve"> </w:t>
      </w:r>
      <w:r>
        <w:rPr>
          <w:b/>
          <w:bCs/>
        </w:rPr>
        <w:t>class</w:t>
      </w:r>
      <w:r>
        <w:t xml:space="preserve"> para ligações do tipo </w:t>
      </w:r>
      <w:r>
        <w:rPr>
          <w:i/>
          <w:iCs/>
        </w:rPr>
        <w:t>VTY</w:t>
      </w:r>
      <w:r>
        <w:t>, da seguinte forma:</w:t>
      </w:r>
    </w:p>
    <w:p w14:paraId="6CE156A4" w14:textId="77777777" w:rsidR="008A4E4B" w:rsidRDefault="00157474" w:rsidP="008A4E4B">
      <w:pPr>
        <w:keepNext/>
      </w:pPr>
      <w:r>
        <w:rPr>
          <w:noProof/>
        </w:rPr>
        <w:drawing>
          <wp:inline distT="0" distB="0" distL="0" distR="0" wp14:anchorId="183D573C" wp14:editId="044846CF">
            <wp:extent cx="2724150" cy="476250"/>
            <wp:effectExtent l="0" t="0" r="0" b="0"/>
            <wp:docPr id="64830618" name="Picture 648306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0618" name="Picture 64830618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1C8A" w14:textId="60232F59" w:rsidR="00A44785" w:rsidRDefault="008A4E4B" w:rsidP="008A4E4B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14</w:t>
      </w:r>
      <w:r w:rsidR="00591501">
        <w:rPr>
          <w:noProof/>
        </w:rPr>
        <w:fldChar w:fldCharType="end"/>
      </w:r>
      <w:r>
        <w:t xml:space="preserve"> Configuração da </w:t>
      </w:r>
      <w:r>
        <w:rPr>
          <w:i/>
          <w:iCs/>
        </w:rPr>
        <w:t>password</w:t>
      </w:r>
      <w:r>
        <w:t xml:space="preserve"> para ligações do tipo VTY - router A</w:t>
      </w:r>
    </w:p>
    <w:p w14:paraId="77151139" w14:textId="77777777" w:rsidR="008A4E4B" w:rsidRPr="008A4E4B" w:rsidRDefault="008A4E4B" w:rsidP="008A4E4B"/>
    <w:p w14:paraId="6D06455C" w14:textId="77777777" w:rsidR="008A4E4B" w:rsidRDefault="00157474" w:rsidP="008A4E4B">
      <w:pPr>
        <w:keepNext/>
      </w:pPr>
      <w:r>
        <w:rPr>
          <w:noProof/>
        </w:rPr>
        <w:drawing>
          <wp:inline distT="0" distB="0" distL="0" distR="0" wp14:anchorId="64A263D7" wp14:editId="44DD0F17">
            <wp:extent cx="2724150" cy="485775"/>
            <wp:effectExtent l="0" t="0" r="0" b="0"/>
            <wp:docPr id="903387145" name="Picture 9033871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87145" name="Picture 903387145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D666" w14:textId="6D41180C" w:rsidR="005449E0" w:rsidRDefault="008A4E4B" w:rsidP="008A4E4B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15</w:t>
      </w:r>
      <w:r w:rsidR="00591501">
        <w:rPr>
          <w:noProof/>
        </w:rPr>
        <w:fldChar w:fldCharType="end"/>
      </w:r>
      <w:r>
        <w:t xml:space="preserve"> </w:t>
      </w:r>
      <w:r w:rsidR="0009182D">
        <w:t xml:space="preserve">Configuração da </w:t>
      </w:r>
      <w:r w:rsidR="0009182D">
        <w:rPr>
          <w:i/>
          <w:iCs/>
        </w:rPr>
        <w:t>password</w:t>
      </w:r>
      <w:r w:rsidR="0009182D">
        <w:t xml:space="preserve"> para ligações do tipo VTY - router B</w:t>
      </w:r>
    </w:p>
    <w:p w14:paraId="62C76D44" w14:textId="77777777" w:rsidR="005449E0" w:rsidRDefault="005449E0">
      <w:pPr>
        <w:spacing w:after="200"/>
        <w:rPr>
          <w:bCs/>
          <w:smallCaps/>
          <w:color w:val="732117" w:themeColor="accent2" w:themeShade="BF"/>
          <w:spacing w:val="10"/>
          <w:sz w:val="18"/>
          <w:szCs w:val="18"/>
        </w:rPr>
      </w:pPr>
      <w:r>
        <w:br w:type="page"/>
      </w:r>
    </w:p>
    <w:p w14:paraId="0D7A4A42" w14:textId="3E5F7B25" w:rsidR="00157474" w:rsidRDefault="005449E0" w:rsidP="005449E0">
      <w:pPr>
        <w:pStyle w:val="Heading2"/>
        <w:rPr>
          <w:b w:val="0"/>
          <w:bCs/>
          <w:u w:val="single"/>
        </w:rPr>
      </w:pPr>
      <w:bookmarkStart w:id="14" w:name="_Toc99046782"/>
      <w:r w:rsidRPr="00F73908">
        <w:rPr>
          <w:b w:val="0"/>
          <w:bCs/>
          <w:u w:val="single"/>
        </w:rPr>
        <w:lastRenderedPageBreak/>
        <w:t xml:space="preserve">Tarefa 3: Configuração das </w:t>
      </w:r>
      <w:r w:rsidRPr="00F73908">
        <w:rPr>
          <w:b w:val="0"/>
          <w:bCs/>
          <w:i/>
          <w:iCs/>
          <w:u w:val="single"/>
        </w:rPr>
        <w:t>interfaces</w:t>
      </w:r>
      <w:r w:rsidR="00191EE2" w:rsidRPr="00F73908">
        <w:rPr>
          <w:b w:val="0"/>
          <w:bCs/>
          <w:u w:val="single"/>
        </w:rPr>
        <w:t xml:space="preserve"> dos routers</w:t>
      </w:r>
      <w:bookmarkEnd w:id="14"/>
    </w:p>
    <w:p w14:paraId="70040957" w14:textId="3ADEDBF1" w:rsidR="00D31DD2" w:rsidRDefault="00D31DD2" w:rsidP="00D31DD2"/>
    <w:p w14:paraId="12A8814C" w14:textId="5A806130" w:rsidR="0051285D" w:rsidRDefault="0051285D" w:rsidP="0051285D">
      <w:pPr>
        <w:pStyle w:val="Heading3"/>
      </w:pPr>
      <w:bookmarkStart w:id="15" w:name="_Toc99046783"/>
      <w:r>
        <w:t>Passo 1: Configuração das interfaces</w:t>
      </w:r>
      <w:bookmarkEnd w:id="15"/>
    </w:p>
    <w:p w14:paraId="0A1D5026" w14:textId="21986FE3" w:rsidR="00012AB0" w:rsidRDefault="00012AB0" w:rsidP="00012AB0"/>
    <w:p w14:paraId="4C207775" w14:textId="4EE38359" w:rsidR="00D317F4" w:rsidRDefault="00012AB0" w:rsidP="00601180">
      <w:pPr>
        <w:jc w:val="both"/>
      </w:pPr>
      <w:r>
        <w:t xml:space="preserve">De acordo com a </w:t>
      </w:r>
      <w:r w:rsidRPr="00012AB0">
        <w:rPr>
          <w:b/>
          <w:bCs/>
        </w:rPr>
        <w:t>tabela de endereçamento</w:t>
      </w:r>
      <w:r>
        <w:t xml:space="preserve"> foram configuradas as interfaces da seguinte forma:</w:t>
      </w:r>
    </w:p>
    <w:p w14:paraId="710DD9C9" w14:textId="03EBD058" w:rsidR="006449CE" w:rsidRDefault="00671B44" w:rsidP="00D317F4">
      <w:pPr>
        <w:keepNext/>
      </w:pPr>
      <w:r>
        <w:rPr>
          <w:noProof/>
        </w:rPr>
        <w:drawing>
          <wp:inline distT="0" distB="0" distL="0" distR="0" wp14:anchorId="08A465E3" wp14:editId="25E5657F">
            <wp:extent cx="4400550" cy="923925"/>
            <wp:effectExtent l="0" t="0" r="0" b="0"/>
            <wp:docPr id="886791023" name="Picture 8867910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91023" name="Picture 886791023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3E3E" w14:textId="1E61620C" w:rsidR="00D317F4" w:rsidRDefault="00D317F4" w:rsidP="00D317F4">
      <w:pPr>
        <w:pStyle w:val="Caption"/>
        <w:rPr>
          <w:noProof/>
        </w:rPr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16</w:t>
      </w:r>
      <w:r w:rsidR="00591501">
        <w:rPr>
          <w:noProof/>
        </w:rPr>
        <w:fldChar w:fldCharType="end"/>
      </w:r>
      <w:r>
        <w:t xml:space="preserve"> </w:t>
      </w:r>
      <w:r>
        <w:rPr>
          <w:noProof/>
        </w:rPr>
        <w:t>Configuração da</w:t>
      </w:r>
      <w:r w:rsidR="00671B44">
        <w:rPr>
          <w:noProof/>
        </w:rPr>
        <w:t>s</w:t>
      </w:r>
      <w:r>
        <w:rPr>
          <w:noProof/>
        </w:rPr>
        <w:t xml:space="preserve"> </w:t>
      </w:r>
      <w:r>
        <w:rPr>
          <w:i/>
          <w:iCs/>
          <w:noProof/>
        </w:rPr>
        <w:t>interface</w:t>
      </w:r>
      <w:r w:rsidR="00671B44">
        <w:rPr>
          <w:i/>
          <w:iCs/>
          <w:noProof/>
        </w:rPr>
        <w:t>s</w:t>
      </w:r>
      <w:r>
        <w:rPr>
          <w:noProof/>
        </w:rPr>
        <w:t xml:space="preserve"> - </w:t>
      </w:r>
      <w:r w:rsidR="001948B8">
        <w:rPr>
          <w:noProof/>
        </w:rPr>
        <w:t>r</w:t>
      </w:r>
      <w:r>
        <w:rPr>
          <w:noProof/>
        </w:rPr>
        <w:t>outer A</w:t>
      </w:r>
    </w:p>
    <w:p w14:paraId="449FEAF0" w14:textId="0932C560" w:rsidR="001614F7" w:rsidRDefault="001614F7" w:rsidP="001614F7">
      <w:pPr>
        <w:keepNext/>
      </w:pPr>
    </w:p>
    <w:p w14:paraId="402DE1C2" w14:textId="06451727" w:rsidR="001D0450" w:rsidRDefault="0028154F" w:rsidP="001614F7">
      <w:pPr>
        <w:keepNext/>
      </w:pPr>
      <w:r>
        <w:rPr>
          <w:noProof/>
        </w:rPr>
        <w:drawing>
          <wp:inline distT="0" distB="0" distL="0" distR="0" wp14:anchorId="2395F6FB" wp14:editId="4B30BD6B">
            <wp:extent cx="4362450" cy="923925"/>
            <wp:effectExtent l="0" t="0" r="0" b="0"/>
            <wp:docPr id="609204485" name="Picture 60920448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04485" name="Picture 609204485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8CC8" w14:textId="1F21596E" w:rsidR="00772C33" w:rsidRDefault="001614F7" w:rsidP="00772C33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17</w:t>
      </w:r>
      <w:r w:rsidR="00591501">
        <w:rPr>
          <w:noProof/>
        </w:rPr>
        <w:fldChar w:fldCharType="end"/>
      </w:r>
      <w:r>
        <w:t xml:space="preserve"> Configuração da</w:t>
      </w:r>
      <w:r w:rsidR="00671B44">
        <w:t>s</w:t>
      </w:r>
      <w:r>
        <w:t xml:space="preserve"> </w:t>
      </w:r>
      <w:r>
        <w:rPr>
          <w:i/>
          <w:iCs/>
        </w:rPr>
        <w:t>interface</w:t>
      </w:r>
      <w:r w:rsidR="00671B44">
        <w:t>s</w:t>
      </w:r>
      <w:r>
        <w:t xml:space="preserve"> - </w:t>
      </w:r>
      <w:r w:rsidR="001948B8">
        <w:t>r</w:t>
      </w:r>
      <w:r>
        <w:t>outer B</w:t>
      </w:r>
    </w:p>
    <w:p w14:paraId="67412DFB" w14:textId="4A8DD99D" w:rsidR="00012AB0" w:rsidRDefault="00012AB0" w:rsidP="00012AB0"/>
    <w:p w14:paraId="3ED5EFAC" w14:textId="4E2D2FA6" w:rsidR="008567B9" w:rsidRDefault="00012AB0" w:rsidP="00601180">
      <w:pPr>
        <w:jc w:val="both"/>
        <w:rPr>
          <w:sz w:val="22"/>
          <w:szCs w:val="22"/>
        </w:rPr>
      </w:pPr>
      <w:r w:rsidRPr="00012AB0">
        <w:rPr>
          <w:b/>
          <w:bCs/>
          <w:sz w:val="22"/>
          <w:szCs w:val="22"/>
        </w:rPr>
        <w:t>Nota 3:</w:t>
      </w:r>
      <w:r>
        <w:rPr>
          <w:sz w:val="22"/>
          <w:szCs w:val="22"/>
        </w:rPr>
        <w:t xml:space="preserve"> Como já foi referido nas </w:t>
      </w:r>
      <w:r w:rsidRPr="00012AB0">
        <w:rPr>
          <w:b/>
          <w:bCs/>
          <w:sz w:val="22"/>
          <w:szCs w:val="22"/>
        </w:rPr>
        <w:t xml:space="preserve">notas 1 </w:t>
      </w:r>
      <w:r>
        <w:rPr>
          <w:sz w:val="22"/>
          <w:szCs w:val="22"/>
        </w:rPr>
        <w:t>e</w:t>
      </w:r>
      <w:r w:rsidRPr="00012AB0">
        <w:rPr>
          <w:b/>
          <w:bCs/>
          <w:sz w:val="22"/>
          <w:szCs w:val="22"/>
        </w:rPr>
        <w:t xml:space="preserve"> 2</w:t>
      </w:r>
      <w:r>
        <w:rPr>
          <w:sz w:val="22"/>
          <w:szCs w:val="22"/>
        </w:rPr>
        <w:t xml:space="preserve">, a tabela de endereçamento sofreu uma correção em relação à máscara de subrede do router A e as interfaces do router A são </w:t>
      </w:r>
      <w:r>
        <w:rPr>
          <w:i/>
          <w:iCs/>
          <w:sz w:val="22"/>
          <w:szCs w:val="22"/>
        </w:rPr>
        <w:t xml:space="preserve">Fast Ethernet </w:t>
      </w:r>
      <w:r>
        <w:rPr>
          <w:sz w:val="22"/>
          <w:szCs w:val="22"/>
        </w:rPr>
        <w:t xml:space="preserve">ao invés de </w:t>
      </w:r>
      <w:r>
        <w:rPr>
          <w:i/>
          <w:iCs/>
          <w:sz w:val="22"/>
          <w:szCs w:val="22"/>
        </w:rPr>
        <w:t>Gigabit Ethernet</w:t>
      </w:r>
      <w:r w:rsidR="007F7C8A">
        <w:rPr>
          <w:sz w:val="22"/>
          <w:szCs w:val="22"/>
        </w:rPr>
        <w:t>.</w:t>
      </w:r>
    </w:p>
    <w:p w14:paraId="119551B6" w14:textId="770FDC88" w:rsidR="005D3779" w:rsidRDefault="00BE0554" w:rsidP="00601180">
      <w:pPr>
        <w:spacing w:after="20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Nota 4: </w:t>
      </w:r>
      <w:r w:rsidR="00C92133">
        <w:rPr>
          <w:sz w:val="22"/>
          <w:szCs w:val="22"/>
        </w:rPr>
        <w:t xml:space="preserve">Não está nas </w:t>
      </w:r>
      <w:r w:rsidR="00C92133" w:rsidRPr="00C92133">
        <w:rPr>
          <w:b/>
          <w:bCs/>
          <w:sz w:val="22"/>
          <w:szCs w:val="22"/>
        </w:rPr>
        <w:t>figuras 1</w:t>
      </w:r>
      <w:r w:rsidR="002A0A57">
        <w:rPr>
          <w:b/>
          <w:bCs/>
          <w:sz w:val="22"/>
          <w:szCs w:val="22"/>
        </w:rPr>
        <w:t>6</w:t>
      </w:r>
      <w:r w:rsidR="00C92133">
        <w:rPr>
          <w:sz w:val="22"/>
          <w:szCs w:val="22"/>
        </w:rPr>
        <w:t xml:space="preserve"> e </w:t>
      </w:r>
      <w:r w:rsidR="00C92133" w:rsidRPr="00C92133">
        <w:rPr>
          <w:b/>
          <w:bCs/>
          <w:sz w:val="22"/>
          <w:szCs w:val="22"/>
        </w:rPr>
        <w:t>1</w:t>
      </w:r>
      <w:r w:rsidR="002A0A57">
        <w:rPr>
          <w:b/>
          <w:bCs/>
          <w:sz w:val="22"/>
          <w:szCs w:val="22"/>
        </w:rPr>
        <w:t>7</w:t>
      </w:r>
      <w:r w:rsidR="00C92133">
        <w:rPr>
          <w:sz w:val="22"/>
          <w:szCs w:val="22"/>
        </w:rPr>
        <w:t xml:space="preserve"> por lapso, mas é importante executar o comando </w:t>
      </w:r>
      <w:r w:rsidR="00C92133">
        <w:rPr>
          <w:b/>
          <w:bCs/>
          <w:sz w:val="22"/>
          <w:szCs w:val="22"/>
        </w:rPr>
        <w:t>no shutdown</w:t>
      </w:r>
      <w:r w:rsidR="00C92133">
        <w:rPr>
          <w:sz w:val="22"/>
          <w:szCs w:val="22"/>
        </w:rPr>
        <w:t xml:space="preserve"> no fim, em cada interface, para estas serem ativadas.</w:t>
      </w:r>
    </w:p>
    <w:p w14:paraId="7D8BDCCC" w14:textId="77777777" w:rsidR="005D3779" w:rsidRDefault="005D3779" w:rsidP="005D3779">
      <w:pPr>
        <w:keepNext/>
        <w:spacing w:after="200"/>
      </w:pPr>
      <w:r>
        <w:rPr>
          <w:noProof/>
        </w:rPr>
        <w:drawing>
          <wp:inline distT="0" distB="0" distL="0" distR="0" wp14:anchorId="0914E692" wp14:editId="01DE261E">
            <wp:extent cx="3267075" cy="323850"/>
            <wp:effectExtent l="0" t="0" r="0" b="0"/>
            <wp:docPr id="1487417768" name="Picture 1487417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70D2" w14:textId="4C3B5EC4" w:rsidR="005D3779" w:rsidRDefault="005D3779" w:rsidP="005D3779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18</w:t>
      </w:r>
      <w:r w:rsidR="00591501">
        <w:rPr>
          <w:noProof/>
        </w:rPr>
        <w:fldChar w:fldCharType="end"/>
      </w:r>
      <w:r>
        <w:t xml:space="preserve"> Exemplo do comando </w:t>
      </w:r>
      <w:r>
        <w:rPr>
          <w:i/>
          <w:iCs/>
        </w:rPr>
        <w:t>no shutdown</w:t>
      </w:r>
    </w:p>
    <w:p w14:paraId="3689C2E1" w14:textId="5FAE06AC" w:rsidR="008567B9" w:rsidRDefault="008567B9">
      <w:pPr>
        <w:spacing w:after="200"/>
        <w:rPr>
          <w:sz w:val="22"/>
          <w:szCs w:val="22"/>
        </w:rPr>
      </w:pPr>
    </w:p>
    <w:p w14:paraId="4CA681A3" w14:textId="4BB6AA4D" w:rsidR="00067FAC" w:rsidRDefault="00067FAC" w:rsidP="00601180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Nota 5: </w:t>
      </w:r>
      <w:r>
        <w:rPr>
          <w:sz w:val="22"/>
          <w:szCs w:val="22"/>
        </w:rPr>
        <w:t xml:space="preserve">Ao terminar de se configurar cada router, deve-se correr o comando </w:t>
      </w:r>
      <w:r>
        <w:rPr>
          <w:b/>
          <w:bCs/>
          <w:sz w:val="22"/>
          <w:szCs w:val="22"/>
        </w:rPr>
        <w:t>copy running-config startup-config</w:t>
      </w:r>
      <w:r>
        <w:rPr>
          <w:sz w:val="22"/>
          <w:szCs w:val="22"/>
        </w:rPr>
        <w:t xml:space="preserve"> para que as alterações sejam guardadas. Caso este comando não seja executado, as configurações perdem-se e tem que se repetir os passos de novo.</w:t>
      </w:r>
    </w:p>
    <w:p w14:paraId="61346382" w14:textId="77777777" w:rsidR="00CE76CD" w:rsidRDefault="00CE76CD" w:rsidP="00CE76CD">
      <w:pPr>
        <w:keepNext/>
      </w:pPr>
      <w:r>
        <w:rPr>
          <w:noProof/>
        </w:rPr>
        <w:drawing>
          <wp:inline distT="0" distB="0" distL="0" distR="0" wp14:anchorId="6D49E6C7" wp14:editId="47275D20">
            <wp:extent cx="3286125" cy="647700"/>
            <wp:effectExtent l="0" t="0" r="0" b="0"/>
            <wp:docPr id="1911514910" name="Picture 19115149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14910" name="Picture 1911514910" descr="A screenshot of a computer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2776" w14:textId="28F4D5AC" w:rsidR="00CE76CD" w:rsidRPr="00C343E7" w:rsidRDefault="00CE76CD" w:rsidP="00CE76CD">
      <w:pPr>
        <w:pStyle w:val="Caption"/>
        <w:rPr>
          <w:sz w:val="22"/>
          <w:szCs w:val="22"/>
        </w:rPr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19</w:t>
      </w:r>
      <w:r w:rsidR="00591501">
        <w:rPr>
          <w:noProof/>
        </w:rPr>
        <w:fldChar w:fldCharType="end"/>
      </w:r>
      <w:r>
        <w:t xml:space="preserve"> Exemplo de como guardar as configurações num router</w:t>
      </w:r>
    </w:p>
    <w:p w14:paraId="43836DA5" w14:textId="77777777" w:rsidR="00067FAC" w:rsidRDefault="00067FAC">
      <w:pPr>
        <w:spacing w:after="200"/>
        <w:rPr>
          <w:sz w:val="22"/>
          <w:szCs w:val="22"/>
        </w:rPr>
      </w:pPr>
    </w:p>
    <w:p w14:paraId="5D4EC358" w14:textId="77777777" w:rsidR="00067FAC" w:rsidRDefault="00067FAC">
      <w:pPr>
        <w:spacing w:after="200"/>
        <w:rPr>
          <w:rFonts w:asciiTheme="majorHAnsi" w:hAnsiTheme="majorHAnsi"/>
          <w:b/>
          <w:color w:val="D34817" w:themeColor="accent1"/>
          <w:spacing w:val="20"/>
          <w:szCs w:val="24"/>
        </w:rPr>
      </w:pPr>
      <w:r>
        <w:br w:type="page"/>
      </w:r>
    </w:p>
    <w:p w14:paraId="5C128961" w14:textId="4C698523" w:rsidR="00A33D48" w:rsidRDefault="00755F2F" w:rsidP="00755F2F">
      <w:pPr>
        <w:pStyle w:val="Heading3"/>
      </w:pPr>
      <w:bookmarkStart w:id="16" w:name="_Toc99046784"/>
      <w:r>
        <w:lastRenderedPageBreak/>
        <w:t xml:space="preserve">Passo 2: Verificação dos endereços das </w:t>
      </w:r>
      <w:r w:rsidRPr="001948B8">
        <w:rPr>
          <w:i/>
          <w:iCs/>
        </w:rPr>
        <w:t>interfaces</w:t>
      </w:r>
      <w:r w:rsidR="000A70EC">
        <w:t xml:space="preserve"> dos routers</w:t>
      </w:r>
      <w:r>
        <w:t xml:space="preserve"> e respetivo estados</w:t>
      </w:r>
      <w:bookmarkEnd w:id="16"/>
    </w:p>
    <w:p w14:paraId="34651402" w14:textId="24BD5EA7" w:rsidR="001948B8" w:rsidRDefault="001948B8" w:rsidP="001948B8"/>
    <w:p w14:paraId="5A29413F" w14:textId="77777777" w:rsidR="001948B8" w:rsidRDefault="001948B8" w:rsidP="00601180">
      <w:pPr>
        <w:jc w:val="both"/>
      </w:pPr>
      <w:r>
        <w:t xml:space="preserve">Para verificar se ficaram atríbuidos às </w:t>
      </w:r>
      <w:r w:rsidRPr="001948B8">
        <w:rPr>
          <w:i/>
          <w:iCs/>
        </w:rPr>
        <w:t>interfaces</w:t>
      </w:r>
      <w:r>
        <w:t xml:space="preserve"> os endereços configurados, e ver os seus respetivos estados, executaram-se os seguintes comandos:</w:t>
      </w:r>
    </w:p>
    <w:p w14:paraId="1F48EF3B" w14:textId="77777777" w:rsidR="001948B8" w:rsidRDefault="001948B8" w:rsidP="001948B8">
      <w:pPr>
        <w:keepNext/>
      </w:pPr>
      <w:r>
        <w:rPr>
          <w:noProof/>
        </w:rPr>
        <w:drawing>
          <wp:inline distT="0" distB="0" distL="0" distR="0" wp14:anchorId="6720048C" wp14:editId="525B5702">
            <wp:extent cx="4572000" cy="714375"/>
            <wp:effectExtent l="0" t="0" r="0" b="0"/>
            <wp:docPr id="5828495" name="Picture 582849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495" name="Picture 5828495" descr="Graphical user interface, text, applica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6567" w14:textId="3F8F9BD8" w:rsidR="001948B8" w:rsidRDefault="001948B8" w:rsidP="001948B8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20</w:t>
      </w:r>
      <w:r w:rsidR="00591501">
        <w:rPr>
          <w:noProof/>
        </w:rPr>
        <w:fldChar w:fldCharType="end"/>
      </w:r>
      <w:r>
        <w:t xml:space="preserve"> Estado das </w:t>
      </w:r>
      <w:r w:rsidRPr="00113300">
        <w:rPr>
          <w:i/>
          <w:iCs/>
        </w:rPr>
        <w:t>interfaces</w:t>
      </w:r>
      <w:r>
        <w:t xml:space="preserve"> - router A</w:t>
      </w:r>
    </w:p>
    <w:p w14:paraId="5ACEAF6E" w14:textId="462CE74D" w:rsidR="00113300" w:rsidRDefault="00113300" w:rsidP="00113300"/>
    <w:p w14:paraId="674630E4" w14:textId="77777777" w:rsidR="00113300" w:rsidRDefault="00113300" w:rsidP="00113300">
      <w:pPr>
        <w:keepNext/>
      </w:pPr>
      <w:r>
        <w:rPr>
          <w:noProof/>
        </w:rPr>
        <w:drawing>
          <wp:inline distT="0" distB="0" distL="0" distR="0" wp14:anchorId="55BD06D6" wp14:editId="4FBC1143">
            <wp:extent cx="4572000" cy="723900"/>
            <wp:effectExtent l="0" t="0" r="0" b="0"/>
            <wp:docPr id="1286007993" name="Picture 128600799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07993" name="Picture 1286007993" descr="A screenshot of a computer&#10;&#10;Description automatically generated with medium confidenc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02EA" w14:textId="2F444D9A" w:rsidR="001948B8" w:rsidRDefault="00113300" w:rsidP="000266D2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21</w:t>
      </w:r>
      <w:r w:rsidR="00591501">
        <w:rPr>
          <w:noProof/>
        </w:rPr>
        <w:fldChar w:fldCharType="end"/>
      </w:r>
      <w:r>
        <w:t xml:space="preserve"> Estado das </w:t>
      </w:r>
      <w:r w:rsidRPr="00113300">
        <w:rPr>
          <w:i/>
          <w:iCs/>
        </w:rPr>
        <w:t>interfaces</w:t>
      </w:r>
      <w:r>
        <w:t xml:space="preserve"> - router B</w:t>
      </w:r>
    </w:p>
    <w:p w14:paraId="577AC3C4" w14:textId="1BB50FBF" w:rsidR="000A70EC" w:rsidRDefault="000A70EC" w:rsidP="000A70EC"/>
    <w:p w14:paraId="0C29C830" w14:textId="1BBE734D" w:rsidR="000A70EC" w:rsidRDefault="000A70EC" w:rsidP="000A70EC">
      <w:pPr>
        <w:pStyle w:val="Heading3"/>
      </w:pPr>
      <w:bookmarkStart w:id="17" w:name="_Toc99046785"/>
      <w:r>
        <w:t xml:space="preserve">Passo 3: Configurar as </w:t>
      </w:r>
      <w:r w:rsidRPr="000A70EC">
        <w:rPr>
          <w:i/>
          <w:iCs/>
        </w:rPr>
        <w:t>interfaces</w:t>
      </w:r>
      <w:r>
        <w:t xml:space="preserve"> do PC</w:t>
      </w:r>
      <w:bookmarkEnd w:id="17"/>
    </w:p>
    <w:p w14:paraId="745A2258" w14:textId="77777777" w:rsidR="00601180" w:rsidRPr="00601180" w:rsidRDefault="00601180" w:rsidP="00601180"/>
    <w:p w14:paraId="6F794D38" w14:textId="3BA9A7A6" w:rsidR="00D67629" w:rsidRDefault="00601180" w:rsidP="00D67629">
      <w:r>
        <w:t xml:space="preserve">Para configurar as </w:t>
      </w:r>
      <w:r w:rsidRPr="00601180">
        <w:rPr>
          <w:i/>
          <w:iCs/>
        </w:rPr>
        <w:t>interfaces</w:t>
      </w:r>
      <w:r>
        <w:t xml:space="preserve"> do PC, </w:t>
      </w:r>
      <w:r w:rsidR="00305C14">
        <w:t xml:space="preserve"> executou-se o seguinte comando:</w:t>
      </w:r>
    </w:p>
    <w:p w14:paraId="449158E0" w14:textId="77777777" w:rsidR="00D67629" w:rsidRDefault="00D67629" w:rsidP="00D67629">
      <w:pPr>
        <w:keepNext/>
      </w:pPr>
      <w:r>
        <w:rPr>
          <w:noProof/>
        </w:rPr>
        <w:drawing>
          <wp:inline distT="0" distB="0" distL="0" distR="0" wp14:anchorId="1DA5E4CE" wp14:editId="7C46AE3D">
            <wp:extent cx="4257675" cy="495300"/>
            <wp:effectExtent l="0" t="0" r="0" b="0"/>
            <wp:docPr id="1141531003" name="Picture 114153100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31003" name="Picture 1141531003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1A22" w14:textId="1F6F87E3" w:rsidR="00D67629" w:rsidRDefault="00D67629" w:rsidP="00D67629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22</w:t>
      </w:r>
      <w:r w:rsidR="00591501">
        <w:rPr>
          <w:noProof/>
        </w:rPr>
        <w:fldChar w:fldCharType="end"/>
      </w:r>
      <w:r>
        <w:t xml:space="preserve"> Configuração das interfaces do PC</w:t>
      </w:r>
    </w:p>
    <w:p w14:paraId="7D548939" w14:textId="2F214785" w:rsidR="003957FD" w:rsidRDefault="003957FD" w:rsidP="003957FD"/>
    <w:p w14:paraId="2AC17DE1" w14:textId="6B4FF422" w:rsidR="003957FD" w:rsidRDefault="003957FD" w:rsidP="003957FD">
      <w:pPr>
        <w:pStyle w:val="Heading3"/>
      </w:pPr>
      <w:bookmarkStart w:id="18" w:name="_Toc99046786"/>
      <w:r>
        <w:t xml:space="preserve">Passo </w:t>
      </w:r>
      <w:r w:rsidR="00AF6344">
        <w:t>4</w:t>
      </w:r>
      <w:r>
        <w:t xml:space="preserve">: Verificação de conectividade entre o PC e </w:t>
      </w:r>
      <w:r w:rsidR="00AF6344">
        <w:t xml:space="preserve">o respetivo </w:t>
      </w:r>
      <w:r w:rsidR="004E3ADC">
        <w:t xml:space="preserve">default </w:t>
      </w:r>
      <w:r w:rsidR="00AF6344" w:rsidRPr="000727F6">
        <w:rPr>
          <w:i/>
          <w:iCs/>
        </w:rPr>
        <w:t>gateway</w:t>
      </w:r>
      <w:bookmarkEnd w:id="18"/>
    </w:p>
    <w:p w14:paraId="51122E75" w14:textId="089B6AD5" w:rsidR="002153CD" w:rsidRDefault="002153CD" w:rsidP="002153CD"/>
    <w:p w14:paraId="4D5E153E" w14:textId="4DB4301C" w:rsidR="002153CD" w:rsidRPr="002153CD" w:rsidRDefault="002153CD" w:rsidP="002153CD">
      <w:pPr>
        <w:jc w:val="both"/>
      </w:pPr>
      <w:r>
        <w:t>Existe conectividade entre o PC e o respetivo gateway, pelo que as configurações feitas nos passos anteriores estavam corretas.</w:t>
      </w:r>
    </w:p>
    <w:p w14:paraId="25762448" w14:textId="405A9887" w:rsidR="00E71476" w:rsidRDefault="00E71476" w:rsidP="00E71476">
      <w:pPr>
        <w:jc w:val="both"/>
      </w:pPr>
    </w:p>
    <w:p w14:paraId="31FFED99" w14:textId="77777777" w:rsidR="005103B3" w:rsidRDefault="002153CD" w:rsidP="005103B3">
      <w:pPr>
        <w:keepNext/>
        <w:jc w:val="both"/>
      </w:pPr>
      <w:r>
        <w:rPr>
          <w:noProof/>
        </w:rPr>
        <w:drawing>
          <wp:inline distT="0" distB="0" distL="0" distR="0" wp14:anchorId="3FD62F72" wp14:editId="16E6F1B2">
            <wp:extent cx="4572000" cy="942975"/>
            <wp:effectExtent l="0" t="0" r="0" b="0"/>
            <wp:docPr id="819498954" name="Picture 81949895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98954" name="Picture 819498954" descr="A picture containing table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399F" w14:textId="3D12CA45" w:rsidR="00E71476" w:rsidRDefault="005103B3" w:rsidP="005103B3">
      <w:pPr>
        <w:pStyle w:val="Caption"/>
        <w:jc w:val="both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23</w:t>
      </w:r>
      <w:r w:rsidR="00591501">
        <w:rPr>
          <w:noProof/>
        </w:rPr>
        <w:fldChar w:fldCharType="end"/>
      </w:r>
      <w:r>
        <w:t xml:space="preserve"> Verificação de conectividade entre PC  e respetivo gateway</w:t>
      </w:r>
    </w:p>
    <w:p w14:paraId="5ADDDE4E" w14:textId="0CA64FF3" w:rsidR="00223806" w:rsidRDefault="00223806" w:rsidP="00223806"/>
    <w:p w14:paraId="60CFF9F8" w14:textId="6D13FAD8" w:rsidR="003957FD" w:rsidRDefault="003957FD" w:rsidP="003957FD">
      <w:pPr>
        <w:jc w:val="both"/>
      </w:pPr>
    </w:p>
    <w:p w14:paraId="4376FC24" w14:textId="6D7B211A" w:rsidR="00031796" w:rsidRDefault="00031796" w:rsidP="00031796">
      <w:pPr>
        <w:pStyle w:val="Heading3"/>
      </w:pPr>
      <w:bookmarkStart w:id="19" w:name="_Toc99046787"/>
      <w:r>
        <w:lastRenderedPageBreak/>
        <w:t xml:space="preserve">Passo 5: Verificação de conectividade entre o PC e as </w:t>
      </w:r>
      <w:r w:rsidRPr="004C35ED">
        <w:rPr>
          <w:i/>
          <w:iCs/>
        </w:rPr>
        <w:t>interfaces</w:t>
      </w:r>
      <w:r>
        <w:t xml:space="preserve"> do router B</w:t>
      </w:r>
      <w:bookmarkEnd w:id="19"/>
    </w:p>
    <w:p w14:paraId="27B1DFA7" w14:textId="77777777" w:rsidR="00031796" w:rsidRPr="00031796" w:rsidRDefault="00031796" w:rsidP="00031796"/>
    <w:p w14:paraId="5807DA64" w14:textId="1EC62E80" w:rsidR="00D060F6" w:rsidRDefault="00D060F6" w:rsidP="00031796">
      <w:pPr>
        <w:jc w:val="both"/>
      </w:pPr>
      <w:r>
        <w:t xml:space="preserve">Não existe conectividade entre o PC e as </w:t>
      </w:r>
      <w:r w:rsidRPr="00D060F6">
        <w:rPr>
          <w:i/>
          <w:iCs/>
        </w:rPr>
        <w:t>interfaces</w:t>
      </w:r>
      <w:r>
        <w:t xml:space="preserve"> do router B. Isto acontece porque o PC encontra-se numa rede e o router B encontra-se noutra. Este problema pode e será resolvido no passo seguinte.</w:t>
      </w:r>
    </w:p>
    <w:p w14:paraId="610084B3" w14:textId="77777777" w:rsidR="003D5CD8" w:rsidRDefault="003D5CD8" w:rsidP="003D5CD8">
      <w:pPr>
        <w:keepNext/>
        <w:jc w:val="both"/>
      </w:pPr>
      <w:r>
        <w:rPr>
          <w:noProof/>
        </w:rPr>
        <w:drawing>
          <wp:inline distT="0" distB="0" distL="0" distR="0" wp14:anchorId="41E7A098" wp14:editId="69F55FAD">
            <wp:extent cx="2447925" cy="933450"/>
            <wp:effectExtent l="0" t="0" r="0" b="0"/>
            <wp:docPr id="1547427473" name="Picture 154742747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27473" name="Picture 1547427473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5970" w14:textId="4BFAF907" w:rsidR="003D5CD8" w:rsidRDefault="003D5CD8" w:rsidP="003D5CD8">
      <w:pPr>
        <w:pStyle w:val="Caption"/>
        <w:jc w:val="both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24</w:t>
      </w:r>
      <w:r w:rsidR="00591501">
        <w:rPr>
          <w:noProof/>
        </w:rPr>
        <w:fldChar w:fldCharType="end"/>
      </w:r>
      <w:r>
        <w:t xml:space="preserve"> Verificação de conectividade entre PC e interfaces do router B</w:t>
      </w:r>
    </w:p>
    <w:p w14:paraId="557CA7A4" w14:textId="2A38101A" w:rsidR="007A1425" w:rsidRDefault="007A1425" w:rsidP="007A1425"/>
    <w:p w14:paraId="43CE80E6" w14:textId="3ED05556" w:rsidR="007A1425" w:rsidRDefault="007A1425" w:rsidP="007A1425">
      <w:pPr>
        <w:pStyle w:val="Heading3"/>
        <w:rPr>
          <w:b w:val="0"/>
          <w:bCs/>
          <w:i/>
          <w:iCs/>
        </w:rPr>
      </w:pPr>
      <w:bookmarkStart w:id="20" w:name="_Toc99046788"/>
      <w:r>
        <w:t xml:space="preserve">Passo 6: Solução para resolver os problemas de conectividade no </w:t>
      </w:r>
      <w:r w:rsidRPr="007A1425">
        <w:rPr>
          <w:b w:val="0"/>
          <w:bCs/>
          <w:i/>
          <w:iCs/>
        </w:rPr>
        <w:t>Passo 5</w:t>
      </w:r>
      <w:bookmarkEnd w:id="20"/>
    </w:p>
    <w:p w14:paraId="5966A5CC" w14:textId="7DA59B5E" w:rsidR="001E520B" w:rsidRDefault="001E520B" w:rsidP="00D060F6">
      <w:pPr>
        <w:jc w:val="both"/>
      </w:pPr>
    </w:p>
    <w:p w14:paraId="55466EDE" w14:textId="7EB25242" w:rsidR="00D060F6" w:rsidRDefault="00666D57" w:rsidP="00D060F6">
      <w:pPr>
        <w:jc w:val="both"/>
      </w:pPr>
      <w:r w:rsidRPr="00666D57">
        <w:t>Para resolver os problemas de conectividade observado no ponto anterior, basta configurar rotas estáticas em ambos os routers.</w:t>
      </w:r>
    </w:p>
    <w:p w14:paraId="1A0AA3D7" w14:textId="253C3E4E" w:rsidR="00666D57" w:rsidRDefault="00666D57" w:rsidP="00D060F6">
      <w:pPr>
        <w:jc w:val="both"/>
      </w:pPr>
    </w:p>
    <w:p w14:paraId="1C0AFF26" w14:textId="77777777" w:rsidR="00666D57" w:rsidRDefault="00666D57" w:rsidP="00666D57">
      <w:pPr>
        <w:keepNext/>
        <w:jc w:val="both"/>
      </w:pPr>
      <w:r w:rsidRPr="00666D57">
        <w:rPr>
          <w:noProof/>
        </w:rPr>
        <w:drawing>
          <wp:inline distT="0" distB="0" distL="0" distR="0" wp14:anchorId="1C8154D0" wp14:editId="289F77B8">
            <wp:extent cx="4696480" cy="285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0FF4" w14:textId="6C2235FC" w:rsidR="00666D57" w:rsidRDefault="00666D57" w:rsidP="00666D57">
      <w:pPr>
        <w:pStyle w:val="Caption"/>
        <w:jc w:val="both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25</w:t>
      </w:r>
      <w:r w:rsidR="00591501">
        <w:rPr>
          <w:noProof/>
        </w:rPr>
        <w:fldChar w:fldCharType="end"/>
      </w:r>
      <w:r>
        <w:t xml:space="preserve"> Configuração de rota estática entre router A e router B</w:t>
      </w:r>
    </w:p>
    <w:p w14:paraId="640FB57E" w14:textId="77777777" w:rsidR="00666D57" w:rsidRPr="00666D57" w:rsidRDefault="00666D57" w:rsidP="00666D57"/>
    <w:p w14:paraId="25C41859" w14:textId="77777777" w:rsidR="00666D57" w:rsidRDefault="00666D57" w:rsidP="00666D57">
      <w:pPr>
        <w:keepNext/>
        <w:jc w:val="both"/>
      </w:pPr>
      <w:r w:rsidRPr="00666D57">
        <w:rPr>
          <w:noProof/>
        </w:rPr>
        <w:drawing>
          <wp:inline distT="0" distB="0" distL="0" distR="0" wp14:anchorId="02AD45D6" wp14:editId="4C5CC608">
            <wp:extent cx="4753638" cy="228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1F70" w14:textId="40718193" w:rsidR="00666D57" w:rsidRDefault="00666D57" w:rsidP="00666D57">
      <w:pPr>
        <w:pStyle w:val="Caption"/>
        <w:jc w:val="both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26</w:t>
      </w:r>
      <w:r w:rsidR="00591501">
        <w:rPr>
          <w:noProof/>
        </w:rPr>
        <w:fldChar w:fldCharType="end"/>
      </w:r>
      <w:r>
        <w:t xml:space="preserve"> Configuração de rota estática entre router B e router A</w:t>
      </w:r>
    </w:p>
    <w:p w14:paraId="4ECAE314" w14:textId="58766562" w:rsidR="00666D57" w:rsidRDefault="00666D57" w:rsidP="00666D57"/>
    <w:p w14:paraId="451FDA05" w14:textId="7ACB4267" w:rsidR="000B52A6" w:rsidRDefault="00666D57" w:rsidP="00666D57">
      <w:pPr>
        <w:jc w:val="both"/>
      </w:pPr>
      <w:r>
        <w:t xml:space="preserve">O comando </w:t>
      </w:r>
      <w:r>
        <w:rPr>
          <w:b/>
          <w:bCs/>
        </w:rPr>
        <w:t xml:space="preserve">ip route </w:t>
      </w:r>
      <w:r>
        <w:t xml:space="preserve">é composto por 3 argumentos, em que o primeiro é o endereço da rede local, seguido pela respetiva máscara de subrede e </w:t>
      </w:r>
      <w:r w:rsidR="008F706D">
        <w:t xml:space="preserve">por fim </w:t>
      </w:r>
      <w:r w:rsidR="008861F6">
        <w:t>o endereço</w:t>
      </w:r>
      <w:r w:rsidR="003D5383">
        <w:t xml:space="preserve"> </w:t>
      </w:r>
      <w:r w:rsidR="008F706D">
        <w:t>destino.</w:t>
      </w:r>
    </w:p>
    <w:p w14:paraId="62BF705D" w14:textId="77777777" w:rsidR="000B52A6" w:rsidRDefault="000B52A6">
      <w:pPr>
        <w:spacing w:after="200"/>
      </w:pPr>
      <w:r>
        <w:br w:type="page"/>
      </w:r>
    </w:p>
    <w:p w14:paraId="511C48C0" w14:textId="6F82F8AC" w:rsidR="00666D57" w:rsidRDefault="000B52A6" w:rsidP="0005105E">
      <w:pPr>
        <w:pStyle w:val="Heading1"/>
        <w:jc w:val="center"/>
      </w:pPr>
      <w:bookmarkStart w:id="21" w:name="_Toc99046789"/>
      <w:r>
        <w:lastRenderedPageBreak/>
        <w:t>Cenário B</w:t>
      </w:r>
      <w:r w:rsidR="009926CC">
        <w:t xml:space="preserve"> – Protocolo IPv6</w:t>
      </w:r>
      <w:bookmarkEnd w:id="21"/>
    </w:p>
    <w:p w14:paraId="0E8ACD9B" w14:textId="0D529454" w:rsidR="0005105E" w:rsidRDefault="00056958" w:rsidP="00056958">
      <w:pPr>
        <w:pStyle w:val="Heading2"/>
        <w:rPr>
          <w:b w:val="0"/>
          <w:bCs/>
          <w:u w:val="single"/>
        </w:rPr>
      </w:pPr>
      <w:bookmarkStart w:id="22" w:name="_Toc99046790"/>
      <w:r w:rsidRPr="00FA5B86">
        <w:rPr>
          <w:b w:val="0"/>
          <w:bCs/>
          <w:u w:val="single"/>
        </w:rPr>
        <w:t>Topologia da rede</w:t>
      </w:r>
      <w:bookmarkEnd w:id="22"/>
    </w:p>
    <w:p w14:paraId="158B585A" w14:textId="77777777" w:rsidR="00F11924" w:rsidRPr="00F11924" w:rsidRDefault="00F11924" w:rsidP="00F11924"/>
    <w:p w14:paraId="08BBF167" w14:textId="77777777" w:rsidR="00F11924" w:rsidRDefault="00F11924" w:rsidP="00F11924">
      <w:pPr>
        <w:keepNext/>
      </w:pPr>
      <w:r w:rsidRPr="00F11924">
        <w:rPr>
          <w:noProof/>
        </w:rPr>
        <w:drawing>
          <wp:inline distT="0" distB="0" distL="0" distR="0" wp14:anchorId="7A4E5414" wp14:editId="29FC6D5E">
            <wp:extent cx="5430008" cy="2048161"/>
            <wp:effectExtent l="0" t="0" r="0" b="952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CB7E" w14:textId="6191B086" w:rsidR="00056958" w:rsidRDefault="00F11924" w:rsidP="00F11924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27</w:t>
      </w:r>
      <w:r w:rsidR="00591501">
        <w:rPr>
          <w:noProof/>
        </w:rPr>
        <w:fldChar w:fldCharType="end"/>
      </w:r>
      <w:r>
        <w:t xml:space="preserve"> Topologia da rede</w:t>
      </w:r>
    </w:p>
    <w:p w14:paraId="46D0A716" w14:textId="4DA6C0CC" w:rsidR="00D2491C" w:rsidRDefault="00D2491C" w:rsidP="00D2491C"/>
    <w:p w14:paraId="3F0A4083" w14:textId="341120CD" w:rsidR="00D2491C" w:rsidRPr="00FA5B86" w:rsidRDefault="00D2491C" w:rsidP="00D2491C">
      <w:pPr>
        <w:pStyle w:val="Heading2"/>
        <w:rPr>
          <w:b w:val="0"/>
          <w:bCs/>
          <w:u w:val="single"/>
        </w:rPr>
      </w:pPr>
      <w:bookmarkStart w:id="23" w:name="_Toc99046791"/>
      <w:r w:rsidRPr="00FA5B86">
        <w:rPr>
          <w:b w:val="0"/>
          <w:bCs/>
          <w:u w:val="single"/>
        </w:rPr>
        <w:t>Tabela de endereçamento</w:t>
      </w:r>
      <w:bookmarkEnd w:id="23"/>
    </w:p>
    <w:p w14:paraId="0759AC5F" w14:textId="77777777" w:rsidR="00D2491C" w:rsidRPr="00FA5B86" w:rsidRDefault="00D2491C" w:rsidP="00D249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576"/>
        <w:gridCol w:w="2419"/>
        <w:gridCol w:w="1795"/>
        <w:gridCol w:w="1614"/>
      </w:tblGrid>
      <w:tr w:rsidR="00D2491C" w:rsidRPr="00FA5B86" w14:paraId="30BAD705" w14:textId="77777777" w:rsidTr="0097542E"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163676A1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Dispositivo</w:t>
            </w:r>
          </w:p>
        </w:tc>
        <w:tc>
          <w:tcPr>
            <w:tcW w:w="157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4271C838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Interface</w:t>
            </w:r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221ADBFF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Endereço IP</w:t>
            </w:r>
          </w:p>
        </w:tc>
        <w:tc>
          <w:tcPr>
            <w:tcW w:w="179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7B767C55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Máscara de Subrede</w:t>
            </w: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0B8CB9A6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Default Gateway</w:t>
            </w:r>
          </w:p>
        </w:tc>
      </w:tr>
      <w:tr w:rsidR="00D2491C" w:rsidRPr="00FA5B86" w14:paraId="3A81C120" w14:textId="77777777" w:rsidTr="0097542E">
        <w:tc>
          <w:tcPr>
            <w:tcW w:w="1657" w:type="dxa"/>
            <w:vMerge w:val="restart"/>
            <w:tcBorders>
              <w:top w:val="single" w:sz="4" w:space="0" w:color="000000" w:themeColor="text1"/>
            </w:tcBorders>
          </w:tcPr>
          <w:p w14:paraId="0AD799C2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A</w:t>
            </w:r>
          </w:p>
        </w:tc>
        <w:tc>
          <w:tcPr>
            <w:tcW w:w="1576" w:type="dxa"/>
            <w:tcBorders>
              <w:top w:val="single" w:sz="4" w:space="0" w:color="000000" w:themeColor="text1"/>
            </w:tcBorders>
          </w:tcPr>
          <w:p w14:paraId="0C327122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0/0</w:t>
            </w:r>
          </w:p>
        </w:tc>
        <w:tc>
          <w:tcPr>
            <w:tcW w:w="2419" w:type="dxa"/>
            <w:tcBorders>
              <w:top w:val="single" w:sz="4" w:space="0" w:color="000000" w:themeColor="text1"/>
            </w:tcBorders>
          </w:tcPr>
          <w:p w14:paraId="062AEE09" w14:textId="7FB733B0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2001:690:2121:9::1</w:t>
            </w:r>
          </w:p>
        </w:tc>
        <w:tc>
          <w:tcPr>
            <w:tcW w:w="1795" w:type="dxa"/>
            <w:tcBorders>
              <w:top w:val="single" w:sz="4" w:space="0" w:color="000000" w:themeColor="text1"/>
            </w:tcBorders>
          </w:tcPr>
          <w:p w14:paraId="37FA8A17" w14:textId="789D9CF4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  <w:tcBorders>
              <w:top w:val="single" w:sz="4" w:space="0" w:color="000000" w:themeColor="text1"/>
            </w:tcBorders>
          </w:tcPr>
          <w:p w14:paraId="21905E63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69DF1EE1" w14:textId="77777777" w:rsidTr="0097542E">
        <w:tc>
          <w:tcPr>
            <w:tcW w:w="1657" w:type="dxa"/>
            <w:vMerge/>
          </w:tcPr>
          <w:p w14:paraId="1EDAB534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476657CB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0/1</w:t>
            </w:r>
          </w:p>
        </w:tc>
        <w:tc>
          <w:tcPr>
            <w:tcW w:w="2419" w:type="dxa"/>
          </w:tcPr>
          <w:p w14:paraId="3C42E0A9" w14:textId="2D84762A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2001:690:2121:29::1</w:t>
            </w:r>
          </w:p>
        </w:tc>
        <w:tc>
          <w:tcPr>
            <w:tcW w:w="1795" w:type="dxa"/>
          </w:tcPr>
          <w:p w14:paraId="6CB18C08" w14:textId="690E7A39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72560A89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2F7C9D9C" w14:textId="77777777" w:rsidTr="0097542E">
        <w:tc>
          <w:tcPr>
            <w:tcW w:w="1657" w:type="dxa"/>
            <w:vMerge w:val="restart"/>
          </w:tcPr>
          <w:p w14:paraId="2FB09A58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B</w:t>
            </w:r>
          </w:p>
        </w:tc>
        <w:tc>
          <w:tcPr>
            <w:tcW w:w="1576" w:type="dxa"/>
          </w:tcPr>
          <w:p w14:paraId="251DFE6F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0/0</w:t>
            </w:r>
          </w:p>
        </w:tc>
        <w:tc>
          <w:tcPr>
            <w:tcW w:w="2419" w:type="dxa"/>
          </w:tcPr>
          <w:p w14:paraId="0AB6A159" w14:textId="385E3582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2001:690:2121:59::1</w:t>
            </w:r>
          </w:p>
        </w:tc>
        <w:tc>
          <w:tcPr>
            <w:tcW w:w="1795" w:type="dxa"/>
          </w:tcPr>
          <w:p w14:paraId="1B588F94" w14:textId="5613E69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2F88D5BE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63E7FAB2" w14:textId="77777777" w:rsidTr="0097542E">
        <w:tc>
          <w:tcPr>
            <w:tcW w:w="1657" w:type="dxa"/>
            <w:vMerge/>
          </w:tcPr>
          <w:p w14:paraId="5AB73D5E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42BA14DE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0/1</w:t>
            </w:r>
          </w:p>
        </w:tc>
        <w:tc>
          <w:tcPr>
            <w:tcW w:w="2419" w:type="dxa"/>
          </w:tcPr>
          <w:p w14:paraId="77BF5AB1" w14:textId="42ACC22B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2001:690:2121:29::2</w:t>
            </w:r>
          </w:p>
        </w:tc>
        <w:tc>
          <w:tcPr>
            <w:tcW w:w="1795" w:type="dxa"/>
          </w:tcPr>
          <w:p w14:paraId="03073489" w14:textId="1AE3A681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4677258A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0EA40844" w14:textId="77777777" w:rsidTr="0097542E">
        <w:tc>
          <w:tcPr>
            <w:tcW w:w="1657" w:type="dxa"/>
          </w:tcPr>
          <w:p w14:paraId="55896E28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PC</w:t>
            </w:r>
          </w:p>
        </w:tc>
        <w:tc>
          <w:tcPr>
            <w:tcW w:w="1576" w:type="dxa"/>
          </w:tcPr>
          <w:p w14:paraId="1453D92A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NIC</w:t>
            </w:r>
          </w:p>
        </w:tc>
        <w:tc>
          <w:tcPr>
            <w:tcW w:w="2419" w:type="dxa"/>
          </w:tcPr>
          <w:p w14:paraId="6FBED18F" w14:textId="0903AAAF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Auto-Config</w:t>
            </w:r>
          </w:p>
        </w:tc>
        <w:tc>
          <w:tcPr>
            <w:tcW w:w="1795" w:type="dxa"/>
          </w:tcPr>
          <w:p w14:paraId="067A48B9" w14:textId="3F661735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614" w:type="dxa"/>
          </w:tcPr>
          <w:p w14:paraId="1C4498BB" w14:textId="586FE68B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</w:tr>
    </w:tbl>
    <w:p w14:paraId="75C0996C" w14:textId="52596590" w:rsidR="00157BEA" w:rsidRDefault="00157BEA" w:rsidP="00157BEA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28</w:t>
      </w:r>
      <w:r w:rsidR="00591501">
        <w:rPr>
          <w:noProof/>
        </w:rPr>
        <w:fldChar w:fldCharType="end"/>
      </w:r>
      <w:r>
        <w:t xml:space="preserve"> Tabela de endereçamento</w:t>
      </w:r>
    </w:p>
    <w:p w14:paraId="78D04F26" w14:textId="77777777" w:rsidR="00080B56" w:rsidRDefault="00080B56" w:rsidP="00080B56">
      <w:pPr>
        <w:jc w:val="both"/>
        <w:rPr>
          <w:rFonts w:cs="Arial"/>
          <w:b/>
          <w:bCs/>
          <w:sz w:val="22"/>
          <w:szCs w:val="22"/>
        </w:rPr>
      </w:pPr>
    </w:p>
    <w:p w14:paraId="56BB0C41" w14:textId="78413662" w:rsidR="00080B56" w:rsidRPr="00082545" w:rsidRDefault="00080B56" w:rsidP="00080B56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6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tal como na </w:t>
      </w:r>
      <w:r w:rsidRPr="001211B6">
        <w:rPr>
          <w:rFonts w:cs="Arial"/>
          <w:b/>
          <w:bCs/>
          <w:sz w:val="22"/>
          <w:szCs w:val="22"/>
        </w:rPr>
        <w:t xml:space="preserve">nota </w:t>
      </w:r>
      <w:r>
        <w:rPr>
          <w:rFonts w:cs="Arial"/>
          <w:b/>
          <w:bCs/>
          <w:sz w:val="22"/>
          <w:szCs w:val="22"/>
        </w:rPr>
        <w:t>2</w:t>
      </w:r>
      <w:r>
        <w:rPr>
          <w:rFonts w:cs="Arial"/>
          <w:sz w:val="22"/>
          <w:szCs w:val="22"/>
        </w:rPr>
        <w:t xml:space="preserve">, </w:t>
      </w:r>
      <w:r w:rsidRPr="00FA5B86">
        <w:rPr>
          <w:rFonts w:cs="Arial"/>
          <w:sz w:val="22"/>
          <w:szCs w:val="22"/>
        </w:rPr>
        <w:t xml:space="preserve">está descrito na </w:t>
      </w:r>
      <w:r w:rsidRPr="00FA5B86">
        <w:rPr>
          <w:rFonts w:cs="Arial"/>
          <w:sz w:val="22"/>
          <w:szCs w:val="22"/>
          <w:u w:val="single"/>
        </w:rPr>
        <w:t>tabela de endereçamento</w:t>
      </w:r>
      <w:r>
        <w:rPr>
          <w:rFonts w:cs="Arial"/>
          <w:sz w:val="22"/>
          <w:szCs w:val="22"/>
        </w:rPr>
        <w:t xml:space="preserve"> que</w:t>
      </w:r>
      <w:r w:rsidRPr="00FA5B86">
        <w:rPr>
          <w:rFonts w:cs="Arial"/>
          <w:sz w:val="22"/>
          <w:szCs w:val="22"/>
        </w:rPr>
        <w:t xml:space="preserve"> o Router A tem interface </w:t>
      </w:r>
      <w:r w:rsidRPr="00FA5B86">
        <w:rPr>
          <w:rFonts w:cs="Arial"/>
          <w:i/>
          <w:iCs/>
          <w:sz w:val="22"/>
          <w:szCs w:val="22"/>
        </w:rPr>
        <w:t>Gigabit Ethernet</w:t>
      </w:r>
      <w:r w:rsidRPr="00FA5B86">
        <w:rPr>
          <w:rFonts w:cs="Arial"/>
          <w:sz w:val="22"/>
          <w:szCs w:val="22"/>
        </w:rPr>
        <w:t xml:space="preserve">. No entanto, limitados pelo GNS3, utilizados interfaces </w:t>
      </w:r>
      <w:r w:rsidRPr="00FA5B86">
        <w:rPr>
          <w:rFonts w:cs="Arial"/>
          <w:i/>
          <w:iCs/>
          <w:sz w:val="22"/>
          <w:szCs w:val="22"/>
        </w:rPr>
        <w:t>Fast Ethernet</w:t>
      </w:r>
      <w:r w:rsidRPr="00FA5B86">
        <w:rPr>
          <w:rFonts w:cs="Arial"/>
          <w:sz w:val="22"/>
          <w:szCs w:val="22"/>
        </w:rPr>
        <w:t>.</w:t>
      </w:r>
    </w:p>
    <w:p w14:paraId="4E1D57B8" w14:textId="77777777" w:rsidR="00080B56" w:rsidRDefault="00080B56">
      <w:pPr>
        <w:spacing w:after="200"/>
      </w:pPr>
    </w:p>
    <w:p w14:paraId="6E30C508" w14:textId="0B0EB408" w:rsidR="00EA38FF" w:rsidRDefault="00EA38FF">
      <w:pPr>
        <w:spacing w:after="200"/>
      </w:pPr>
      <w:r>
        <w:br w:type="page"/>
      </w:r>
    </w:p>
    <w:p w14:paraId="770D9BEC" w14:textId="3982D782" w:rsidR="00157BEA" w:rsidRDefault="0080490E" w:rsidP="00F91F4D">
      <w:pPr>
        <w:pStyle w:val="Heading2"/>
        <w:rPr>
          <w:b w:val="0"/>
          <w:bCs/>
          <w:u w:val="single"/>
        </w:rPr>
      </w:pPr>
      <w:bookmarkStart w:id="24" w:name="_Toc99046792"/>
      <w:r>
        <w:rPr>
          <w:b w:val="0"/>
          <w:bCs/>
          <w:u w:val="single"/>
        </w:rPr>
        <w:lastRenderedPageBreak/>
        <w:t>Tarefa</w:t>
      </w:r>
      <w:r w:rsidR="00EA38FF" w:rsidRPr="00F91F4D">
        <w:rPr>
          <w:b w:val="0"/>
          <w:bCs/>
          <w:u w:val="single"/>
        </w:rPr>
        <w:t xml:space="preserve"> 1: Monta</w:t>
      </w:r>
      <w:r w:rsidR="00185916">
        <w:rPr>
          <w:b w:val="0"/>
          <w:bCs/>
          <w:u w:val="single"/>
        </w:rPr>
        <w:t>gem</w:t>
      </w:r>
      <w:r w:rsidR="00EA38FF" w:rsidRPr="00F91F4D">
        <w:rPr>
          <w:b w:val="0"/>
          <w:bCs/>
          <w:u w:val="single"/>
        </w:rPr>
        <w:t xml:space="preserve"> </w:t>
      </w:r>
      <w:r w:rsidR="00185916">
        <w:rPr>
          <w:b w:val="0"/>
          <w:bCs/>
          <w:u w:val="single"/>
        </w:rPr>
        <w:t>d</w:t>
      </w:r>
      <w:r w:rsidR="00EA38FF" w:rsidRPr="00F91F4D">
        <w:rPr>
          <w:b w:val="0"/>
          <w:bCs/>
          <w:u w:val="single"/>
        </w:rPr>
        <w:t>a rede</w:t>
      </w:r>
      <w:bookmarkEnd w:id="24"/>
    </w:p>
    <w:p w14:paraId="75659066" w14:textId="54618E04" w:rsidR="0080490E" w:rsidRDefault="0080490E" w:rsidP="0080490E"/>
    <w:p w14:paraId="3D921E1F" w14:textId="1324D0B2" w:rsidR="0080490E" w:rsidRDefault="0080490E" w:rsidP="0080490E">
      <w:pPr>
        <w:pStyle w:val="Heading3"/>
      </w:pPr>
      <w:bookmarkStart w:id="25" w:name="_Toc99046793"/>
      <w:r>
        <w:t xml:space="preserve">Passo 1: </w:t>
      </w:r>
      <w:r w:rsidR="001D1E77" w:rsidRPr="00FA5B86">
        <w:t>Ligação dos cabos entre equipamentos</w:t>
      </w:r>
      <w:bookmarkEnd w:id="25"/>
    </w:p>
    <w:p w14:paraId="066700DA" w14:textId="77777777" w:rsidR="003C6F94" w:rsidRPr="003C6F94" w:rsidRDefault="003C6F94" w:rsidP="003C6F94"/>
    <w:p w14:paraId="0E05BA85" w14:textId="3B48103E" w:rsidR="0068106B" w:rsidRPr="0068106B" w:rsidRDefault="003C6F94" w:rsidP="003C6F94">
      <w:pPr>
        <w:jc w:val="both"/>
      </w:pPr>
      <w:r>
        <w:t>O cenário B é idêntico ao cenário A.</w:t>
      </w:r>
    </w:p>
    <w:p w14:paraId="5E1B42C4" w14:textId="77777777" w:rsidR="003C6F94" w:rsidRDefault="00074B24" w:rsidP="003C6F94">
      <w:pPr>
        <w:keepNext/>
      </w:pPr>
      <w:r w:rsidRPr="00074B24">
        <w:rPr>
          <w:noProof/>
        </w:rPr>
        <w:drawing>
          <wp:inline distT="0" distB="0" distL="0" distR="0" wp14:anchorId="6263B0EA" wp14:editId="2586DF46">
            <wp:extent cx="5744377" cy="1057423"/>
            <wp:effectExtent l="0" t="0" r="0" b="9525"/>
            <wp:docPr id="23" name="Picture 2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 with low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6FA9" w14:textId="165C45A2" w:rsidR="00074B24" w:rsidRDefault="003C6F94" w:rsidP="003C6F94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29</w:t>
      </w:r>
      <w:r w:rsidR="00591501">
        <w:rPr>
          <w:noProof/>
        </w:rPr>
        <w:fldChar w:fldCharType="end"/>
      </w:r>
      <w:r>
        <w:t xml:space="preserve"> Montagem da rede</w:t>
      </w:r>
    </w:p>
    <w:p w14:paraId="7996B472" w14:textId="77777777" w:rsidR="00304522" w:rsidRDefault="00304522" w:rsidP="00A142A8"/>
    <w:p w14:paraId="6CDCD113" w14:textId="3790C1A9" w:rsidR="00A142A8" w:rsidRDefault="00304522" w:rsidP="00304522">
      <w:pPr>
        <w:pStyle w:val="Heading3"/>
      </w:pPr>
      <w:bookmarkStart w:id="26" w:name="_Toc99046794"/>
      <w:r>
        <w:t>Passo 2: Eliminação d</w:t>
      </w:r>
      <w:r w:rsidR="00C671F3">
        <w:t xml:space="preserve">os endereços IPv4 das </w:t>
      </w:r>
      <w:r w:rsidR="00C671F3">
        <w:rPr>
          <w:i/>
          <w:iCs/>
        </w:rPr>
        <w:t>interfaces</w:t>
      </w:r>
      <w:r w:rsidR="00C671F3">
        <w:t xml:space="preserve"> dos routers</w:t>
      </w:r>
      <w:bookmarkEnd w:id="26"/>
    </w:p>
    <w:p w14:paraId="476245BD" w14:textId="201A393B" w:rsidR="001B1271" w:rsidRDefault="001B1271" w:rsidP="001B1271"/>
    <w:p w14:paraId="2912508C" w14:textId="60257769" w:rsidR="001B1271" w:rsidRDefault="001B1271" w:rsidP="001B1271">
      <w:pPr>
        <w:jc w:val="both"/>
      </w:pPr>
      <w:r>
        <w:t xml:space="preserve">Para eliminar os endereços IPv4 das </w:t>
      </w:r>
      <w:r>
        <w:rPr>
          <w:i/>
          <w:iCs/>
        </w:rPr>
        <w:t>interfaces</w:t>
      </w:r>
      <w:r>
        <w:t xml:space="preserve"> dos routers, executaram-se os seguintes comandos</w:t>
      </w:r>
      <w:r w:rsidR="00E06DE3">
        <w:t>:</w:t>
      </w:r>
    </w:p>
    <w:p w14:paraId="1862E837" w14:textId="77777777" w:rsidR="0032418C" w:rsidRPr="001B1271" w:rsidRDefault="0032418C" w:rsidP="001B1271">
      <w:pPr>
        <w:jc w:val="both"/>
      </w:pPr>
    </w:p>
    <w:p w14:paraId="739BBC0A" w14:textId="77777777" w:rsidR="005A67D2" w:rsidRDefault="001B1271" w:rsidP="005A67D2">
      <w:pPr>
        <w:keepNext/>
      </w:pPr>
      <w:r>
        <w:rPr>
          <w:noProof/>
        </w:rPr>
        <w:drawing>
          <wp:inline distT="0" distB="0" distL="0" distR="0" wp14:anchorId="27334A92" wp14:editId="75C099CE">
            <wp:extent cx="4572000" cy="628650"/>
            <wp:effectExtent l="0" t="0" r="0" b="0"/>
            <wp:docPr id="349506986" name="Picture 34950698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06986" name="Picture 349506986" descr="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EF78" w14:textId="47C7180A" w:rsidR="001B1271" w:rsidRDefault="005A67D2" w:rsidP="005A67D2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30</w:t>
      </w:r>
      <w:r w:rsidR="00591501">
        <w:rPr>
          <w:noProof/>
        </w:rPr>
        <w:fldChar w:fldCharType="end"/>
      </w:r>
      <w:r>
        <w:t xml:space="preserve"> Eliminação dos endereços IPv4 do router A</w:t>
      </w:r>
    </w:p>
    <w:p w14:paraId="035A16D0" w14:textId="77777777" w:rsidR="005A67D2" w:rsidRPr="005A67D2" w:rsidRDefault="005A67D2" w:rsidP="005A67D2"/>
    <w:p w14:paraId="664AF289" w14:textId="77777777" w:rsidR="00E96CD7" w:rsidRDefault="001B1271" w:rsidP="00E96CD7">
      <w:pPr>
        <w:keepNext/>
      </w:pPr>
      <w:r>
        <w:rPr>
          <w:noProof/>
        </w:rPr>
        <w:drawing>
          <wp:inline distT="0" distB="0" distL="0" distR="0" wp14:anchorId="76178E29" wp14:editId="00B5BB8D">
            <wp:extent cx="4572000" cy="638175"/>
            <wp:effectExtent l="0" t="0" r="0" b="0"/>
            <wp:docPr id="1440705065" name="Picture 14407050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05065" name="Picture 1440705065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EEEB" w14:textId="707E0F92" w:rsidR="003D61B8" w:rsidRDefault="00E96CD7" w:rsidP="00A967C7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31</w:t>
      </w:r>
      <w:r w:rsidR="00591501">
        <w:rPr>
          <w:noProof/>
        </w:rPr>
        <w:fldChar w:fldCharType="end"/>
      </w:r>
      <w:r>
        <w:t xml:space="preserve"> Eliminação dos Endereços IPv4 do router B</w:t>
      </w:r>
    </w:p>
    <w:p w14:paraId="31C8278F" w14:textId="21547E93" w:rsidR="003D61B8" w:rsidRDefault="003D61B8" w:rsidP="003D61B8">
      <w:pPr>
        <w:pStyle w:val="Heading2"/>
        <w:rPr>
          <w:b w:val="0"/>
          <w:bCs/>
          <w:u w:val="single"/>
        </w:rPr>
      </w:pPr>
      <w:r>
        <w:br w:type="page"/>
      </w:r>
      <w:bookmarkStart w:id="27" w:name="_Toc99046795"/>
      <w:r w:rsidRPr="003D61B8">
        <w:rPr>
          <w:b w:val="0"/>
          <w:bCs/>
          <w:u w:val="single"/>
        </w:rPr>
        <w:lastRenderedPageBreak/>
        <w:t xml:space="preserve">Tarefa 2: Configuração das </w:t>
      </w:r>
      <w:r w:rsidRPr="003D61B8">
        <w:rPr>
          <w:b w:val="0"/>
          <w:bCs/>
          <w:i/>
          <w:iCs/>
          <w:u w:val="single"/>
        </w:rPr>
        <w:t>interfaces</w:t>
      </w:r>
      <w:r w:rsidRPr="003D61B8">
        <w:rPr>
          <w:b w:val="0"/>
          <w:bCs/>
          <w:u w:val="single"/>
        </w:rPr>
        <w:t xml:space="preserve"> dos routers</w:t>
      </w:r>
      <w:bookmarkEnd w:id="27"/>
    </w:p>
    <w:p w14:paraId="4188902A" w14:textId="2F0F6F07" w:rsidR="00F84368" w:rsidRDefault="00F84368" w:rsidP="00F84368"/>
    <w:p w14:paraId="7E233C3A" w14:textId="1803264B" w:rsidR="00F84368" w:rsidRDefault="00F84368" w:rsidP="00F84368">
      <w:pPr>
        <w:pStyle w:val="Heading3"/>
      </w:pPr>
      <w:bookmarkStart w:id="28" w:name="_Toc99046796"/>
      <w:r>
        <w:t xml:space="preserve">Passo 1: Configuração das </w:t>
      </w:r>
      <w:r>
        <w:rPr>
          <w:i/>
          <w:iCs/>
        </w:rPr>
        <w:t>interfaces</w:t>
      </w:r>
      <w:r>
        <w:t xml:space="preserve"> de acordo com a tabela de endereçamento</w:t>
      </w:r>
      <w:bookmarkEnd w:id="28"/>
    </w:p>
    <w:p w14:paraId="75290496" w14:textId="4823E00E" w:rsidR="002C6233" w:rsidRDefault="002C6233" w:rsidP="005953AA">
      <w:pPr>
        <w:jc w:val="both"/>
      </w:pPr>
    </w:p>
    <w:p w14:paraId="533F5D8C" w14:textId="2FB30280" w:rsidR="0063267D" w:rsidRDefault="00EA7DC6" w:rsidP="005953AA">
      <w:pPr>
        <w:jc w:val="both"/>
      </w:pPr>
      <w:r>
        <w:t xml:space="preserve">Para configurar as </w:t>
      </w:r>
      <w:r>
        <w:rPr>
          <w:i/>
          <w:iCs/>
        </w:rPr>
        <w:t>interfaces</w:t>
      </w:r>
      <w:r>
        <w:t xml:space="preserve"> dos routers de acordo com a tabela de endereçamento, executaram-se os seguintes comandos:</w:t>
      </w:r>
    </w:p>
    <w:p w14:paraId="7AF48DEA" w14:textId="77777777" w:rsidR="000F6F63" w:rsidRDefault="002C6233" w:rsidP="000F6F63">
      <w:pPr>
        <w:keepNext/>
      </w:pPr>
      <w:r>
        <w:rPr>
          <w:noProof/>
        </w:rPr>
        <w:drawing>
          <wp:inline distT="0" distB="0" distL="0" distR="0" wp14:anchorId="506ED8C8" wp14:editId="477F59A1">
            <wp:extent cx="4076700" cy="447675"/>
            <wp:effectExtent l="0" t="0" r="0" b="0"/>
            <wp:docPr id="706822013" name="Picture 7068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4A1" w14:textId="44DBCFAE" w:rsidR="002C6233" w:rsidRDefault="000F6F63" w:rsidP="000F6F63">
      <w:pPr>
        <w:pStyle w:val="Caption"/>
        <w:rPr>
          <w:noProof/>
        </w:rPr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32</w:t>
      </w:r>
      <w:r w:rsidR="00591501">
        <w:rPr>
          <w:noProof/>
        </w:rPr>
        <w:fldChar w:fldCharType="end"/>
      </w:r>
      <w:r>
        <w:t xml:space="preserve"> Configuração </w:t>
      </w:r>
      <w:r>
        <w:rPr>
          <w:i/>
          <w:iCs/>
        </w:rPr>
        <w:t>interface FastEthernet</w:t>
      </w:r>
      <w:r>
        <w:rPr>
          <w:noProof/>
        </w:rPr>
        <w:t xml:space="preserve"> 0/0</w:t>
      </w:r>
      <w:r w:rsidR="00EC0475">
        <w:rPr>
          <w:noProof/>
        </w:rPr>
        <w:t xml:space="preserve"> - router A</w:t>
      </w:r>
    </w:p>
    <w:p w14:paraId="268B97C7" w14:textId="77777777" w:rsidR="000F6F63" w:rsidRPr="000F6F63" w:rsidRDefault="000F6F63" w:rsidP="000F6F63"/>
    <w:p w14:paraId="71F2CD1F" w14:textId="77777777" w:rsidR="000F6F63" w:rsidRDefault="002C6233" w:rsidP="000F6F63">
      <w:pPr>
        <w:keepNext/>
      </w:pPr>
      <w:r>
        <w:rPr>
          <w:noProof/>
        </w:rPr>
        <w:drawing>
          <wp:inline distT="0" distB="0" distL="0" distR="0" wp14:anchorId="20A50CA3" wp14:editId="76E27D10">
            <wp:extent cx="4181475" cy="466725"/>
            <wp:effectExtent l="0" t="0" r="0" b="0"/>
            <wp:docPr id="414531168" name="Picture 41453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5C5E" w14:textId="35AB0B19" w:rsidR="002C6233" w:rsidRDefault="000F6F63" w:rsidP="000F6F63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33</w:t>
      </w:r>
      <w:r w:rsidR="00591501">
        <w:rPr>
          <w:noProof/>
        </w:rPr>
        <w:fldChar w:fldCharType="end"/>
      </w:r>
      <w:r>
        <w:t xml:space="preserve"> Configuração </w:t>
      </w:r>
      <w:r>
        <w:rPr>
          <w:i/>
          <w:iCs/>
        </w:rPr>
        <w:t>interface FastEthernet</w:t>
      </w:r>
      <w:r>
        <w:t xml:space="preserve"> 0/1</w:t>
      </w:r>
      <w:r w:rsidR="00EC0475">
        <w:t xml:space="preserve"> - router </w:t>
      </w:r>
      <w:r w:rsidR="00876CCC">
        <w:t>A</w:t>
      </w:r>
    </w:p>
    <w:p w14:paraId="292FF80E" w14:textId="77777777" w:rsidR="00876CCC" w:rsidRPr="00876CCC" w:rsidRDefault="00876CCC" w:rsidP="00876CCC"/>
    <w:p w14:paraId="1D7C8FD2" w14:textId="77777777" w:rsidR="00876CCC" w:rsidRDefault="002C6233" w:rsidP="00876CCC">
      <w:pPr>
        <w:keepNext/>
      </w:pPr>
      <w:r>
        <w:rPr>
          <w:noProof/>
        </w:rPr>
        <w:drawing>
          <wp:inline distT="0" distB="0" distL="0" distR="0" wp14:anchorId="73691B2F" wp14:editId="2244D2B6">
            <wp:extent cx="4191000" cy="923925"/>
            <wp:effectExtent l="0" t="0" r="0" b="0"/>
            <wp:docPr id="898870420" name="Picture 8988704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70420" name="Picture 898870420" descr="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7450" w14:textId="7F61EBCC" w:rsidR="002D72F1" w:rsidRDefault="00876CCC" w:rsidP="002D72F1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34</w:t>
      </w:r>
      <w:r w:rsidR="00591501">
        <w:rPr>
          <w:noProof/>
        </w:rPr>
        <w:fldChar w:fldCharType="end"/>
      </w:r>
      <w:r>
        <w:t xml:space="preserve"> Configuração das </w:t>
      </w:r>
      <w:r>
        <w:rPr>
          <w:i/>
          <w:iCs/>
        </w:rPr>
        <w:t>Interfaces FastEthernet</w:t>
      </w:r>
      <w:r>
        <w:t xml:space="preserve"> 0/0 e 0/1 - router B</w:t>
      </w:r>
    </w:p>
    <w:p w14:paraId="18E6D7DB" w14:textId="77777777" w:rsidR="00F96BCD" w:rsidRDefault="00F96BCD" w:rsidP="001E623F"/>
    <w:p w14:paraId="1C40C0B2" w14:textId="189EC97D" w:rsidR="00F96BCD" w:rsidRDefault="00F96BCD" w:rsidP="00F96BCD">
      <w:pPr>
        <w:pStyle w:val="Heading3"/>
        <w:rPr>
          <w:b w:val="0"/>
          <w:bCs/>
        </w:rPr>
      </w:pPr>
      <w:bookmarkStart w:id="29" w:name="_Toc99046797"/>
      <w:r>
        <w:t>Passo 2:</w:t>
      </w:r>
      <w:r w:rsidR="00615EB0">
        <w:t xml:space="preserve"> Verificar as configurações executadas no </w:t>
      </w:r>
      <w:r w:rsidR="00615EB0">
        <w:rPr>
          <w:b w:val="0"/>
          <w:bCs/>
          <w:i/>
          <w:iCs/>
        </w:rPr>
        <w:t>Passo 1</w:t>
      </w:r>
      <w:bookmarkEnd w:id="29"/>
    </w:p>
    <w:p w14:paraId="1EA48D97" w14:textId="7B3FC9F7" w:rsidR="00F65D9D" w:rsidRDefault="00F65D9D" w:rsidP="00F65D9D"/>
    <w:p w14:paraId="032FFB3B" w14:textId="62C5C718" w:rsidR="00315569" w:rsidRDefault="00724ABB" w:rsidP="00724ABB">
      <w:pPr>
        <w:jc w:val="both"/>
      </w:pPr>
      <w:r>
        <w:t xml:space="preserve">Para verificar se ficaram atríbuidos às </w:t>
      </w:r>
      <w:r w:rsidRPr="001948B8">
        <w:rPr>
          <w:i/>
          <w:iCs/>
        </w:rPr>
        <w:t>interfaces</w:t>
      </w:r>
      <w:r>
        <w:t xml:space="preserve"> os endereços configurados, e ver os seus respetivos estados, executaram-se os seguintes comandos:</w:t>
      </w:r>
    </w:p>
    <w:p w14:paraId="7578161D" w14:textId="77777777" w:rsidR="004B5313" w:rsidRDefault="005A2871" w:rsidP="004B5313">
      <w:pPr>
        <w:keepNext/>
      </w:pPr>
      <w:r>
        <w:rPr>
          <w:noProof/>
        </w:rPr>
        <w:drawing>
          <wp:inline distT="0" distB="0" distL="0" distR="0" wp14:anchorId="5B3B65A9" wp14:editId="10B7E20F">
            <wp:extent cx="2647950" cy="1076325"/>
            <wp:effectExtent l="0" t="0" r="0" b="0"/>
            <wp:docPr id="1495291383" name="Picture 149529138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91383" name="Picture 1495291383" descr="Tex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0210" w14:textId="2AA63042" w:rsidR="006D31A5" w:rsidRDefault="004B5313" w:rsidP="004B5313">
      <w:pPr>
        <w:pStyle w:val="Caption"/>
        <w:rPr>
          <w:noProof/>
        </w:rPr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35</w:t>
      </w:r>
      <w:r w:rsidR="00591501">
        <w:rPr>
          <w:noProof/>
        </w:rPr>
        <w:fldChar w:fldCharType="end"/>
      </w:r>
      <w:r>
        <w:t xml:space="preserve"> Estado das </w:t>
      </w:r>
      <w:r>
        <w:rPr>
          <w:i/>
          <w:iCs/>
        </w:rPr>
        <w:t>interfaces</w:t>
      </w:r>
      <w:r>
        <w:rPr>
          <w:noProof/>
        </w:rPr>
        <w:t xml:space="preserve"> - router A</w:t>
      </w:r>
    </w:p>
    <w:p w14:paraId="1FEA5D70" w14:textId="77777777" w:rsidR="004B5313" w:rsidRPr="004B5313" w:rsidRDefault="004B5313" w:rsidP="004B5313"/>
    <w:p w14:paraId="3B86611F" w14:textId="77777777" w:rsidR="006E0D54" w:rsidRDefault="005A2871" w:rsidP="006E0D54">
      <w:pPr>
        <w:keepNext/>
      </w:pPr>
      <w:r>
        <w:rPr>
          <w:noProof/>
        </w:rPr>
        <w:lastRenderedPageBreak/>
        <w:drawing>
          <wp:inline distT="0" distB="0" distL="0" distR="0" wp14:anchorId="65EE1C00" wp14:editId="7AB515CC">
            <wp:extent cx="2647950" cy="1076325"/>
            <wp:effectExtent l="0" t="0" r="0" b="0"/>
            <wp:docPr id="391647414" name="Picture 3916474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7414" name="Picture 391647414" descr="Text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9053" w14:textId="126181BC" w:rsidR="005A2871" w:rsidRDefault="006E0D54" w:rsidP="006E0D54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36</w:t>
      </w:r>
      <w:r w:rsidR="00591501">
        <w:rPr>
          <w:noProof/>
        </w:rPr>
        <w:fldChar w:fldCharType="end"/>
      </w:r>
      <w:r>
        <w:t xml:space="preserve"> Estado das </w:t>
      </w:r>
      <w:r>
        <w:rPr>
          <w:i/>
          <w:iCs/>
        </w:rPr>
        <w:t>interfaces</w:t>
      </w:r>
      <w:r>
        <w:t xml:space="preserve"> - router B</w:t>
      </w:r>
    </w:p>
    <w:p w14:paraId="259DBE70" w14:textId="2F9F9BF1" w:rsidR="004652F6" w:rsidRDefault="004652F6" w:rsidP="004652F6"/>
    <w:p w14:paraId="5D4766BC" w14:textId="1BC67FDF" w:rsidR="001F2C24" w:rsidRDefault="004652F6" w:rsidP="009C7454">
      <w:pPr>
        <w:pStyle w:val="Heading3"/>
        <w:rPr>
          <w:i/>
          <w:iCs/>
        </w:rPr>
      </w:pPr>
      <w:bookmarkStart w:id="30" w:name="_Toc99046798"/>
      <w:r>
        <w:t xml:space="preserve">Passo 3: Configuração da </w:t>
      </w:r>
      <w:r>
        <w:rPr>
          <w:i/>
          <w:iCs/>
        </w:rPr>
        <w:t xml:space="preserve">interface </w:t>
      </w:r>
      <w:r>
        <w:t xml:space="preserve">GE 0/0 do Router A para enviar mensagens </w:t>
      </w:r>
      <w:r>
        <w:rPr>
          <w:i/>
          <w:iCs/>
        </w:rPr>
        <w:t>router advertisement</w:t>
      </w:r>
      <w:bookmarkEnd w:id="30"/>
    </w:p>
    <w:p w14:paraId="29243E7E" w14:textId="77777777" w:rsidR="009C7454" w:rsidRPr="009C7454" w:rsidRDefault="009C7454" w:rsidP="009C7454"/>
    <w:p w14:paraId="46F96A69" w14:textId="7544B73C" w:rsidR="00942BAA" w:rsidRDefault="001F2C24" w:rsidP="001F2C24">
      <w:pPr>
        <w:jc w:val="both"/>
      </w:pPr>
      <w:r>
        <w:t xml:space="preserve">Para configurar a </w:t>
      </w:r>
      <w:r w:rsidRPr="001F2C24">
        <w:rPr>
          <w:i/>
          <w:iCs/>
        </w:rPr>
        <w:t>interface</w:t>
      </w:r>
      <w:r>
        <w:t xml:space="preserve"> GE 0/0</w:t>
      </w:r>
      <w:r w:rsidR="00942BAA">
        <w:t xml:space="preserve"> para enviar mensagens </w:t>
      </w:r>
      <w:r w:rsidR="00942BAA">
        <w:rPr>
          <w:i/>
          <w:iCs/>
        </w:rPr>
        <w:t>router advertisement</w:t>
      </w:r>
      <w:r w:rsidR="00942BAA">
        <w:t xml:space="preserve"> é preciso executar os seguintes comandos:</w:t>
      </w:r>
    </w:p>
    <w:p w14:paraId="68367E8B" w14:textId="77777777" w:rsidR="00905D38" w:rsidRDefault="00905D38" w:rsidP="001F2C24">
      <w:pPr>
        <w:jc w:val="both"/>
      </w:pPr>
    </w:p>
    <w:p w14:paraId="7F317565" w14:textId="184D564A" w:rsidR="002C25C4" w:rsidRPr="003512F6" w:rsidRDefault="00942BAA" w:rsidP="003512F6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7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A </w:t>
      </w:r>
      <w:r>
        <w:rPr>
          <w:rFonts w:cs="Arial"/>
          <w:i/>
          <w:iCs/>
          <w:sz w:val="22"/>
          <w:szCs w:val="22"/>
        </w:rPr>
        <w:t>lifetime</w:t>
      </w:r>
      <w:r>
        <w:rPr>
          <w:rFonts w:cs="Arial"/>
          <w:sz w:val="22"/>
          <w:szCs w:val="22"/>
        </w:rPr>
        <w:t xml:space="preserve"> dos endereços é de </w:t>
      </w:r>
      <w:r w:rsidRPr="00942BAA">
        <w:rPr>
          <w:rFonts w:cs="Arial"/>
          <w:b/>
          <w:bCs/>
          <w:sz w:val="22"/>
          <w:szCs w:val="22"/>
        </w:rPr>
        <w:t>300</w:t>
      </w:r>
      <w:r>
        <w:rPr>
          <w:rFonts w:cs="Arial"/>
          <w:sz w:val="22"/>
          <w:szCs w:val="22"/>
        </w:rPr>
        <w:t xml:space="preserve"> segundos e o prefixo é </w:t>
      </w:r>
      <w:r w:rsidRPr="00942BAA">
        <w:rPr>
          <w:rFonts w:cs="Arial"/>
          <w:b/>
          <w:bCs/>
          <w:sz w:val="22"/>
          <w:szCs w:val="22"/>
        </w:rPr>
        <w:t>2001:690:2121:9::/64</w:t>
      </w:r>
      <w:r>
        <w:rPr>
          <w:rFonts w:cs="Arial"/>
          <w:sz w:val="22"/>
          <w:szCs w:val="22"/>
        </w:rPr>
        <w:t>. Estes dados estão no enunciado.</w:t>
      </w:r>
    </w:p>
    <w:p w14:paraId="1E215329" w14:textId="77777777" w:rsidR="00D27698" w:rsidRDefault="00F34F67" w:rsidP="00D27698">
      <w:pPr>
        <w:keepNext/>
      </w:pPr>
      <w:r>
        <w:rPr>
          <w:noProof/>
        </w:rPr>
        <w:drawing>
          <wp:inline distT="0" distB="0" distL="0" distR="0" wp14:anchorId="22D1DA35" wp14:editId="67ACEBC8">
            <wp:extent cx="4171950" cy="600075"/>
            <wp:effectExtent l="0" t="0" r="0" b="0"/>
            <wp:docPr id="756060303" name="Picture 75606030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60303" name="Picture 756060303" descr="Tex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F923" w14:textId="3E4D6064" w:rsidR="00F34F67" w:rsidRDefault="00D27698" w:rsidP="00D27698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37</w:t>
      </w:r>
      <w:r w:rsidR="00591501">
        <w:rPr>
          <w:noProof/>
        </w:rPr>
        <w:fldChar w:fldCharType="end"/>
      </w:r>
      <w:r>
        <w:t xml:space="preserve"> Configuração da </w:t>
      </w:r>
      <w:r>
        <w:rPr>
          <w:i/>
          <w:iCs/>
        </w:rPr>
        <w:t>interface</w:t>
      </w:r>
      <w:r>
        <w:t xml:space="preserve"> FE 0/0</w:t>
      </w:r>
    </w:p>
    <w:p w14:paraId="20B191A4" w14:textId="77777777" w:rsidR="00320BB0" w:rsidRPr="00320BB0" w:rsidRDefault="00320BB0" w:rsidP="00320BB0"/>
    <w:p w14:paraId="37317830" w14:textId="77777777" w:rsidR="00C42DA2" w:rsidRDefault="004E2A77" w:rsidP="00C42DA2">
      <w:pPr>
        <w:keepNext/>
      </w:pPr>
      <w:r>
        <w:rPr>
          <w:noProof/>
        </w:rPr>
        <w:drawing>
          <wp:inline distT="0" distB="0" distL="0" distR="0" wp14:anchorId="315648A6" wp14:editId="562DDA46">
            <wp:extent cx="3590925" cy="333375"/>
            <wp:effectExtent l="0" t="0" r="0" b="0"/>
            <wp:docPr id="793758123" name="Picture 793758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E9AE" w14:textId="01CA60C9" w:rsidR="004E2A77" w:rsidRDefault="00C42DA2" w:rsidP="00C42DA2">
      <w:pPr>
        <w:pStyle w:val="Caption"/>
        <w:rPr>
          <w:i/>
          <w:iCs/>
        </w:rPr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38</w:t>
      </w:r>
      <w:r w:rsidR="00591501">
        <w:rPr>
          <w:noProof/>
        </w:rPr>
        <w:fldChar w:fldCharType="end"/>
      </w:r>
      <w:r>
        <w:t xml:space="preserve"> Ativação do modo </w:t>
      </w:r>
      <w:r>
        <w:rPr>
          <w:i/>
          <w:iCs/>
        </w:rPr>
        <w:t>debug</w:t>
      </w:r>
      <w:r>
        <w:t xml:space="preserve"> para ver as mensagens de </w:t>
      </w:r>
      <w:r>
        <w:rPr>
          <w:i/>
          <w:iCs/>
        </w:rPr>
        <w:t>router advertisements</w:t>
      </w:r>
    </w:p>
    <w:p w14:paraId="6A7FD46F" w14:textId="77777777" w:rsidR="00C42DA2" w:rsidRPr="00C42DA2" w:rsidRDefault="00C42DA2" w:rsidP="00C42DA2"/>
    <w:p w14:paraId="20643C4A" w14:textId="77777777" w:rsidR="00DC1CED" w:rsidRDefault="00C751DB" w:rsidP="00DC1CED">
      <w:pPr>
        <w:keepNext/>
      </w:pPr>
      <w:r>
        <w:rPr>
          <w:noProof/>
        </w:rPr>
        <w:drawing>
          <wp:inline distT="0" distB="0" distL="0" distR="0" wp14:anchorId="5CB7D79A" wp14:editId="13D71E4B">
            <wp:extent cx="4572000" cy="466725"/>
            <wp:effectExtent l="0" t="0" r="0" b="0"/>
            <wp:docPr id="2053030004" name="Picture 205303000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30004" name="Picture 2053030004" descr="Text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B53F" w14:textId="51C1BAFF" w:rsidR="006241E8" w:rsidRDefault="00DC1CED" w:rsidP="00DC1CED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39</w:t>
      </w:r>
      <w:r w:rsidR="00591501">
        <w:rPr>
          <w:noProof/>
        </w:rPr>
        <w:fldChar w:fldCharType="end"/>
      </w:r>
      <w:r>
        <w:t xml:space="preserve"> Mensagens de </w:t>
      </w:r>
      <w:r>
        <w:rPr>
          <w:i/>
          <w:iCs/>
        </w:rPr>
        <w:t>router advertisement</w:t>
      </w:r>
    </w:p>
    <w:p w14:paraId="201646D5" w14:textId="19935345" w:rsidR="001F2C24" w:rsidRDefault="001F2C24" w:rsidP="006241E8"/>
    <w:p w14:paraId="00151DDB" w14:textId="45270AE3" w:rsidR="00F7517F" w:rsidRDefault="001F2C24" w:rsidP="001F2C24">
      <w:pPr>
        <w:jc w:val="both"/>
        <w:rPr>
          <w:rFonts w:cs="Arial"/>
          <w:sz w:val="22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</w:t>
      </w:r>
      <w:r w:rsidR="00942BAA">
        <w:rPr>
          <w:rFonts w:cs="Arial"/>
          <w:b/>
          <w:bCs/>
          <w:sz w:val="22"/>
          <w:szCs w:val="22"/>
        </w:rPr>
        <w:t>8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tal como nas </w:t>
      </w:r>
      <w:r w:rsidRPr="001211B6">
        <w:rPr>
          <w:rFonts w:cs="Arial"/>
          <w:b/>
          <w:bCs/>
          <w:sz w:val="22"/>
          <w:szCs w:val="22"/>
        </w:rPr>
        <w:t xml:space="preserve">nota </w:t>
      </w:r>
      <w:r>
        <w:rPr>
          <w:rFonts w:cs="Arial"/>
          <w:b/>
          <w:bCs/>
          <w:sz w:val="22"/>
          <w:szCs w:val="22"/>
        </w:rPr>
        <w:t xml:space="preserve">6 </w:t>
      </w:r>
      <w:r>
        <w:rPr>
          <w:rFonts w:cs="Arial"/>
          <w:sz w:val="22"/>
          <w:szCs w:val="22"/>
        </w:rPr>
        <w:t xml:space="preserve">e </w:t>
      </w:r>
      <w:r>
        <w:rPr>
          <w:rFonts w:cs="Arial"/>
          <w:b/>
          <w:bCs/>
          <w:sz w:val="22"/>
          <w:szCs w:val="22"/>
        </w:rPr>
        <w:t>2</w:t>
      </w:r>
      <w:r>
        <w:rPr>
          <w:rFonts w:cs="Arial"/>
          <w:sz w:val="22"/>
          <w:szCs w:val="22"/>
        </w:rPr>
        <w:t xml:space="preserve">, </w:t>
      </w:r>
      <w:r w:rsidRPr="00FA5B86">
        <w:rPr>
          <w:rFonts w:cs="Arial"/>
          <w:sz w:val="22"/>
          <w:szCs w:val="22"/>
        </w:rPr>
        <w:t xml:space="preserve">está descrito na </w:t>
      </w:r>
      <w:r w:rsidRPr="00FA5B86">
        <w:rPr>
          <w:rFonts w:cs="Arial"/>
          <w:sz w:val="22"/>
          <w:szCs w:val="22"/>
          <w:u w:val="single"/>
        </w:rPr>
        <w:t>tabela de endereçamento</w:t>
      </w:r>
      <w:r>
        <w:rPr>
          <w:rFonts w:cs="Arial"/>
          <w:sz w:val="22"/>
          <w:szCs w:val="22"/>
        </w:rPr>
        <w:t xml:space="preserve"> que</w:t>
      </w:r>
      <w:r w:rsidRPr="00FA5B86">
        <w:rPr>
          <w:rFonts w:cs="Arial"/>
          <w:sz w:val="22"/>
          <w:szCs w:val="22"/>
        </w:rPr>
        <w:t xml:space="preserve"> o Router A tem interface </w:t>
      </w:r>
      <w:r w:rsidRPr="00FA5B86">
        <w:rPr>
          <w:rFonts w:cs="Arial"/>
          <w:i/>
          <w:iCs/>
          <w:sz w:val="22"/>
          <w:szCs w:val="22"/>
        </w:rPr>
        <w:t>Gigabit Ethernet</w:t>
      </w:r>
      <w:r w:rsidRPr="00FA5B86">
        <w:rPr>
          <w:rFonts w:cs="Arial"/>
          <w:sz w:val="22"/>
          <w:szCs w:val="22"/>
        </w:rPr>
        <w:t xml:space="preserve">. No entanto, limitados pelo GNS3, utilizados interfaces </w:t>
      </w:r>
      <w:r w:rsidRPr="00FA5B86">
        <w:rPr>
          <w:rFonts w:cs="Arial"/>
          <w:i/>
          <w:iCs/>
          <w:sz w:val="22"/>
          <w:szCs w:val="22"/>
        </w:rPr>
        <w:t>Fast Ethernet</w:t>
      </w:r>
      <w:r w:rsidRPr="00FA5B86">
        <w:rPr>
          <w:rFonts w:cs="Arial"/>
          <w:sz w:val="22"/>
          <w:szCs w:val="22"/>
        </w:rPr>
        <w:t>.</w:t>
      </w:r>
    </w:p>
    <w:p w14:paraId="1661388C" w14:textId="2AC31E9D" w:rsidR="000F0D25" w:rsidRPr="000F0D25" w:rsidRDefault="009554F3" w:rsidP="009554F3">
      <w:pPr>
        <w:jc w:val="both"/>
        <w:rPr>
          <w:rFonts w:cs="Arial"/>
          <w:sz w:val="22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9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Para que a conexão funcione é necessário executar  o comando </w:t>
      </w:r>
      <w:r>
        <w:rPr>
          <w:rFonts w:cs="Arial"/>
          <w:b/>
          <w:bCs/>
          <w:sz w:val="22"/>
          <w:szCs w:val="22"/>
        </w:rPr>
        <w:t>ipv6 unicast-routing</w:t>
      </w:r>
      <w:r>
        <w:rPr>
          <w:rFonts w:cs="Arial"/>
          <w:sz w:val="22"/>
          <w:szCs w:val="22"/>
        </w:rPr>
        <w:t xml:space="preserve">, que ativa as funcionalidades do IPv6. Sem ele, </w:t>
      </w:r>
      <w:r>
        <w:rPr>
          <w:rFonts w:cs="Arial"/>
          <w:i/>
          <w:iCs/>
          <w:sz w:val="22"/>
          <w:szCs w:val="22"/>
        </w:rPr>
        <w:t>router advertisements</w:t>
      </w:r>
      <w:r>
        <w:rPr>
          <w:rFonts w:cs="Arial"/>
          <w:sz w:val="22"/>
          <w:szCs w:val="22"/>
        </w:rPr>
        <w:t xml:space="preserve"> e comunicações semelhantes não funcionam.</w:t>
      </w:r>
    </w:p>
    <w:p w14:paraId="12DCFFD7" w14:textId="1A7A3904" w:rsidR="000F0D25" w:rsidRDefault="000F0D25">
      <w:pPr>
        <w:spacing w:after="200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5DEA08F8" w14:textId="49AEF14A" w:rsidR="009554F3" w:rsidRDefault="00B9744C" w:rsidP="00B9744C">
      <w:pPr>
        <w:pStyle w:val="Heading3"/>
      </w:pPr>
      <w:bookmarkStart w:id="31" w:name="_Toc99046799"/>
      <w:r>
        <w:lastRenderedPageBreak/>
        <w:t xml:space="preserve">Passo 4: </w:t>
      </w:r>
      <w:r w:rsidR="00ED75ED">
        <w:t>Verifica</w:t>
      </w:r>
      <w:r w:rsidR="00B60C30">
        <w:t>ção</w:t>
      </w:r>
      <w:r w:rsidR="00ED75ED">
        <w:t xml:space="preserve"> os estados das </w:t>
      </w:r>
      <w:r w:rsidR="00ED75ED">
        <w:rPr>
          <w:i/>
          <w:iCs/>
        </w:rPr>
        <w:t>interfaces</w:t>
      </w:r>
      <w:r w:rsidR="00ED75ED">
        <w:t xml:space="preserve"> do PC</w:t>
      </w:r>
      <w:bookmarkEnd w:id="31"/>
    </w:p>
    <w:p w14:paraId="5DD38101" w14:textId="1608F27C" w:rsidR="007B15A1" w:rsidRDefault="007B15A1" w:rsidP="007B15A1"/>
    <w:p w14:paraId="668C7F97" w14:textId="77777777" w:rsidR="00CA403D" w:rsidRDefault="007B15A1" w:rsidP="007B15A1">
      <w:pPr>
        <w:jc w:val="both"/>
      </w:pPr>
      <w:r w:rsidRPr="007B15A1">
        <w:t xml:space="preserve">Estão atribuídos 2 endereços IPv6 à </w:t>
      </w:r>
      <w:r w:rsidRPr="001160CC">
        <w:rPr>
          <w:i/>
          <w:iCs/>
        </w:rPr>
        <w:t>interface</w:t>
      </w:r>
      <w:r w:rsidRPr="007B15A1">
        <w:t xml:space="preserve"> do PC. O endereço IPv6 </w:t>
      </w:r>
      <w:r w:rsidRPr="001160CC">
        <w:rPr>
          <w:i/>
          <w:iCs/>
        </w:rPr>
        <w:t>link-local</w:t>
      </w:r>
      <w:r w:rsidRPr="007B15A1">
        <w:t xml:space="preserve"> é obtido automaticamente a partir do seu endereço MAC, em que é gerado pela </w:t>
      </w:r>
      <w:r w:rsidR="00CA403D">
        <w:t xml:space="preserve">seguinte </w:t>
      </w:r>
      <w:r w:rsidRPr="007B15A1">
        <w:t>fórmula</w:t>
      </w:r>
      <w:r w:rsidR="00CA403D">
        <w:t>:</w:t>
      </w:r>
    </w:p>
    <w:p w14:paraId="0AF7387F" w14:textId="77777777" w:rsidR="00CA403D" w:rsidRDefault="007B15A1" w:rsidP="007B15A1">
      <w:pPr>
        <w:jc w:val="both"/>
      </w:pPr>
      <w:r w:rsidRPr="007B15A1">
        <w:t>fe80:: + primeiros 6 algarismos do endereço  MAC + ff:fe + últimos 6 algarismos do endereço MAC.</w:t>
      </w:r>
    </w:p>
    <w:p w14:paraId="398A3633" w14:textId="3AC0A142" w:rsidR="00295CFF" w:rsidRDefault="007B15A1" w:rsidP="007B15A1">
      <w:pPr>
        <w:jc w:val="both"/>
      </w:pPr>
      <w:r w:rsidRPr="007B15A1">
        <w:t xml:space="preserve">O endereço global provém do prefixo definido manualmente, a partir das mensagens </w:t>
      </w:r>
      <w:r w:rsidRPr="00CA403D">
        <w:rPr>
          <w:i/>
          <w:iCs/>
        </w:rPr>
        <w:t>RA (Router Advertisement)</w:t>
      </w:r>
      <w:r w:rsidRPr="007B15A1">
        <w:t xml:space="preserve"> que o Router A fornece, que depois permite configurar automaticamente um endereço IPv6 para o PC.</w:t>
      </w:r>
    </w:p>
    <w:p w14:paraId="0F6D4C78" w14:textId="77777777" w:rsidR="00295CFF" w:rsidRDefault="00295CFF" w:rsidP="00295CFF">
      <w:pPr>
        <w:keepNext/>
      </w:pPr>
      <w:r>
        <w:rPr>
          <w:noProof/>
        </w:rPr>
        <w:drawing>
          <wp:inline distT="0" distB="0" distL="0" distR="0" wp14:anchorId="5E63AD9D" wp14:editId="3108481D">
            <wp:extent cx="4486275" cy="1552575"/>
            <wp:effectExtent l="0" t="0" r="0" b="0"/>
            <wp:docPr id="1046832713" name="Picture 10468327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32713" name="Picture 1046832713" descr="Text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E102" w14:textId="1BC6AA2E" w:rsidR="00295CFF" w:rsidRDefault="00295CFF" w:rsidP="00295CFF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40</w:t>
      </w:r>
      <w:r w:rsidR="00591501">
        <w:rPr>
          <w:noProof/>
        </w:rPr>
        <w:fldChar w:fldCharType="end"/>
      </w:r>
      <w:r>
        <w:t xml:space="preserve"> Estado das interfaces do PC</w:t>
      </w:r>
    </w:p>
    <w:p w14:paraId="1E81C1E6" w14:textId="72F8548A" w:rsidR="00C27977" w:rsidRDefault="00C27977" w:rsidP="00C27977"/>
    <w:p w14:paraId="3BD036FB" w14:textId="745C0104" w:rsidR="00C27977" w:rsidRDefault="00C27977" w:rsidP="00C27977">
      <w:pPr>
        <w:pStyle w:val="Heading3"/>
        <w:rPr>
          <w:i/>
          <w:iCs/>
        </w:rPr>
      </w:pPr>
      <w:bookmarkStart w:id="32" w:name="_Toc99046800"/>
      <w:r>
        <w:t xml:space="preserve">Passo 5: </w:t>
      </w:r>
      <w:r w:rsidR="00B60C30">
        <w:t xml:space="preserve">Verficação da conectividade entre o PC e o respetivo </w:t>
      </w:r>
      <w:r w:rsidR="00B60C30">
        <w:rPr>
          <w:i/>
          <w:iCs/>
        </w:rPr>
        <w:t>default gateway</w:t>
      </w:r>
      <w:bookmarkEnd w:id="32"/>
    </w:p>
    <w:p w14:paraId="089FF7DC" w14:textId="538707BF" w:rsidR="0059527B" w:rsidRDefault="0059527B" w:rsidP="0059527B"/>
    <w:p w14:paraId="08FFAC70" w14:textId="39B9FCA3" w:rsidR="007F27F0" w:rsidRDefault="007F27F0" w:rsidP="005128A0">
      <w:pPr>
        <w:jc w:val="both"/>
      </w:pPr>
      <w:r>
        <w:t xml:space="preserve">Para verificar a conectividade entre o PC e o respetivo </w:t>
      </w:r>
      <w:r>
        <w:rPr>
          <w:i/>
          <w:iCs/>
        </w:rPr>
        <w:t>default gateway</w:t>
      </w:r>
      <w:r>
        <w:t xml:space="preserve"> executou-se o seguinte comando:</w:t>
      </w:r>
    </w:p>
    <w:p w14:paraId="058B76F5" w14:textId="77777777" w:rsidR="0076236D" w:rsidRDefault="0076236D" w:rsidP="0076236D">
      <w:pPr>
        <w:keepNext/>
        <w:jc w:val="both"/>
      </w:pPr>
      <w:r>
        <w:rPr>
          <w:noProof/>
        </w:rPr>
        <w:drawing>
          <wp:inline distT="0" distB="0" distL="0" distR="0" wp14:anchorId="5C4F0622" wp14:editId="5EAB3C4A">
            <wp:extent cx="4324350" cy="1104900"/>
            <wp:effectExtent l="0" t="0" r="0" b="0"/>
            <wp:docPr id="1808606692" name="Picture 18086066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06692" name="Picture 1808606692" descr="Text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BCE6" w14:textId="11482BEC" w:rsidR="0059527B" w:rsidRDefault="0076236D" w:rsidP="0076236D">
      <w:pPr>
        <w:pStyle w:val="Caption"/>
        <w:jc w:val="both"/>
        <w:rPr>
          <w:i/>
          <w:iCs/>
        </w:rPr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41</w:t>
      </w:r>
      <w:r w:rsidR="00591501">
        <w:rPr>
          <w:noProof/>
        </w:rPr>
        <w:fldChar w:fldCharType="end"/>
      </w:r>
      <w:r>
        <w:t xml:space="preserve"> Verificação da conectividade entre o pc e respetivo </w:t>
      </w:r>
      <w:r>
        <w:rPr>
          <w:i/>
          <w:iCs/>
        </w:rPr>
        <w:t>default gateway</w:t>
      </w:r>
    </w:p>
    <w:p w14:paraId="2D4235CD" w14:textId="6016C227" w:rsidR="00637A85" w:rsidRDefault="00637A85" w:rsidP="005128A0">
      <w:pPr>
        <w:jc w:val="both"/>
      </w:pPr>
    </w:p>
    <w:p w14:paraId="20C78C74" w14:textId="287F6C02" w:rsidR="004E3A82" w:rsidRDefault="00637A85" w:rsidP="005128A0">
      <w:pPr>
        <w:jc w:val="both"/>
      </w:pPr>
      <w:r>
        <w:rPr>
          <w:b/>
          <w:bCs/>
          <w:sz w:val="22"/>
          <w:szCs w:val="22"/>
        </w:rPr>
        <w:t>Nota 10:</w:t>
      </w:r>
      <w:r>
        <w:rPr>
          <w:sz w:val="22"/>
          <w:szCs w:val="22"/>
        </w:rPr>
        <w:t xml:space="preserve"> </w:t>
      </w:r>
      <w:r>
        <w:t xml:space="preserve">O </w:t>
      </w:r>
      <w:r w:rsidRPr="00637A85">
        <w:rPr>
          <w:i/>
          <w:iCs/>
        </w:rPr>
        <w:t>default gateway</w:t>
      </w:r>
      <w:r>
        <w:t xml:space="preserve"> do PC é o endereço </w:t>
      </w:r>
      <w:r w:rsidRPr="00637A85">
        <w:rPr>
          <w:i/>
          <w:iCs/>
        </w:rPr>
        <w:t>link-local</w:t>
      </w:r>
      <w:r>
        <w:t xml:space="preserve"> do router que enviou a mensagem </w:t>
      </w:r>
      <w:r w:rsidRPr="00637A85">
        <w:rPr>
          <w:i/>
          <w:iCs/>
        </w:rPr>
        <w:t>RA (Router Advertisement)</w:t>
      </w:r>
      <w:r>
        <w:t>;</w:t>
      </w:r>
    </w:p>
    <w:p w14:paraId="3B5F5BBF" w14:textId="77777777" w:rsidR="004E3A82" w:rsidRDefault="004E3A82">
      <w:pPr>
        <w:spacing w:after="200"/>
      </w:pPr>
      <w:r>
        <w:br w:type="page"/>
      </w:r>
    </w:p>
    <w:p w14:paraId="2892F2F5" w14:textId="060C4C8B" w:rsidR="00B7225E" w:rsidRDefault="004E3A82" w:rsidP="004E3A82">
      <w:pPr>
        <w:pStyle w:val="Heading3"/>
      </w:pPr>
      <w:bookmarkStart w:id="33" w:name="_Toc99046801"/>
      <w:r>
        <w:lastRenderedPageBreak/>
        <w:t xml:space="preserve">Passo 6: </w:t>
      </w:r>
      <w:r w:rsidR="00746B69">
        <w:t>Verificação de conectividade entre o PC e</w:t>
      </w:r>
      <w:r w:rsidR="00F24E82">
        <w:t xml:space="preserve"> as</w:t>
      </w:r>
      <w:r w:rsidR="00746B69">
        <w:t xml:space="preserve"> </w:t>
      </w:r>
      <w:r w:rsidR="00746B69">
        <w:rPr>
          <w:i/>
          <w:iCs/>
        </w:rPr>
        <w:t xml:space="preserve">interfaces </w:t>
      </w:r>
      <w:r w:rsidR="00746B69">
        <w:t>do router B</w:t>
      </w:r>
      <w:bookmarkEnd w:id="33"/>
    </w:p>
    <w:p w14:paraId="441F2215" w14:textId="3E4B4A0F" w:rsidR="00CB494B" w:rsidRDefault="00CB494B" w:rsidP="00CB494B"/>
    <w:p w14:paraId="6964E615" w14:textId="74F780E3" w:rsidR="00F24E82" w:rsidRDefault="009A13A2" w:rsidP="005128A0">
      <w:pPr>
        <w:jc w:val="both"/>
      </w:pPr>
      <w:r>
        <w:t>Como não foram definidas rotas estáticas entre os routers A e B</w:t>
      </w:r>
      <w:r w:rsidR="005128A0">
        <w:t>,</w:t>
      </w:r>
      <w:r>
        <w:t xml:space="preserve"> a conectividade continua a não funcionar, tal como em IPv4.</w:t>
      </w:r>
    </w:p>
    <w:p w14:paraId="6CAE9DE3" w14:textId="77777777" w:rsidR="002D1146" w:rsidRDefault="002D1146" w:rsidP="002D1146">
      <w:pPr>
        <w:keepNext/>
        <w:jc w:val="both"/>
      </w:pPr>
      <w:r>
        <w:rPr>
          <w:noProof/>
        </w:rPr>
        <w:drawing>
          <wp:inline distT="0" distB="0" distL="0" distR="0" wp14:anchorId="016E6982" wp14:editId="03D2488B">
            <wp:extent cx="3143250" cy="495300"/>
            <wp:effectExtent l="0" t="0" r="0" b="0"/>
            <wp:docPr id="1760292916" name="Picture 17602929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92916" name="Picture 1760292916" descr="Text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04DF" w14:textId="71EDF844" w:rsidR="002D1146" w:rsidRDefault="002D1146" w:rsidP="002D1146">
      <w:pPr>
        <w:pStyle w:val="Caption"/>
        <w:jc w:val="both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42</w:t>
      </w:r>
      <w:r w:rsidR="00591501">
        <w:rPr>
          <w:noProof/>
        </w:rPr>
        <w:fldChar w:fldCharType="end"/>
      </w:r>
      <w:r>
        <w:t xml:space="preserve"> Verificação de conectividade entre o PC e as </w:t>
      </w:r>
      <w:r>
        <w:rPr>
          <w:i/>
          <w:iCs/>
        </w:rPr>
        <w:t>interfaces</w:t>
      </w:r>
      <w:r>
        <w:t xml:space="preserve"> do router B</w:t>
      </w:r>
    </w:p>
    <w:p w14:paraId="74715E0B" w14:textId="3C31C84D" w:rsidR="00624B78" w:rsidRDefault="00624B78" w:rsidP="005128A0">
      <w:pPr>
        <w:jc w:val="both"/>
      </w:pPr>
    </w:p>
    <w:p w14:paraId="5CDE18FF" w14:textId="2F0CD829" w:rsidR="00624B78" w:rsidRDefault="00624B78" w:rsidP="00624B78">
      <w:pPr>
        <w:pStyle w:val="Heading3"/>
        <w:rPr>
          <w:b w:val="0"/>
          <w:bCs/>
          <w:i/>
          <w:iCs/>
        </w:rPr>
      </w:pPr>
      <w:bookmarkStart w:id="34" w:name="_Toc99046802"/>
      <w:r>
        <w:t xml:space="preserve">Passo 7: Solução para resolver os problemas de conectividade no </w:t>
      </w:r>
      <w:r w:rsidRPr="007A1425">
        <w:rPr>
          <w:b w:val="0"/>
          <w:bCs/>
          <w:i/>
          <w:iCs/>
        </w:rPr>
        <w:t xml:space="preserve">Passo </w:t>
      </w:r>
      <w:r>
        <w:rPr>
          <w:b w:val="0"/>
          <w:bCs/>
          <w:i/>
          <w:iCs/>
        </w:rPr>
        <w:t>6</w:t>
      </w:r>
      <w:bookmarkEnd w:id="34"/>
    </w:p>
    <w:p w14:paraId="1ACD79F5" w14:textId="57CC7668" w:rsidR="00E61E86" w:rsidRDefault="00E61E86" w:rsidP="00E61E86"/>
    <w:p w14:paraId="058E5DBA" w14:textId="2AA44A5D" w:rsidR="00816DB2" w:rsidRDefault="00816DB2" w:rsidP="00816DB2">
      <w:pPr>
        <w:jc w:val="both"/>
      </w:pPr>
      <w:r>
        <w:t>A solução para resolver este problema seria, tal como em IPv4, atribuir rotas estáticas entre os dois routers, desta vez para IPv6.</w:t>
      </w:r>
    </w:p>
    <w:p w14:paraId="476F7D6B" w14:textId="77777777" w:rsidR="00F61892" w:rsidRDefault="00F574B9" w:rsidP="00F61892">
      <w:pPr>
        <w:keepNext/>
        <w:jc w:val="both"/>
      </w:pPr>
      <w:r>
        <w:rPr>
          <w:noProof/>
        </w:rPr>
        <w:drawing>
          <wp:inline distT="0" distB="0" distL="0" distR="0" wp14:anchorId="05008055" wp14:editId="7F47E3FD">
            <wp:extent cx="4572000" cy="257175"/>
            <wp:effectExtent l="0" t="0" r="0" b="0"/>
            <wp:docPr id="776438254" name="Picture 776438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9957" w14:textId="03234D1F" w:rsidR="00F574B9" w:rsidRDefault="00F61892" w:rsidP="00F61892">
      <w:pPr>
        <w:pStyle w:val="Caption"/>
        <w:jc w:val="both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43</w:t>
      </w:r>
      <w:r w:rsidR="00591501">
        <w:rPr>
          <w:noProof/>
        </w:rPr>
        <w:fldChar w:fldCharType="end"/>
      </w:r>
      <w:r>
        <w:t xml:space="preserve"> Configuração de rota estática entre router A e router B</w:t>
      </w:r>
    </w:p>
    <w:p w14:paraId="764F89AB" w14:textId="77777777" w:rsidR="00F61892" w:rsidRPr="00F61892" w:rsidRDefault="00F61892" w:rsidP="00F61892"/>
    <w:p w14:paraId="31D07B4E" w14:textId="77777777" w:rsidR="000B5B89" w:rsidRDefault="00F574B9" w:rsidP="000B5B89">
      <w:pPr>
        <w:keepNext/>
        <w:jc w:val="both"/>
      </w:pPr>
      <w:r>
        <w:rPr>
          <w:noProof/>
        </w:rPr>
        <w:drawing>
          <wp:inline distT="0" distB="0" distL="0" distR="0" wp14:anchorId="18721A0D" wp14:editId="6C5E2D53">
            <wp:extent cx="4095750" cy="1095375"/>
            <wp:effectExtent l="0" t="0" r="0" b="0"/>
            <wp:docPr id="1455960844" name="Picture 14559608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60844" name="Picture 1455960844" descr="Text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5BC8" w14:textId="203A08F6" w:rsidR="00E61E86" w:rsidRDefault="000B5B89" w:rsidP="000B5B89">
      <w:pPr>
        <w:pStyle w:val="Caption"/>
        <w:jc w:val="both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44</w:t>
      </w:r>
      <w:r w:rsidR="00591501">
        <w:rPr>
          <w:noProof/>
        </w:rPr>
        <w:fldChar w:fldCharType="end"/>
      </w:r>
      <w:r>
        <w:t xml:space="preserve"> Conectividade entre o PC e as </w:t>
      </w:r>
      <w:r>
        <w:rPr>
          <w:i/>
          <w:iCs/>
        </w:rPr>
        <w:t>interfaces</w:t>
      </w:r>
      <w:r>
        <w:t xml:space="preserve"> do router B</w:t>
      </w:r>
    </w:p>
    <w:p w14:paraId="233D9D48" w14:textId="0DC78B95" w:rsidR="009B7FA0" w:rsidRDefault="009B7FA0">
      <w:pPr>
        <w:spacing w:after="200"/>
      </w:pPr>
      <w:r>
        <w:br w:type="page"/>
      </w:r>
    </w:p>
    <w:p w14:paraId="3B427DFD" w14:textId="7641CCB4" w:rsidR="009B7FA0" w:rsidRDefault="009B7FA0" w:rsidP="009B7FA0">
      <w:pPr>
        <w:pStyle w:val="Heading2"/>
        <w:rPr>
          <w:b w:val="0"/>
          <w:bCs/>
          <w:u w:val="single"/>
        </w:rPr>
      </w:pPr>
      <w:bookmarkStart w:id="35" w:name="_Toc99046803"/>
      <w:r w:rsidRPr="004A7122">
        <w:rPr>
          <w:b w:val="0"/>
          <w:bCs/>
          <w:u w:val="single"/>
        </w:rPr>
        <w:lastRenderedPageBreak/>
        <w:t>Tarefa 3: IPv6 neighbor discovery</w:t>
      </w:r>
      <w:bookmarkEnd w:id="35"/>
    </w:p>
    <w:p w14:paraId="5556FB24" w14:textId="04ED87B2" w:rsidR="00F5254A" w:rsidRDefault="00F5254A" w:rsidP="00F5254A"/>
    <w:p w14:paraId="277B758F" w14:textId="795CBCF1" w:rsidR="00F5254A" w:rsidRPr="00FB0462" w:rsidRDefault="00297909" w:rsidP="00297909">
      <w:pPr>
        <w:pStyle w:val="Heading3"/>
      </w:pPr>
      <w:bookmarkStart w:id="36" w:name="_Toc99046804"/>
      <w:r>
        <w:t xml:space="preserve">Passo 1: </w:t>
      </w:r>
      <w:r w:rsidR="004415CE">
        <w:t>Listagem da configuração d</w:t>
      </w:r>
      <w:r w:rsidR="00FB0462">
        <w:t>a</w:t>
      </w:r>
      <w:r w:rsidR="004415CE">
        <w:t xml:space="preserve"> </w:t>
      </w:r>
      <w:r w:rsidR="004415CE">
        <w:rPr>
          <w:i/>
          <w:iCs/>
        </w:rPr>
        <w:t>interface</w:t>
      </w:r>
      <w:r w:rsidR="00FB0462">
        <w:t xml:space="preserve"> do router</w:t>
      </w:r>
      <w:bookmarkEnd w:id="36"/>
    </w:p>
    <w:p w14:paraId="6227FA52" w14:textId="32BB1519" w:rsidR="00153F82" w:rsidRDefault="00153F82" w:rsidP="00153F82"/>
    <w:p w14:paraId="6CDBB5E0" w14:textId="77777777" w:rsidR="00CD1FAF" w:rsidRDefault="004415CE" w:rsidP="00CD1FAF">
      <w:pPr>
        <w:keepNext/>
      </w:pPr>
      <w:r>
        <w:rPr>
          <w:noProof/>
        </w:rPr>
        <w:drawing>
          <wp:inline distT="0" distB="0" distL="0" distR="0" wp14:anchorId="356A63AA" wp14:editId="4D7E4AD2">
            <wp:extent cx="4572000" cy="3019425"/>
            <wp:effectExtent l="0" t="0" r="0" b="0"/>
            <wp:docPr id="331697275" name="Picture 33169727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97275" name="Picture 331697275" descr="Text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3CD8" w14:textId="0BDFFFE5" w:rsidR="00153F82" w:rsidRDefault="00CD1FAF" w:rsidP="00CD1FAF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45</w:t>
      </w:r>
      <w:r w:rsidR="00591501">
        <w:rPr>
          <w:noProof/>
        </w:rPr>
        <w:fldChar w:fldCharType="end"/>
      </w:r>
      <w:r>
        <w:t xml:space="preserve"> Listagem da configuração da </w:t>
      </w:r>
      <w:r>
        <w:rPr>
          <w:i/>
          <w:iCs/>
        </w:rPr>
        <w:t>interface</w:t>
      </w:r>
      <w:r>
        <w:t xml:space="preserve"> FE 0/0 do router A</w:t>
      </w:r>
    </w:p>
    <w:p w14:paraId="756E50CB" w14:textId="77777777" w:rsidR="00CD1FAF" w:rsidRPr="00CD1FAF" w:rsidRDefault="00CD1FAF" w:rsidP="00CD1FAF"/>
    <w:p w14:paraId="74944CA6" w14:textId="77777777" w:rsidR="002D197E" w:rsidRDefault="00193EAD" w:rsidP="00193EAD">
      <w:pPr>
        <w:jc w:val="both"/>
      </w:pPr>
      <w:r>
        <w:t xml:space="preserve">O endereço </w:t>
      </w:r>
      <w:r w:rsidRPr="00193EAD">
        <w:rPr>
          <w:i/>
          <w:iCs/>
        </w:rPr>
        <w:t>link-local</w:t>
      </w:r>
      <w:r>
        <w:t xml:space="preserve"> serve apenas para comunicações dentro da subrede onde se encontra o dispositivo. Por exemplo, neste caso é o default gateway atribuído ao PC. O endereço global </w:t>
      </w:r>
      <w:r w:rsidRPr="00193EAD">
        <w:rPr>
          <w:i/>
          <w:iCs/>
        </w:rPr>
        <w:t>unicast</w:t>
      </w:r>
      <w:r>
        <w:t xml:space="preserve"> é apenas um endereço IPv6 que identifica exclusivamente 1 dispositivo.</w:t>
      </w:r>
    </w:p>
    <w:p w14:paraId="253D70F6" w14:textId="03BFEA83" w:rsidR="002D197E" w:rsidRDefault="00193EAD" w:rsidP="00193EAD">
      <w:pPr>
        <w:jc w:val="both"/>
      </w:pPr>
      <w:r>
        <w:t xml:space="preserve">Os endereços </w:t>
      </w:r>
      <w:r w:rsidRPr="00445B54">
        <w:rPr>
          <w:b/>
          <w:bCs/>
        </w:rPr>
        <w:t>FF02::(...)</w:t>
      </w:r>
      <w:r>
        <w:t xml:space="preserve"> são endereços dedicados a </w:t>
      </w:r>
      <w:r w:rsidRPr="008433FC">
        <w:rPr>
          <w:i/>
          <w:iCs/>
        </w:rPr>
        <w:t>multicast</w:t>
      </w:r>
      <w:r>
        <w:t xml:space="preserve">, em que quando se envia um pacote para um endereço </w:t>
      </w:r>
      <w:r w:rsidRPr="00E05BE1">
        <w:rPr>
          <w:i/>
          <w:iCs/>
        </w:rPr>
        <w:t>multicast</w:t>
      </w:r>
      <w:r>
        <w:t xml:space="preserve"> todos os dispositivos conectados com esse endereço recebem o pacote.</w:t>
      </w:r>
    </w:p>
    <w:p w14:paraId="188B855F" w14:textId="6D60C01F" w:rsidR="00193EAD" w:rsidRDefault="00193EAD" w:rsidP="00193EAD">
      <w:pPr>
        <w:jc w:val="both"/>
      </w:pPr>
      <w:r w:rsidRPr="00E00B85">
        <w:rPr>
          <w:b/>
          <w:bCs/>
        </w:rPr>
        <w:t>FF02::1</w:t>
      </w:r>
      <w:r>
        <w:t xml:space="preserve"> é o endereço a que todos os dispositivos com IPv6 ativo adquirem, </w:t>
      </w:r>
      <w:r w:rsidRPr="00E00B85">
        <w:rPr>
          <w:b/>
          <w:bCs/>
        </w:rPr>
        <w:t>FF02::2</w:t>
      </w:r>
      <w:r>
        <w:t xml:space="preserve"> é o endereço a que todos os routers com IPv6 adquirem.</w:t>
      </w:r>
    </w:p>
    <w:p w14:paraId="33B766BD" w14:textId="581BD170" w:rsidR="00E517E5" w:rsidRDefault="00E517E5" w:rsidP="00E517E5">
      <w:pPr>
        <w:pStyle w:val="Heading3"/>
      </w:pPr>
      <w:bookmarkStart w:id="37" w:name="_Toc99046805"/>
      <w:r>
        <w:t xml:space="preserve">Passo 2: </w:t>
      </w:r>
      <w:r w:rsidR="001021ED">
        <w:t xml:space="preserve">Remoção do conteúdo da </w:t>
      </w:r>
      <w:r w:rsidR="001021ED" w:rsidRPr="00A840DD">
        <w:rPr>
          <w:i/>
          <w:iCs/>
        </w:rPr>
        <w:t>neighbor cache</w:t>
      </w:r>
      <w:r w:rsidR="001021ED">
        <w:t xml:space="preserve"> do router</w:t>
      </w:r>
      <w:bookmarkEnd w:id="37"/>
    </w:p>
    <w:p w14:paraId="3E3E94C6" w14:textId="01DE36AB" w:rsidR="00783912" w:rsidRDefault="00783912" w:rsidP="00783912"/>
    <w:p w14:paraId="4A9BAED2" w14:textId="14C47D35" w:rsidR="00783912" w:rsidRPr="00783912" w:rsidRDefault="00783912" w:rsidP="00783912">
      <w:pPr>
        <w:jc w:val="both"/>
      </w:pPr>
      <w:r>
        <w:t xml:space="preserve">Para se limpar a </w:t>
      </w:r>
      <w:r w:rsidRPr="001565DA">
        <w:rPr>
          <w:i/>
          <w:iCs/>
        </w:rPr>
        <w:t>neighbor cache</w:t>
      </w:r>
      <w:r>
        <w:t xml:space="preserve"> de um router executou-se o seguinte comando:</w:t>
      </w:r>
    </w:p>
    <w:p w14:paraId="729E7827" w14:textId="77777777" w:rsidR="00783912" w:rsidRDefault="00783912" w:rsidP="00783912">
      <w:pPr>
        <w:keepNext/>
      </w:pPr>
      <w:r>
        <w:rPr>
          <w:noProof/>
        </w:rPr>
        <w:drawing>
          <wp:inline distT="0" distB="0" distL="0" distR="0" wp14:anchorId="42CDBD72" wp14:editId="69E99F5E">
            <wp:extent cx="2200275" cy="152400"/>
            <wp:effectExtent l="0" t="0" r="0" b="0"/>
            <wp:docPr id="505240946" name="Picture 505240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795" w14:textId="59CB05A5" w:rsidR="00783912" w:rsidRPr="00783912" w:rsidRDefault="00783912" w:rsidP="00783912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46</w:t>
      </w:r>
      <w:r w:rsidR="00591501">
        <w:rPr>
          <w:noProof/>
        </w:rPr>
        <w:fldChar w:fldCharType="end"/>
      </w:r>
      <w:r>
        <w:t xml:space="preserve"> Comando para limpar o conteúdo da neighbor cache de um router</w:t>
      </w:r>
    </w:p>
    <w:p w14:paraId="49A1E1E7" w14:textId="1054B14E" w:rsidR="00D24C97" w:rsidRDefault="00D24C97">
      <w:pPr>
        <w:spacing w:after="200"/>
      </w:pPr>
      <w:r>
        <w:br w:type="page"/>
      </w:r>
    </w:p>
    <w:p w14:paraId="2EBD0626" w14:textId="011D57A3" w:rsidR="007D7D96" w:rsidRDefault="00D24C97" w:rsidP="007D7D96">
      <w:pPr>
        <w:pStyle w:val="Heading3"/>
        <w:rPr>
          <w:b w:val="0"/>
          <w:bCs/>
          <w:i/>
          <w:iCs/>
        </w:rPr>
      </w:pPr>
      <w:bookmarkStart w:id="38" w:name="_Toc99046806"/>
      <w:r>
        <w:lastRenderedPageBreak/>
        <w:t xml:space="preserve">Passo 3: </w:t>
      </w:r>
      <w:r w:rsidR="00E2549B">
        <w:t xml:space="preserve">Iniciar uma captura com o </w:t>
      </w:r>
      <w:r w:rsidR="007D7D96">
        <w:rPr>
          <w:b w:val="0"/>
          <w:bCs/>
          <w:i/>
          <w:iCs/>
        </w:rPr>
        <w:t>W</w:t>
      </w:r>
      <w:r w:rsidR="00E2549B" w:rsidRPr="00E2549B">
        <w:rPr>
          <w:b w:val="0"/>
          <w:bCs/>
          <w:i/>
          <w:iCs/>
        </w:rPr>
        <w:t>ireshark</w:t>
      </w:r>
      <w:bookmarkEnd w:id="38"/>
    </w:p>
    <w:p w14:paraId="5DB7BCBD" w14:textId="77777777" w:rsidR="00105F4C" w:rsidRPr="00105F4C" w:rsidRDefault="00105F4C" w:rsidP="00105F4C"/>
    <w:p w14:paraId="6111D8CC" w14:textId="404BC7C4" w:rsidR="007D7D96" w:rsidRPr="007D7D96" w:rsidRDefault="007D7D96" w:rsidP="007D7D96">
      <w:pPr>
        <w:jc w:val="both"/>
      </w:pPr>
      <w:r>
        <w:t xml:space="preserve">Este passo é impossível de completar pois o </w:t>
      </w:r>
      <w:r w:rsidRPr="007D7D96">
        <w:rPr>
          <w:i/>
          <w:iCs/>
        </w:rPr>
        <w:t>Wireshark</w:t>
      </w:r>
      <w:r>
        <w:t xml:space="preserve"> não é suportado na simulação.</w:t>
      </w:r>
    </w:p>
    <w:p w14:paraId="756721B6" w14:textId="77777777" w:rsidR="002F0A7A" w:rsidRDefault="007D7D96" w:rsidP="002F0A7A">
      <w:pPr>
        <w:keepNext/>
      </w:pPr>
      <w:r>
        <w:rPr>
          <w:noProof/>
        </w:rPr>
        <w:drawing>
          <wp:inline distT="0" distB="0" distL="0" distR="0" wp14:anchorId="66B04D49" wp14:editId="1491CD2D">
            <wp:extent cx="4572000" cy="381000"/>
            <wp:effectExtent l="0" t="0" r="0" b="0"/>
            <wp:docPr id="366488260" name="Picture 3664882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88260" name="Picture 366488260" descr="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5007" w14:textId="303EC6A2" w:rsidR="007D7D96" w:rsidRDefault="002F0A7A" w:rsidP="002F0A7A">
      <w:pPr>
        <w:pStyle w:val="Caption"/>
        <w:rPr>
          <w:noProof/>
        </w:rPr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47</w:t>
      </w:r>
      <w:r w:rsidR="00591501">
        <w:rPr>
          <w:noProof/>
        </w:rPr>
        <w:fldChar w:fldCharType="end"/>
      </w:r>
      <w:r>
        <w:t xml:space="preserve"> Comando </w:t>
      </w:r>
      <w:r>
        <w:rPr>
          <w:i/>
          <w:iCs/>
        </w:rPr>
        <w:t>wireshark</w:t>
      </w:r>
      <w:r>
        <w:rPr>
          <w:noProof/>
        </w:rPr>
        <w:t xml:space="preserve"> a não funcionar</w:t>
      </w:r>
    </w:p>
    <w:p w14:paraId="1CEDCF74" w14:textId="6A3C610A" w:rsidR="00533F4A" w:rsidRDefault="00533F4A" w:rsidP="00533F4A"/>
    <w:p w14:paraId="2963BCE9" w14:textId="36D6696F" w:rsidR="00533F4A" w:rsidRDefault="00715527" w:rsidP="00715527">
      <w:pPr>
        <w:pStyle w:val="Heading3"/>
      </w:pPr>
      <w:bookmarkStart w:id="39" w:name="_Toc99046807"/>
      <w:r>
        <w:t>Passo 4: Verificar conectividade entre router A e PC</w:t>
      </w:r>
      <w:bookmarkEnd w:id="39"/>
    </w:p>
    <w:p w14:paraId="5A97A2F6" w14:textId="065396D4" w:rsidR="00565A3E" w:rsidRDefault="00565A3E" w:rsidP="00565A3E"/>
    <w:p w14:paraId="6967F5D4" w14:textId="12E8A39A" w:rsidR="0050486B" w:rsidRDefault="002646D8" w:rsidP="002646D8">
      <w:pPr>
        <w:jc w:val="both"/>
      </w:pPr>
      <w:r>
        <w:t xml:space="preserve">Por alguma razão desconhecida, o comando </w:t>
      </w:r>
      <w:r w:rsidRPr="00AE4E46">
        <w:rPr>
          <w:i/>
          <w:iCs/>
        </w:rPr>
        <w:t>ping</w:t>
      </w:r>
      <w:r>
        <w:t xml:space="preserve"> não estava a funcionar a partir do router. No entanto, a partir do PC um ping para o Router A funciona.</w:t>
      </w:r>
    </w:p>
    <w:p w14:paraId="01D9089E" w14:textId="77777777" w:rsidR="00D23A64" w:rsidRDefault="00D23A64" w:rsidP="002646D8">
      <w:pPr>
        <w:jc w:val="both"/>
      </w:pPr>
    </w:p>
    <w:p w14:paraId="7273D4A7" w14:textId="77777777" w:rsidR="00CE5DDE" w:rsidRDefault="002646D8" w:rsidP="00CE5DDE">
      <w:pPr>
        <w:keepNext/>
        <w:jc w:val="both"/>
      </w:pPr>
      <w:r>
        <w:rPr>
          <w:noProof/>
        </w:rPr>
        <w:drawing>
          <wp:inline distT="0" distB="0" distL="0" distR="0" wp14:anchorId="3A268B39" wp14:editId="73B7E557">
            <wp:extent cx="2686050" cy="1104900"/>
            <wp:effectExtent l="0" t="0" r="0" b="0"/>
            <wp:docPr id="2070751670" name="Picture 207075167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51670" name="Picture 2070751670" descr="Text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063A" w14:textId="6173A382" w:rsidR="00565A3E" w:rsidRDefault="00CE5DDE" w:rsidP="00CE5DDE">
      <w:pPr>
        <w:pStyle w:val="Caption"/>
        <w:jc w:val="both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48</w:t>
      </w:r>
      <w:r w:rsidR="00591501">
        <w:rPr>
          <w:noProof/>
        </w:rPr>
        <w:fldChar w:fldCharType="end"/>
      </w:r>
      <w:r>
        <w:t xml:space="preserve"> Listagem das </w:t>
      </w:r>
      <w:r>
        <w:rPr>
          <w:i/>
          <w:iCs/>
        </w:rPr>
        <w:t>interfaces</w:t>
      </w:r>
      <w:r>
        <w:t xml:space="preserve"> no router A</w:t>
      </w:r>
    </w:p>
    <w:p w14:paraId="4B545EEF" w14:textId="77777777" w:rsidR="00CE5DDE" w:rsidRPr="00CE5DDE" w:rsidRDefault="00CE5DDE" w:rsidP="00CE5DDE"/>
    <w:p w14:paraId="3BD5BECF" w14:textId="77777777" w:rsidR="00CE5DDE" w:rsidRDefault="002646D8" w:rsidP="00CE5DDE">
      <w:pPr>
        <w:keepNext/>
        <w:jc w:val="both"/>
      </w:pPr>
      <w:r>
        <w:rPr>
          <w:noProof/>
        </w:rPr>
        <w:drawing>
          <wp:inline distT="0" distB="0" distL="0" distR="0" wp14:anchorId="37C75400" wp14:editId="74EE58D1">
            <wp:extent cx="4495800" cy="1571625"/>
            <wp:effectExtent l="0" t="0" r="0" b="0"/>
            <wp:docPr id="92652715" name="Picture 926527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2715" name="Picture 92652715" descr="Text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4DD5" w14:textId="260C91CC" w:rsidR="002646D8" w:rsidRDefault="00CE5DDE" w:rsidP="00CE5DDE">
      <w:pPr>
        <w:pStyle w:val="Caption"/>
        <w:jc w:val="both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49</w:t>
      </w:r>
      <w:r w:rsidR="00591501">
        <w:rPr>
          <w:noProof/>
        </w:rPr>
        <w:fldChar w:fldCharType="end"/>
      </w:r>
      <w:r>
        <w:t xml:space="preserve"> Listagem dos endereços </w:t>
      </w:r>
      <w:r>
        <w:rPr>
          <w:i/>
          <w:iCs/>
        </w:rPr>
        <w:t xml:space="preserve">IP </w:t>
      </w:r>
      <w:r>
        <w:t>no PC</w:t>
      </w:r>
    </w:p>
    <w:p w14:paraId="5C55C5C4" w14:textId="77777777" w:rsidR="00CE5DDE" w:rsidRPr="00CE5DDE" w:rsidRDefault="00CE5DDE" w:rsidP="00CE5DDE"/>
    <w:p w14:paraId="108A68A3" w14:textId="77777777" w:rsidR="00CE5DDE" w:rsidRDefault="002646D8" w:rsidP="00CE5DDE">
      <w:pPr>
        <w:keepNext/>
        <w:jc w:val="both"/>
      </w:pPr>
      <w:r>
        <w:rPr>
          <w:noProof/>
        </w:rPr>
        <w:drawing>
          <wp:inline distT="0" distB="0" distL="0" distR="0" wp14:anchorId="51129117" wp14:editId="5054F419">
            <wp:extent cx="4381500" cy="800100"/>
            <wp:effectExtent l="0" t="0" r="0" b="0"/>
            <wp:docPr id="1296567589" name="Picture 129656758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67589" name="Picture 1296567589" descr="Text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5856" w14:textId="4CD2B7F5" w:rsidR="002646D8" w:rsidRDefault="00CE5DDE" w:rsidP="00CE5DDE">
      <w:pPr>
        <w:pStyle w:val="Caption"/>
        <w:jc w:val="both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50</w:t>
      </w:r>
      <w:r w:rsidR="00591501">
        <w:rPr>
          <w:noProof/>
        </w:rPr>
        <w:fldChar w:fldCharType="end"/>
      </w:r>
      <w:r>
        <w:t xml:space="preserve"> Verificar conectividade entre router A e PC</w:t>
      </w:r>
    </w:p>
    <w:p w14:paraId="12A21D4C" w14:textId="77777777" w:rsidR="00CE5DDE" w:rsidRPr="00CE5DDE" w:rsidRDefault="00CE5DDE" w:rsidP="00CE5DDE"/>
    <w:p w14:paraId="2CE6A0B7" w14:textId="77777777" w:rsidR="00CE5DDE" w:rsidRDefault="002646D8" w:rsidP="00CE5DDE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36AC768" wp14:editId="2270B2C1">
            <wp:extent cx="4124325" cy="1104900"/>
            <wp:effectExtent l="0" t="0" r="0" b="0"/>
            <wp:docPr id="2121817269" name="Picture 212181726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17269" name="Picture 2121817269" descr="Text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827D" w14:textId="23B310CB" w:rsidR="002646D8" w:rsidRDefault="00CE5DDE" w:rsidP="00CE5DDE">
      <w:pPr>
        <w:pStyle w:val="Caption"/>
        <w:jc w:val="both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51</w:t>
      </w:r>
      <w:r w:rsidR="00591501">
        <w:rPr>
          <w:noProof/>
        </w:rPr>
        <w:fldChar w:fldCharType="end"/>
      </w:r>
      <w:r>
        <w:t xml:space="preserve"> Verificar conectividade entre PC e router A</w:t>
      </w:r>
    </w:p>
    <w:p w14:paraId="2A4DEBAD" w14:textId="0A57197A" w:rsidR="000F0978" w:rsidRDefault="000F0978" w:rsidP="000F0978"/>
    <w:p w14:paraId="4A7917B0" w14:textId="7CB03C9F" w:rsidR="000F0978" w:rsidRDefault="000F0978" w:rsidP="000F0978">
      <w:pPr>
        <w:pStyle w:val="Heading3"/>
      </w:pPr>
      <w:bookmarkStart w:id="40" w:name="_Toc99046808"/>
      <w:r>
        <w:t xml:space="preserve">Passo 5: Explicação de como se processa, no IPv6, o processo similar ao </w:t>
      </w:r>
      <w:r>
        <w:rPr>
          <w:b w:val="0"/>
          <w:bCs/>
          <w:i/>
          <w:iCs/>
        </w:rPr>
        <w:t>ARP</w:t>
      </w:r>
      <w:r>
        <w:t xml:space="preserve"> no IPv4</w:t>
      </w:r>
      <w:bookmarkEnd w:id="40"/>
    </w:p>
    <w:p w14:paraId="101298B3" w14:textId="3478C519" w:rsidR="00E92145" w:rsidRDefault="00E92145" w:rsidP="00E92145"/>
    <w:p w14:paraId="33F8291A" w14:textId="03A7E41B" w:rsidR="007E38F7" w:rsidRDefault="00136887" w:rsidP="00136887">
      <w:pPr>
        <w:jc w:val="both"/>
      </w:pPr>
      <w:r>
        <w:t xml:space="preserve">O </w:t>
      </w:r>
      <w:r w:rsidRPr="00136887">
        <w:rPr>
          <w:i/>
          <w:iCs/>
        </w:rPr>
        <w:t>ARP</w:t>
      </w:r>
      <w:r>
        <w:t xml:space="preserve"> do IPv4 é um protocolo para descobrir o endereço MAC de um dispositivo para onde ser quer enviar um pacote. No caso do IPv6, usa-se </w:t>
      </w:r>
      <w:r w:rsidRPr="00540C14">
        <w:rPr>
          <w:i/>
          <w:iCs/>
        </w:rPr>
        <w:t>ND (Neightbor Discovery)</w:t>
      </w:r>
      <w:r>
        <w:t>. A maneira como este método permite obter um endereço MAC é da seguinte forma:</w:t>
      </w:r>
      <w:r w:rsidR="00DF6764">
        <w:t xml:space="preserve"> </w:t>
      </w:r>
      <w:r>
        <w:t xml:space="preserve">o dispositivo que quer enviar um pacote solicita o endereço MAC do dispositivo a receber o pacote a partir de uma </w:t>
      </w:r>
      <w:r w:rsidRPr="00EC4301">
        <w:rPr>
          <w:i/>
          <w:iCs/>
        </w:rPr>
        <w:t>ICMPv6 Neighbor Solicitation message</w:t>
      </w:r>
      <w:r>
        <w:t>, ao qual o outro dispositivo responde com uma</w:t>
      </w:r>
      <w:r w:rsidR="00B13343" w:rsidRPr="00B13343">
        <w:t xml:space="preserve"> </w:t>
      </w:r>
      <w:r w:rsidR="00B13343" w:rsidRPr="00B13343">
        <w:rPr>
          <w:i/>
          <w:iCs/>
        </w:rPr>
        <w:t>ICMPv6 Neighbor Advertisement message</w:t>
      </w:r>
      <w:r>
        <w:t xml:space="preserve">, fornecendo assim o seu endereço MAC. As </w:t>
      </w:r>
      <w:r w:rsidRPr="00B13343">
        <w:rPr>
          <w:i/>
          <w:iCs/>
        </w:rPr>
        <w:t>ICMPv6 Neighbor Solicitation messages</w:t>
      </w:r>
      <w:r>
        <w:t xml:space="preserve"> são enviadas usando </w:t>
      </w:r>
      <w:r w:rsidRPr="00B13343">
        <w:rPr>
          <w:i/>
          <w:iCs/>
        </w:rPr>
        <w:t>Ethernet</w:t>
      </w:r>
      <w:r>
        <w:t xml:space="preserve"> especial e endereços Ipv6 de </w:t>
      </w:r>
      <w:r w:rsidRPr="00B13343">
        <w:rPr>
          <w:i/>
          <w:iCs/>
        </w:rPr>
        <w:t>multicast</w:t>
      </w:r>
      <w:r>
        <w:t>.</w:t>
      </w:r>
    </w:p>
    <w:p w14:paraId="182E2128" w14:textId="3FD2ACD4" w:rsidR="00E7646F" w:rsidRDefault="00E7646F">
      <w:pPr>
        <w:spacing w:after="200"/>
      </w:pPr>
      <w:r>
        <w:br w:type="page"/>
      </w:r>
    </w:p>
    <w:p w14:paraId="103D1D08" w14:textId="5BAFF265" w:rsidR="00E92145" w:rsidRDefault="00E7646F" w:rsidP="00E7646F">
      <w:pPr>
        <w:pStyle w:val="Heading1"/>
        <w:jc w:val="center"/>
      </w:pPr>
      <w:bookmarkStart w:id="41" w:name="_Toc99046809"/>
      <w:r>
        <w:lastRenderedPageBreak/>
        <w:t>Cenário C – Protocolo IPv6 em cenários de transição</w:t>
      </w:r>
      <w:bookmarkEnd w:id="41"/>
    </w:p>
    <w:p w14:paraId="1B9EC7B1" w14:textId="16051DE1" w:rsidR="00006E88" w:rsidRPr="00A84D36" w:rsidRDefault="00343535" w:rsidP="00A84D36">
      <w:pPr>
        <w:pStyle w:val="Heading2"/>
        <w:rPr>
          <w:b w:val="0"/>
          <w:bCs/>
          <w:u w:val="single"/>
        </w:rPr>
      </w:pPr>
      <w:bookmarkStart w:id="42" w:name="_Toc99046810"/>
      <w:r w:rsidRPr="00343535">
        <w:rPr>
          <w:b w:val="0"/>
          <w:bCs/>
          <w:u w:val="single"/>
        </w:rPr>
        <w:t>Topologia da rede</w:t>
      </w:r>
      <w:bookmarkEnd w:id="42"/>
    </w:p>
    <w:p w14:paraId="262E7CBF" w14:textId="77777777" w:rsidR="008D5EE8" w:rsidRDefault="00A84D36" w:rsidP="008D5EE8">
      <w:pPr>
        <w:keepNext/>
      </w:pPr>
      <w:r w:rsidRPr="00A84D36">
        <w:rPr>
          <w:noProof/>
        </w:rPr>
        <w:drawing>
          <wp:inline distT="0" distB="0" distL="0" distR="0" wp14:anchorId="1483BD80" wp14:editId="1D09A4D4">
            <wp:extent cx="5449060" cy="222916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CCE7" w14:textId="504DA135" w:rsidR="00006E88" w:rsidRDefault="008D5EE8" w:rsidP="008D5EE8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52</w:t>
      </w:r>
      <w:r w:rsidR="00591501">
        <w:rPr>
          <w:noProof/>
        </w:rPr>
        <w:fldChar w:fldCharType="end"/>
      </w:r>
      <w:r>
        <w:t xml:space="preserve"> Topologia da rede</w:t>
      </w:r>
    </w:p>
    <w:p w14:paraId="26BE31FE" w14:textId="6990B4F0" w:rsidR="003D745D" w:rsidRDefault="003D745D" w:rsidP="003D745D"/>
    <w:p w14:paraId="6F7A48F4" w14:textId="63532FF7" w:rsidR="003D745D" w:rsidRDefault="003D745D" w:rsidP="003D745D">
      <w:pPr>
        <w:pStyle w:val="Heading2"/>
        <w:rPr>
          <w:b w:val="0"/>
          <w:bCs/>
          <w:u w:val="single"/>
        </w:rPr>
      </w:pPr>
      <w:bookmarkStart w:id="43" w:name="_Toc99046811"/>
      <w:r w:rsidRPr="003D745D">
        <w:rPr>
          <w:b w:val="0"/>
          <w:bCs/>
          <w:u w:val="single"/>
        </w:rPr>
        <w:t>Tabela de endereçamento</w:t>
      </w:r>
      <w:bookmarkEnd w:id="43"/>
    </w:p>
    <w:p w14:paraId="09640EC5" w14:textId="692601E0" w:rsidR="003D745D" w:rsidRDefault="003D745D" w:rsidP="003D7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576"/>
        <w:gridCol w:w="2419"/>
        <w:gridCol w:w="1795"/>
        <w:gridCol w:w="1614"/>
      </w:tblGrid>
      <w:tr w:rsidR="003D745D" w:rsidRPr="00FA5B86" w14:paraId="15DA67F4" w14:textId="77777777" w:rsidTr="005452A5"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3C33CE79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Dispositivo</w:t>
            </w:r>
          </w:p>
        </w:tc>
        <w:tc>
          <w:tcPr>
            <w:tcW w:w="157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2A84B95F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Interface</w:t>
            </w:r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40C83AF1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Endereço IP</w:t>
            </w:r>
          </w:p>
        </w:tc>
        <w:tc>
          <w:tcPr>
            <w:tcW w:w="179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5C8A09B0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Máscara de Subrede</w:t>
            </w: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6A2927C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Default Gateway</w:t>
            </w:r>
          </w:p>
        </w:tc>
      </w:tr>
      <w:tr w:rsidR="003D745D" w:rsidRPr="00FA5B86" w14:paraId="5D4AF3B5" w14:textId="77777777" w:rsidTr="005452A5">
        <w:tc>
          <w:tcPr>
            <w:tcW w:w="1657" w:type="dxa"/>
            <w:vMerge w:val="restart"/>
            <w:tcBorders>
              <w:top w:val="single" w:sz="4" w:space="0" w:color="000000" w:themeColor="text1"/>
            </w:tcBorders>
          </w:tcPr>
          <w:p w14:paraId="76D2CB5C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A</w:t>
            </w:r>
          </w:p>
        </w:tc>
        <w:tc>
          <w:tcPr>
            <w:tcW w:w="1576" w:type="dxa"/>
            <w:tcBorders>
              <w:top w:val="single" w:sz="4" w:space="0" w:color="000000" w:themeColor="text1"/>
            </w:tcBorders>
          </w:tcPr>
          <w:p w14:paraId="0FD092D1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0/0</w:t>
            </w:r>
          </w:p>
        </w:tc>
        <w:tc>
          <w:tcPr>
            <w:tcW w:w="2419" w:type="dxa"/>
            <w:tcBorders>
              <w:top w:val="single" w:sz="4" w:space="0" w:color="000000" w:themeColor="text1"/>
            </w:tcBorders>
          </w:tcPr>
          <w:p w14:paraId="4F9D2248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2001:690:2121:9::1</w:t>
            </w:r>
          </w:p>
        </w:tc>
        <w:tc>
          <w:tcPr>
            <w:tcW w:w="1795" w:type="dxa"/>
            <w:tcBorders>
              <w:top w:val="single" w:sz="4" w:space="0" w:color="000000" w:themeColor="text1"/>
            </w:tcBorders>
          </w:tcPr>
          <w:p w14:paraId="5A391380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  <w:tcBorders>
              <w:top w:val="single" w:sz="4" w:space="0" w:color="000000" w:themeColor="text1"/>
            </w:tcBorders>
          </w:tcPr>
          <w:p w14:paraId="5AADEC31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40FE49D9" w14:textId="77777777" w:rsidTr="005452A5">
        <w:tc>
          <w:tcPr>
            <w:tcW w:w="1657" w:type="dxa"/>
            <w:vMerge/>
          </w:tcPr>
          <w:p w14:paraId="1F7453C7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4CBEB7C8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0/1</w:t>
            </w:r>
          </w:p>
        </w:tc>
        <w:tc>
          <w:tcPr>
            <w:tcW w:w="2419" w:type="dxa"/>
          </w:tcPr>
          <w:p w14:paraId="4B9D603A" w14:textId="6B3B447A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192.168.29.1</w:t>
            </w:r>
          </w:p>
        </w:tc>
        <w:tc>
          <w:tcPr>
            <w:tcW w:w="1795" w:type="dxa"/>
          </w:tcPr>
          <w:p w14:paraId="6F817279" w14:textId="626909AA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255.255.255.0</w:t>
            </w:r>
          </w:p>
        </w:tc>
        <w:tc>
          <w:tcPr>
            <w:tcW w:w="1614" w:type="dxa"/>
          </w:tcPr>
          <w:p w14:paraId="54119141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2BF2BCCB" w14:textId="77777777" w:rsidTr="005452A5">
        <w:tc>
          <w:tcPr>
            <w:tcW w:w="1657" w:type="dxa"/>
            <w:vMerge w:val="restart"/>
          </w:tcPr>
          <w:p w14:paraId="7663DE7F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B</w:t>
            </w:r>
          </w:p>
        </w:tc>
        <w:tc>
          <w:tcPr>
            <w:tcW w:w="1576" w:type="dxa"/>
          </w:tcPr>
          <w:p w14:paraId="705BB814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0/0</w:t>
            </w:r>
          </w:p>
        </w:tc>
        <w:tc>
          <w:tcPr>
            <w:tcW w:w="2419" w:type="dxa"/>
          </w:tcPr>
          <w:p w14:paraId="09B1C08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2001:690:2121:59::1</w:t>
            </w:r>
          </w:p>
        </w:tc>
        <w:tc>
          <w:tcPr>
            <w:tcW w:w="1795" w:type="dxa"/>
          </w:tcPr>
          <w:p w14:paraId="03344FE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08EA9F6D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24F4A08F" w14:textId="77777777" w:rsidTr="005452A5">
        <w:tc>
          <w:tcPr>
            <w:tcW w:w="1657" w:type="dxa"/>
            <w:vMerge/>
          </w:tcPr>
          <w:p w14:paraId="1A4177F4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5CA3896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0/1</w:t>
            </w:r>
          </w:p>
        </w:tc>
        <w:tc>
          <w:tcPr>
            <w:tcW w:w="2419" w:type="dxa"/>
          </w:tcPr>
          <w:p w14:paraId="08DBB1CB" w14:textId="31D53A56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192.168.29.2</w:t>
            </w:r>
          </w:p>
        </w:tc>
        <w:tc>
          <w:tcPr>
            <w:tcW w:w="1795" w:type="dxa"/>
          </w:tcPr>
          <w:p w14:paraId="6F40615B" w14:textId="7BED7A87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255.255.255.0</w:t>
            </w:r>
          </w:p>
        </w:tc>
        <w:tc>
          <w:tcPr>
            <w:tcW w:w="1614" w:type="dxa"/>
          </w:tcPr>
          <w:p w14:paraId="13E3CB22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762683BD" w14:textId="77777777" w:rsidTr="005452A5">
        <w:tc>
          <w:tcPr>
            <w:tcW w:w="1657" w:type="dxa"/>
          </w:tcPr>
          <w:p w14:paraId="57C0532F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PC</w:t>
            </w:r>
          </w:p>
        </w:tc>
        <w:tc>
          <w:tcPr>
            <w:tcW w:w="1576" w:type="dxa"/>
          </w:tcPr>
          <w:p w14:paraId="0844059F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NIC</w:t>
            </w:r>
          </w:p>
        </w:tc>
        <w:tc>
          <w:tcPr>
            <w:tcW w:w="2419" w:type="dxa"/>
          </w:tcPr>
          <w:p w14:paraId="34986C8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Auto-Config</w:t>
            </w:r>
          </w:p>
        </w:tc>
        <w:tc>
          <w:tcPr>
            <w:tcW w:w="1795" w:type="dxa"/>
          </w:tcPr>
          <w:p w14:paraId="5688EAC9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614" w:type="dxa"/>
          </w:tcPr>
          <w:p w14:paraId="5DA3F623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</w:tr>
    </w:tbl>
    <w:p w14:paraId="6DAEEB71" w14:textId="6A1F8866" w:rsidR="00C8016D" w:rsidRDefault="00C8016D" w:rsidP="003D745D"/>
    <w:p w14:paraId="56C0A87D" w14:textId="77777777" w:rsidR="00C8016D" w:rsidRDefault="00C8016D">
      <w:pPr>
        <w:spacing w:after="200"/>
      </w:pPr>
      <w:r>
        <w:br w:type="page"/>
      </w:r>
    </w:p>
    <w:p w14:paraId="72D4D856" w14:textId="67131575" w:rsidR="00E95B16" w:rsidRPr="001A4F38" w:rsidRDefault="00C8016D" w:rsidP="001A4F38">
      <w:pPr>
        <w:pStyle w:val="Heading2"/>
        <w:rPr>
          <w:b w:val="0"/>
          <w:bCs/>
          <w:u w:val="single"/>
        </w:rPr>
      </w:pPr>
      <w:bookmarkStart w:id="44" w:name="_Toc99046812"/>
      <w:r w:rsidRPr="00C8016D">
        <w:rPr>
          <w:b w:val="0"/>
          <w:bCs/>
          <w:u w:val="single"/>
        </w:rPr>
        <w:lastRenderedPageBreak/>
        <w:t>Tarefa 1: Montagem da rede</w:t>
      </w:r>
      <w:bookmarkEnd w:id="44"/>
      <w:r w:rsidR="00E95B16">
        <w:t xml:space="preserve"> </w:t>
      </w:r>
    </w:p>
    <w:p w14:paraId="1E48394A" w14:textId="01FD5C9A" w:rsidR="00A51F53" w:rsidRDefault="00A51F53" w:rsidP="00A51F53"/>
    <w:p w14:paraId="5910DE42" w14:textId="2CFDD3D3" w:rsidR="004A7B14" w:rsidRDefault="004A7B14" w:rsidP="004A7B14">
      <w:pPr>
        <w:keepNext/>
      </w:pPr>
      <w:r w:rsidRPr="004A7B14">
        <w:rPr>
          <w:noProof/>
        </w:rPr>
        <w:drawing>
          <wp:inline distT="0" distB="0" distL="0" distR="0" wp14:anchorId="20B411A2" wp14:editId="0092134E">
            <wp:extent cx="5760085" cy="920750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23FC" w14:textId="6E80923E" w:rsidR="00BD24AC" w:rsidRDefault="004A7B14" w:rsidP="004A7B14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53</w:t>
      </w:r>
      <w:r w:rsidR="00591501">
        <w:rPr>
          <w:noProof/>
        </w:rPr>
        <w:fldChar w:fldCharType="end"/>
      </w:r>
      <w:r>
        <w:t xml:space="preserve"> Montagem da Rede</w:t>
      </w:r>
    </w:p>
    <w:p w14:paraId="7F60A465" w14:textId="5261B87F" w:rsidR="00CF34AB" w:rsidRDefault="00CF34AB" w:rsidP="00CF34AB"/>
    <w:p w14:paraId="09EFBCFA" w14:textId="271AD7C7" w:rsidR="00EA5980" w:rsidRDefault="00EA5980" w:rsidP="00EA5980">
      <w:pPr>
        <w:pStyle w:val="Heading2"/>
        <w:rPr>
          <w:b w:val="0"/>
          <w:bCs/>
          <w:u w:val="single"/>
        </w:rPr>
      </w:pPr>
      <w:bookmarkStart w:id="45" w:name="_Toc99046813"/>
      <w:r w:rsidRPr="00EA5980">
        <w:rPr>
          <w:b w:val="0"/>
          <w:bCs/>
          <w:u w:val="single"/>
        </w:rPr>
        <w:t xml:space="preserve">Tarefa 2: Configuração das </w:t>
      </w:r>
      <w:r w:rsidRPr="00A01663">
        <w:rPr>
          <w:b w:val="0"/>
          <w:bCs/>
          <w:i/>
          <w:iCs/>
          <w:u w:val="single"/>
        </w:rPr>
        <w:t>interfaces</w:t>
      </w:r>
      <w:r w:rsidR="00A01663">
        <w:rPr>
          <w:b w:val="0"/>
          <w:bCs/>
          <w:u w:val="single"/>
        </w:rPr>
        <w:t xml:space="preserve"> dos routers</w:t>
      </w:r>
      <w:bookmarkEnd w:id="45"/>
    </w:p>
    <w:p w14:paraId="5B8A685D" w14:textId="3B6CC618" w:rsidR="00CF34AB" w:rsidRDefault="00CF34AB" w:rsidP="00CF34AB"/>
    <w:p w14:paraId="56F86700" w14:textId="44C4DAB9" w:rsidR="00AD74C6" w:rsidRDefault="00AD74C6" w:rsidP="00AD74C6">
      <w:pPr>
        <w:pStyle w:val="Heading3"/>
      </w:pPr>
      <w:bookmarkStart w:id="46" w:name="_Toc99046814"/>
      <w:r>
        <w:t xml:space="preserve">Passo 1: Configuração das </w:t>
      </w:r>
      <w:r>
        <w:rPr>
          <w:i/>
          <w:iCs/>
        </w:rPr>
        <w:t>interfaces</w:t>
      </w:r>
      <w:r>
        <w:t xml:space="preserve"> de acordo com a tabela de endereçamento</w:t>
      </w:r>
      <w:bookmarkEnd w:id="46"/>
    </w:p>
    <w:p w14:paraId="1F275703" w14:textId="6206911A" w:rsidR="006E4406" w:rsidRPr="006E4406" w:rsidRDefault="006E4406" w:rsidP="006E4406">
      <w:pPr>
        <w:jc w:val="both"/>
      </w:pPr>
    </w:p>
    <w:p w14:paraId="4F60A191" w14:textId="77777777" w:rsidR="00A53009" w:rsidRDefault="006E4406" w:rsidP="00A53009">
      <w:pPr>
        <w:keepNext/>
      </w:pPr>
      <w:r>
        <w:rPr>
          <w:noProof/>
        </w:rPr>
        <w:drawing>
          <wp:inline distT="0" distB="0" distL="0" distR="0" wp14:anchorId="51641283" wp14:editId="072719E3">
            <wp:extent cx="5543550" cy="1951791"/>
            <wp:effectExtent l="0" t="0" r="0" b="0"/>
            <wp:docPr id="1026688446" name="Picture 10266884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88446" name="Picture 1026688446" descr="Text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5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369B" w14:textId="29012529" w:rsidR="00D36D3E" w:rsidRDefault="00A53009" w:rsidP="00A53009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54</w:t>
      </w:r>
      <w:r w:rsidR="00591501">
        <w:rPr>
          <w:noProof/>
        </w:rPr>
        <w:fldChar w:fldCharType="end"/>
      </w:r>
      <w:r>
        <w:t xml:space="preserve"> Configuração das </w:t>
      </w:r>
      <w:r>
        <w:rPr>
          <w:i/>
          <w:iCs/>
        </w:rPr>
        <w:t>interfaces</w:t>
      </w:r>
      <w:r>
        <w:t xml:space="preserve"> - router A</w:t>
      </w:r>
    </w:p>
    <w:p w14:paraId="3E930BD6" w14:textId="77777777" w:rsidR="00A53009" w:rsidRPr="00A53009" w:rsidRDefault="00A53009" w:rsidP="00A53009"/>
    <w:p w14:paraId="7BAD6CC3" w14:textId="77777777" w:rsidR="00A53009" w:rsidRDefault="006E4406" w:rsidP="00A53009">
      <w:pPr>
        <w:keepNext/>
      </w:pPr>
      <w:r>
        <w:rPr>
          <w:noProof/>
        </w:rPr>
        <w:drawing>
          <wp:inline distT="0" distB="0" distL="0" distR="0" wp14:anchorId="294E47FE" wp14:editId="3B2C9A70">
            <wp:extent cx="5540188" cy="1962150"/>
            <wp:effectExtent l="0" t="0" r="0" b="0"/>
            <wp:docPr id="1841048816" name="Picture 18410488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48816" name="Picture 1841048816" descr="Text&#10;&#10;Description automatically generated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18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0758" w14:textId="685A283E" w:rsidR="003A46FC" w:rsidRDefault="00A53009" w:rsidP="00A53009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55</w:t>
      </w:r>
      <w:r w:rsidR="00591501">
        <w:rPr>
          <w:noProof/>
        </w:rPr>
        <w:fldChar w:fldCharType="end"/>
      </w:r>
      <w:r>
        <w:t xml:space="preserve"> Configuração das </w:t>
      </w:r>
      <w:r>
        <w:rPr>
          <w:i/>
          <w:iCs/>
        </w:rPr>
        <w:t>interfaces</w:t>
      </w:r>
      <w:r>
        <w:t xml:space="preserve"> - router B</w:t>
      </w:r>
    </w:p>
    <w:p w14:paraId="220659A2" w14:textId="77777777" w:rsidR="003A46FC" w:rsidRDefault="003A46FC">
      <w:pPr>
        <w:spacing w:after="200"/>
        <w:rPr>
          <w:bCs/>
          <w:smallCaps/>
          <w:color w:val="732117" w:themeColor="accent2" w:themeShade="BF"/>
          <w:spacing w:val="10"/>
          <w:sz w:val="18"/>
          <w:szCs w:val="18"/>
        </w:rPr>
      </w:pPr>
      <w:r>
        <w:br w:type="page"/>
      </w:r>
    </w:p>
    <w:p w14:paraId="351DAFA1" w14:textId="1D5949D2" w:rsidR="006E4406" w:rsidRDefault="003A46FC" w:rsidP="003A46FC">
      <w:pPr>
        <w:pStyle w:val="Heading3"/>
      </w:pPr>
      <w:bookmarkStart w:id="47" w:name="_Toc99046815"/>
      <w:r>
        <w:lastRenderedPageBreak/>
        <w:t xml:space="preserve">Passo </w:t>
      </w:r>
      <w:r w:rsidR="00DF2B37">
        <w:t xml:space="preserve">2: </w:t>
      </w:r>
      <w:r w:rsidR="00AA3080">
        <w:t xml:space="preserve">Verificação das configurações feitas no </w:t>
      </w:r>
      <w:r w:rsidR="00AA3080">
        <w:rPr>
          <w:b w:val="0"/>
          <w:bCs/>
          <w:i/>
          <w:iCs/>
        </w:rPr>
        <w:t>passo 1</w:t>
      </w:r>
      <w:bookmarkEnd w:id="47"/>
    </w:p>
    <w:p w14:paraId="0571B45E" w14:textId="76211AAA" w:rsidR="008E72EF" w:rsidRDefault="008E72EF" w:rsidP="008E72EF"/>
    <w:p w14:paraId="028EB6DF" w14:textId="77777777" w:rsidR="00FF5B93" w:rsidRDefault="008E72EF" w:rsidP="00FF5B93">
      <w:pPr>
        <w:keepNext/>
      </w:pPr>
      <w:r>
        <w:rPr>
          <w:noProof/>
        </w:rPr>
        <w:drawing>
          <wp:inline distT="0" distB="0" distL="0" distR="0" wp14:anchorId="58468043" wp14:editId="23B35E43">
            <wp:extent cx="5534025" cy="1199039"/>
            <wp:effectExtent l="0" t="0" r="0" b="0"/>
            <wp:docPr id="1603268664" name="Picture 160326866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68664" name="Picture 1603268664" descr="Graphical user interface, text&#10;&#10;Description automatically generated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E584" w14:textId="186E9A99" w:rsidR="008E72EF" w:rsidRDefault="00FF5B93" w:rsidP="00FF5B93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56</w:t>
      </w:r>
      <w:r w:rsidR="00591501">
        <w:rPr>
          <w:noProof/>
        </w:rPr>
        <w:fldChar w:fldCharType="end"/>
      </w:r>
      <w:r>
        <w:t xml:space="preserve"> Listagem das </w:t>
      </w:r>
      <w:r>
        <w:rPr>
          <w:i/>
          <w:iCs/>
        </w:rPr>
        <w:t>interfaces</w:t>
      </w:r>
      <w:r>
        <w:t xml:space="preserve"> - router A</w:t>
      </w:r>
    </w:p>
    <w:p w14:paraId="497FFCC5" w14:textId="77777777" w:rsidR="00FF5B93" w:rsidRPr="00FF5B93" w:rsidRDefault="00FF5B93" w:rsidP="00FF5B93"/>
    <w:p w14:paraId="67CE32A8" w14:textId="77777777" w:rsidR="00FF5B93" w:rsidRDefault="008E72EF" w:rsidP="00FF5B93">
      <w:pPr>
        <w:keepNext/>
      </w:pPr>
      <w:r>
        <w:rPr>
          <w:noProof/>
        </w:rPr>
        <w:drawing>
          <wp:inline distT="0" distB="0" distL="0" distR="0" wp14:anchorId="3B3931E7" wp14:editId="1C3C345A">
            <wp:extent cx="5543550" cy="1189553"/>
            <wp:effectExtent l="0" t="0" r="0" b="0"/>
            <wp:docPr id="1940359344" name="Picture 194035934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59344" name="Picture 1940359344" descr="Graphical user interface, text&#10;&#10;Description automatically generated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82B2" w14:textId="4531805A" w:rsidR="008E72EF" w:rsidRDefault="00FF5B93" w:rsidP="00FF5B93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57</w:t>
      </w:r>
      <w:r w:rsidR="00591501">
        <w:rPr>
          <w:noProof/>
        </w:rPr>
        <w:fldChar w:fldCharType="end"/>
      </w:r>
      <w:r>
        <w:t xml:space="preserve"> Listagem das </w:t>
      </w:r>
      <w:r>
        <w:rPr>
          <w:i/>
          <w:iCs/>
        </w:rPr>
        <w:t>interfaces</w:t>
      </w:r>
      <w:r>
        <w:t xml:space="preserve"> - Router B</w:t>
      </w:r>
    </w:p>
    <w:p w14:paraId="4B709669" w14:textId="39471662" w:rsidR="00FF5B93" w:rsidRDefault="00FF5B93" w:rsidP="00FF5B93"/>
    <w:p w14:paraId="77327814" w14:textId="3ED28001" w:rsidR="00FF5B93" w:rsidRDefault="00FF5B93" w:rsidP="00FF5B93">
      <w:pPr>
        <w:pStyle w:val="Heading3"/>
      </w:pPr>
      <w:bookmarkStart w:id="48" w:name="_Toc99046816"/>
      <w:r>
        <w:t>Passo 3: Configuração de um túnel manual IPv6 sobre IPV4</w:t>
      </w:r>
      <w:r w:rsidR="0077178C">
        <w:t xml:space="preserve"> de forma a existir conectividade entre as duas redes IPv6</w:t>
      </w:r>
      <w:bookmarkEnd w:id="48"/>
    </w:p>
    <w:p w14:paraId="599D0FBD" w14:textId="7971B839" w:rsidR="00C25412" w:rsidRDefault="00C25412" w:rsidP="00C25412"/>
    <w:p w14:paraId="7DF8B615" w14:textId="77777777" w:rsidR="00D814BF" w:rsidRDefault="00D814BF" w:rsidP="00D814BF">
      <w:pPr>
        <w:keepNext/>
      </w:pPr>
      <w:r>
        <w:rPr>
          <w:noProof/>
        </w:rPr>
        <w:drawing>
          <wp:inline distT="0" distB="0" distL="0" distR="0" wp14:anchorId="0D91BFBA" wp14:editId="2B74F958">
            <wp:extent cx="4095750" cy="1247775"/>
            <wp:effectExtent l="0" t="0" r="0" b="0"/>
            <wp:docPr id="789544113" name="Picture 7895441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44113" name="Picture 789544113" descr="Text&#10;&#10;Description automatically generated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587F" w14:textId="30771583" w:rsidR="00C25412" w:rsidRDefault="00D814BF" w:rsidP="00D814BF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58</w:t>
      </w:r>
      <w:r w:rsidR="00591501">
        <w:rPr>
          <w:noProof/>
        </w:rPr>
        <w:fldChar w:fldCharType="end"/>
      </w:r>
      <w:r>
        <w:t xml:space="preserve"> Configuração do túnel - router A</w:t>
      </w:r>
    </w:p>
    <w:p w14:paraId="219DE83E" w14:textId="77777777" w:rsidR="00D814BF" w:rsidRPr="00D814BF" w:rsidRDefault="00D814BF" w:rsidP="00D814BF"/>
    <w:p w14:paraId="7DD132C2" w14:textId="77777777" w:rsidR="00D814BF" w:rsidRDefault="00F335E5" w:rsidP="00D814BF">
      <w:pPr>
        <w:keepNext/>
      </w:pPr>
      <w:r>
        <w:rPr>
          <w:noProof/>
        </w:rPr>
        <w:drawing>
          <wp:inline distT="0" distB="0" distL="0" distR="0" wp14:anchorId="5F554B0A" wp14:editId="662CAB80">
            <wp:extent cx="4105275" cy="1714500"/>
            <wp:effectExtent l="0" t="0" r="0" b="0"/>
            <wp:docPr id="2140155819" name="Picture 21401558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55819" name="Picture 2140155819" descr="Text&#10;&#10;Description automatically generated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9BC1" w14:textId="20EFC850" w:rsidR="00F335E5" w:rsidRDefault="00D814BF" w:rsidP="00D814BF">
      <w:pPr>
        <w:pStyle w:val="Caption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59</w:t>
      </w:r>
      <w:r w:rsidR="00591501">
        <w:rPr>
          <w:noProof/>
        </w:rPr>
        <w:fldChar w:fldCharType="end"/>
      </w:r>
      <w:r>
        <w:t xml:space="preserve"> Configuração do túnel - Router B</w:t>
      </w:r>
    </w:p>
    <w:p w14:paraId="33CFB967" w14:textId="43088227" w:rsidR="009027F9" w:rsidRDefault="009027F9" w:rsidP="009027F9"/>
    <w:p w14:paraId="3875F4ED" w14:textId="58AC83E1" w:rsidR="009027F9" w:rsidRDefault="009027F9" w:rsidP="009027F9">
      <w:pPr>
        <w:pStyle w:val="Heading3"/>
      </w:pPr>
      <w:bookmarkStart w:id="49" w:name="_Toc99046817"/>
      <w:r>
        <w:lastRenderedPageBreak/>
        <w:t>Passo 4: Verificação de conectividade entre dispositivos</w:t>
      </w:r>
      <w:r w:rsidR="00050DF3">
        <w:t xml:space="preserve"> das</w:t>
      </w:r>
      <w:r>
        <w:t xml:space="preserve"> redes IPv4</w:t>
      </w:r>
      <w:bookmarkEnd w:id="49"/>
    </w:p>
    <w:p w14:paraId="77E34ED5" w14:textId="77777777" w:rsidR="007A0EEE" w:rsidRDefault="007A0EEE" w:rsidP="006A2287">
      <w:pPr>
        <w:jc w:val="both"/>
        <w:rPr>
          <w:highlight w:val="yellow"/>
        </w:rPr>
      </w:pPr>
    </w:p>
    <w:p w14:paraId="44AEFBAD" w14:textId="5E0A8375" w:rsidR="00E63426" w:rsidRDefault="00E63426" w:rsidP="006A2287">
      <w:pPr>
        <w:jc w:val="both"/>
      </w:pPr>
      <w:r>
        <w:t>Configuraram-se as rotas para a conectividade entre disposivitos das redes IPv4.</w:t>
      </w:r>
    </w:p>
    <w:p w14:paraId="55C920D5" w14:textId="77777777" w:rsidR="009A539A" w:rsidRDefault="00635F29" w:rsidP="009A539A">
      <w:pPr>
        <w:keepNext/>
        <w:jc w:val="both"/>
      </w:pPr>
      <w:r>
        <w:rPr>
          <w:noProof/>
        </w:rPr>
        <w:drawing>
          <wp:inline distT="0" distB="0" distL="0" distR="0" wp14:anchorId="1120EA36" wp14:editId="36C5C1A1">
            <wp:extent cx="4572000" cy="247650"/>
            <wp:effectExtent l="0" t="0" r="0" b="0"/>
            <wp:docPr id="1075340032" name="Picture 107534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941A" w14:textId="79095D0A" w:rsidR="00635F29" w:rsidRDefault="009A539A" w:rsidP="009A539A">
      <w:pPr>
        <w:pStyle w:val="Caption"/>
        <w:jc w:val="both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60</w:t>
      </w:r>
      <w:r w:rsidR="00591501">
        <w:rPr>
          <w:noProof/>
        </w:rPr>
        <w:fldChar w:fldCharType="end"/>
      </w:r>
      <w:r>
        <w:t xml:space="preserve"> Configuração das rotas - router A</w:t>
      </w:r>
    </w:p>
    <w:p w14:paraId="624ADF9F" w14:textId="77777777" w:rsidR="009A539A" w:rsidRPr="009A539A" w:rsidRDefault="009A539A" w:rsidP="009A539A"/>
    <w:p w14:paraId="01A614CE" w14:textId="77777777" w:rsidR="009A539A" w:rsidRDefault="00031279" w:rsidP="009A539A">
      <w:pPr>
        <w:keepNext/>
        <w:jc w:val="both"/>
      </w:pPr>
      <w:r>
        <w:rPr>
          <w:noProof/>
        </w:rPr>
        <w:drawing>
          <wp:inline distT="0" distB="0" distL="0" distR="0" wp14:anchorId="57DE249D" wp14:editId="002F8032">
            <wp:extent cx="4572000" cy="247650"/>
            <wp:effectExtent l="0" t="0" r="0" b="0"/>
            <wp:docPr id="1754888794" name="Picture 1754888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0BA9" w14:textId="38CFB1BA" w:rsidR="00031279" w:rsidRDefault="009A539A" w:rsidP="009A539A">
      <w:pPr>
        <w:pStyle w:val="Caption"/>
        <w:jc w:val="both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61</w:t>
      </w:r>
      <w:r w:rsidR="00591501">
        <w:rPr>
          <w:noProof/>
        </w:rPr>
        <w:fldChar w:fldCharType="end"/>
      </w:r>
      <w:r>
        <w:t xml:space="preserve"> Configuração das Rotas - router B</w:t>
      </w:r>
    </w:p>
    <w:p w14:paraId="5AE18A5D" w14:textId="77777777" w:rsidR="008E42F5" w:rsidRPr="008E42F5" w:rsidRDefault="008E42F5" w:rsidP="008E42F5"/>
    <w:p w14:paraId="51450CFF" w14:textId="4EC9FE99" w:rsidR="00E63426" w:rsidRDefault="00E63426" w:rsidP="006A2287">
      <w:pPr>
        <w:jc w:val="both"/>
      </w:pPr>
      <w:r>
        <w:t>Após essas configurações, verificou-se se efitivamente existia conectividade.</w:t>
      </w:r>
    </w:p>
    <w:p w14:paraId="1852DA81" w14:textId="77777777" w:rsidR="00F03E87" w:rsidRDefault="00031279" w:rsidP="00F03E87">
      <w:pPr>
        <w:keepNext/>
        <w:jc w:val="both"/>
      </w:pPr>
      <w:r>
        <w:rPr>
          <w:noProof/>
        </w:rPr>
        <w:drawing>
          <wp:inline distT="0" distB="0" distL="0" distR="0" wp14:anchorId="2C0E5068" wp14:editId="3C2F7CB3">
            <wp:extent cx="4124325" cy="1104900"/>
            <wp:effectExtent l="0" t="0" r="0" b="0"/>
            <wp:docPr id="953863082" name="Picture 95386308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63082" name="Picture 953863082" descr="Text&#10;&#10;Description automatically generated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2D4E" w14:textId="7BA38405" w:rsidR="00031279" w:rsidRPr="009027F9" w:rsidRDefault="00F03E87" w:rsidP="00F03E87">
      <w:pPr>
        <w:pStyle w:val="Caption"/>
        <w:jc w:val="both"/>
      </w:pPr>
      <w:r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EA1583">
        <w:rPr>
          <w:noProof/>
        </w:rPr>
        <w:t>62</w:t>
      </w:r>
      <w:r w:rsidR="00591501">
        <w:rPr>
          <w:noProof/>
        </w:rPr>
        <w:fldChar w:fldCharType="end"/>
      </w:r>
      <w:r>
        <w:t xml:space="preserve"> Verificação de conectividade do PC à </w:t>
      </w:r>
      <w:r>
        <w:rPr>
          <w:i/>
          <w:iCs/>
        </w:rPr>
        <w:t>interface</w:t>
      </w:r>
      <w:r>
        <w:t xml:space="preserve"> F0/0 do router B</w:t>
      </w:r>
    </w:p>
    <w:sectPr w:rsidR="00031279" w:rsidRPr="009027F9" w:rsidSect="00053DE9">
      <w:footerReference w:type="even" r:id="rId72"/>
      <w:footerReference w:type="default" r:id="rId73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D799F" w14:textId="77777777" w:rsidR="00591501" w:rsidRDefault="00591501">
      <w:pPr>
        <w:spacing w:after="0" w:line="240" w:lineRule="auto"/>
      </w:pPr>
      <w:r>
        <w:separator/>
      </w:r>
    </w:p>
  </w:endnote>
  <w:endnote w:type="continuationSeparator" w:id="0">
    <w:p w14:paraId="5E429D4E" w14:textId="77777777" w:rsidR="00591501" w:rsidRDefault="00591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B8D1" w14:textId="77777777" w:rsidR="006A5EA4" w:rsidRDefault="00A35E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3EF0F25" wp14:editId="1524D86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9C7B14A" w14:textId="4A704EE1" w:rsidR="006A5EA4" w:rsidRDefault="0059150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Redes de Dados II</w:t>
                              </w:r>
                            </w:sdtContent>
                          </w:sdt>
                          <w:r w:rsidR="00A35E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2021/2022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3EF0F25" id="Rectâ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" o:allowincell="f" filled="f" stroked="f">
              <v:textbox style="layout-flow:vertical;mso-layout-flow-alt:bottom-to-top" inset=",,8.64pt,10.8pt">
                <w:txbxContent>
                  <w:p w14:paraId="59C7B14A" w14:textId="4A704EE1" w:rsidR="006A5EA4" w:rsidRDefault="00F7111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Redes de Dados II</w:t>
                        </w:r>
                      </w:sdtContent>
                    </w:sdt>
                    <w:r w:rsidR="00A35E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2021/2022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18FD392" wp14:editId="45B4593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908FC85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2CE556A" wp14:editId="30AF8838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A453BA3" w14:textId="77777777" w:rsidR="006A5EA4" w:rsidRDefault="00A35EB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F90A5A" w:rsidRPr="00F90A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CE556A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" o:allowincell="f" fillcolor="#d34817 [3204]" stroked="f">
              <v:textbox inset="0,0,0,0">
                <w:txbxContent>
                  <w:p w14:paraId="7A453BA3" w14:textId="77777777" w:rsidR="006A5EA4" w:rsidRDefault="00A35EB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F90A5A" w:rsidRPr="00F90A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79DF9" w14:textId="77777777" w:rsidR="006A5EA4" w:rsidRDefault="00A35EBB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9099579" wp14:editId="5FB8279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48C2C20" w14:textId="7037A2E1" w:rsidR="006A5EA4" w:rsidRDefault="0059150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Redes de Dados II</w:t>
                              </w:r>
                            </w:sdtContent>
                          </w:sdt>
                          <w:r w:rsidR="00A35E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2021/2022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9099579" id="Rectâ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fOVFHOABAACNAwAADgAAAAAAAAAAAAAAAAAuAgAAZHJzL2Uyb0RvYy54bWxQSwECLQAUAAYA&#10;CAAAACEA1DJprdwAAAAFAQAADwAAAAAAAAAAAAAAAAA6BAAAZHJzL2Rvd25yZXYueG1sUEsFBgAA&#10;AAAEAAQA8wAAAEMFAAAAAA==&#10;" o:allowincell="f" filled="f" stroked="f">
              <v:textbox style="layout-flow:vertical;mso-layout-flow-alt:bottom-to-top" inset=",,8.64pt,10.8pt">
                <w:txbxContent>
                  <w:p w14:paraId="248C2C20" w14:textId="7037A2E1" w:rsidR="006A5EA4" w:rsidRDefault="00F7111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Redes de Dados II</w:t>
                        </w:r>
                      </w:sdtContent>
                    </w:sdt>
                    <w:r w:rsidR="00A35E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2021/2022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D37D29" wp14:editId="6A7555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C7F95A3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5648C9" wp14:editId="33330A62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DAAB0C8" w14:textId="77777777" w:rsidR="006A5EA4" w:rsidRDefault="00A35EB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F90A5A" w:rsidRPr="00F90A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5648C9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" o:allowincell="f" fillcolor="#d34817 [3204]" stroked="f">
              <v:textbox inset="0,0,0,0">
                <w:txbxContent>
                  <w:p w14:paraId="0DAAB0C8" w14:textId="77777777" w:rsidR="006A5EA4" w:rsidRDefault="00A35EB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F90A5A" w:rsidRPr="00F90A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3B343A57" w14:textId="77777777" w:rsidR="006A5EA4" w:rsidRDefault="006A5EA4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C0DEE" w14:textId="77777777" w:rsidR="00591501" w:rsidRDefault="00591501">
      <w:pPr>
        <w:spacing w:after="0" w:line="240" w:lineRule="auto"/>
      </w:pPr>
      <w:r>
        <w:separator/>
      </w:r>
    </w:p>
  </w:footnote>
  <w:footnote w:type="continuationSeparator" w:id="0">
    <w:p w14:paraId="47E60B8F" w14:textId="77777777" w:rsidR="00591501" w:rsidRDefault="00591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403D1ED6"/>
    <w:multiLevelType w:val="hybridMultilevel"/>
    <w:tmpl w:val="3BD240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56"/>
    <w:rsid w:val="000029E3"/>
    <w:rsid w:val="000053E5"/>
    <w:rsid w:val="00006E88"/>
    <w:rsid w:val="00012AB0"/>
    <w:rsid w:val="000266D2"/>
    <w:rsid w:val="00027A0B"/>
    <w:rsid w:val="00031279"/>
    <w:rsid w:val="00031796"/>
    <w:rsid w:val="00041AE8"/>
    <w:rsid w:val="000473F5"/>
    <w:rsid w:val="00050DF3"/>
    <w:rsid w:val="0005105E"/>
    <w:rsid w:val="00053DE9"/>
    <w:rsid w:val="00056958"/>
    <w:rsid w:val="000602BF"/>
    <w:rsid w:val="00063DD0"/>
    <w:rsid w:val="000656BE"/>
    <w:rsid w:val="00067CCF"/>
    <w:rsid w:val="00067FAC"/>
    <w:rsid w:val="000727F6"/>
    <w:rsid w:val="00074B24"/>
    <w:rsid w:val="0007538D"/>
    <w:rsid w:val="00080B56"/>
    <w:rsid w:val="00082545"/>
    <w:rsid w:val="00087266"/>
    <w:rsid w:val="0009182D"/>
    <w:rsid w:val="000923D1"/>
    <w:rsid w:val="00092464"/>
    <w:rsid w:val="000A0BE0"/>
    <w:rsid w:val="000A70EC"/>
    <w:rsid w:val="000B25EA"/>
    <w:rsid w:val="000B52A6"/>
    <w:rsid w:val="000B5B89"/>
    <w:rsid w:val="000C28A1"/>
    <w:rsid w:val="000C28CB"/>
    <w:rsid w:val="000D4BE9"/>
    <w:rsid w:val="000E0636"/>
    <w:rsid w:val="000E2DF8"/>
    <w:rsid w:val="000F0978"/>
    <w:rsid w:val="000F0D25"/>
    <w:rsid w:val="000F6F63"/>
    <w:rsid w:val="001021ED"/>
    <w:rsid w:val="001054AE"/>
    <w:rsid w:val="00105F4C"/>
    <w:rsid w:val="00106D55"/>
    <w:rsid w:val="0011177E"/>
    <w:rsid w:val="00113300"/>
    <w:rsid w:val="001160CC"/>
    <w:rsid w:val="001174D9"/>
    <w:rsid w:val="001211B6"/>
    <w:rsid w:val="00134EC2"/>
    <w:rsid w:val="00135752"/>
    <w:rsid w:val="00136887"/>
    <w:rsid w:val="00137508"/>
    <w:rsid w:val="00143AA9"/>
    <w:rsid w:val="001455AE"/>
    <w:rsid w:val="00147138"/>
    <w:rsid w:val="0015041D"/>
    <w:rsid w:val="00152863"/>
    <w:rsid w:val="00153F82"/>
    <w:rsid w:val="001565DA"/>
    <w:rsid w:val="00157474"/>
    <w:rsid w:val="00157BEA"/>
    <w:rsid w:val="001614F7"/>
    <w:rsid w:val="0016590E"/>
    <w:rsid w:val="001702BE"/>
    <w:rsid w:val="00175940"/>
    <w:rsid w:val="00185916"/>
    <w:rsid w:val="00191A80"/>
    <w:rsid w:val="00191EE2"/>
    <w:rsid w:val="00193EAD"/>
    <w:rsid w:val="001948B8"/>
    <w:rsid w:val="00195CAE"/>
    <w:rsid w:val="001A00EA"/>
    <w:rsid w:val="001A3F50"/>
    <w:rsid w:val="001A4F38"/>
    <w:rsid w:val="001B0BDA"/>
    <w:rsid w:val="001B1271"/>
    <w:rsid w:val="001B74DA"/>
    <w:rsid w:val="001B7E55"/>
    <w:rsid w:val="001D0450"/>
    <w:rsid w:val="001D1815"/>
    <w:rsid w:val="001D1E77"/>
    <w:rsid w:val="001D417E"/>
    <w:rsid w:val="001E1295"/>
    <w:rsid w:val="001E520B"/>
    <w:rsid w:val="001E623F"/>
    <w:rsid w:val="001F2C24"/>
    <w:rsid w:val="001F6F05"/>
    <w:rsid w:val="00201B95"/>
    <w:rsid w:val="00203363"/>
    <w:rsid w:val="00205558"/>
    <w:rsid w:val="00205A80"/>
    <w:rsid w:val="0020625C"/>
    <w:rsid w:val="002153CD"/>
    <w:rsid w:val="00223806"/>
    <w:rsid w:val="00224ED1"/>
    <w:rsid w:val="00255099"/>
    <w:rsid w:val="002578E9"/>
    <w:rsid w:val="00262456"/>
    <w:rsid w:val="002629FA"/>
    <w:rsid w:val="00262DCE"/>
    <w:rsid w:val="002646D8"/>
    <w:rsid w:val="00265173"/>
    <w:rsid w:val="00267B5B"/>
    <w:rsid w:val="0027414E"/>
    <w:rsid w:val="00276F5E"/>
    <w:rsid w:val="002802A1"/>
    <w:rsid w:val="0028154F"/>
    <w:rsid w:val="00283669"/>
    <w:rsid w:val="00291838"/>
    <w:rsid w:val="00291F31"/>
    <w:rsid w:val="00295CFF"/>
    <w:rsid w:val="00297909"/>
    <w:rsid w:val="00297D4C"/>
    <w:rsid w:val="002A08AF"/>
    <w:rsid w:val="002A0A57"/>
    <w:rsid w:val="002A646D"/>
    <w:rsid w:val="002A79D5"/>
    <w:rsid w:val="002B140D"/>
    <w:rsid w:val="002C25C4"/>
    <w:rsid w:val="002C6233"/>
    <w:rsid w:val="002C71CD"/>
    <w:rsid w:val="002D1146"/>
    <w:rsid w:val="002D15A6"/>
    <w:rsid w:val="002D197E"/>
    <w:rsid w:val="002D204A"/>
    <w:rsid w:val="002D6A84"/>
    <w:rsid w:val="002D72F1"/>
    <w:rsid w:val="002F0A7A"/>
    <w:rsid w:val="00304522"/>
    <w:rsid w:val="00305C14"/>
    <w:rsid w:val="00310506"/>
    <w:rsid w:val="003119F1"/>
    <w:rsid w:val="00315569"/>
    <w:rsid w:val="00315592"/>
    <w:rsid w:val="003200A2"/>
    <w:rsid w:val="00320BB0"/>
    <w:rsid w:val="0032246D"/>
    <w:rsid w:val="0032418C"/>
    <w:rsid w:val="003336B1"/>
    <w:rsid w:val="00343535"/>
    <w:rsid w:val="003444D5"/>
    <w:rsid w:val="003512F6"/>
    <w:rsid w:val="00354C58"/>
    <w:rsid w:val="00355EFE"/>
    <w:rsid w:val="003569DD"/>
    <w:rsid w:val="003622C6"/>
    <w:rsid w:val="003630F7"/>
    <w:rsid w:val="00363431"/>
    <w:rsid w:val="00365FD3"/>
    <w:rsid w:val="003845CE"/>
    <w:rsid w:val="003957FD"/>
    <w:rsid w:val="003A46FC"/>
    <w:rsid w:val="003A7703"/>
    <w:rsid w:val="003B1D3F"/>
    <w:rsid w:val="003C2455"/>
    <w:rsid w:val="003C41FC"/>
    <w:rsid w:val="003C5F33"/>
    <w:rsid w:val="003C6F94"/>
    <w:rsid w:val="003D5383"/>
    <w:rsid w:val="003D5CD8"/>
    <w:rsid w:val="003D61B8"/>
    <w:rsid w:val="003D745D"/>
    <w:rsid w:val="003E3729"/>
    <w:rsid w:val="003E7116"/>
    <w:rsid w:val="003E7ED7"/>
    <w:rsid w:val="003F161B"/>
    <w:rsid w:val="003F6DC1"/>
    <w:rsid w:val="00401B9C"/>
    <w:rsid w:val="0041432E"/>
    <w:rsid w:val="00430BC4"/>
    <w:rsid w:val="004371BD"/>
    <w:rsid w:val="0044068C"/>
    <w:rsid w:val="00441126"/>
    <w:rsid w:val="004415CE"/>
    <w:rsid w:val="00445B54"/>
    <w:rsid w:val="00450BA7"/>
    <w:rsid w:val="0045505B"/>
    <w:rsid w:val="00461F83"/>
    <w:rsid w:val="00464E22"/>
    <w:rsid w:val="004652F6"/>
    <w:rsid w:val="00467720"/>
    <w:rsid w:val="0047002D"/>
    <w:rsid w:val="00480AAE"/>
    <w:rsid w:val="00484B4A"/>
    <w:rsid w:val="00493F31"/>
    <w:rsid w:val="00496E99"/>
    <w:rsid w:val="00496F77"/>
    <w:rsid w:val="004A7122"/>
    <w:rsid w:val="004A7B14"/>
    <w:rsid w:val="004B2219"/>
    <w:rsid w:val="004B5313"/>
    <w:rsid w:val="004C35ED"/>
    <w:rsid w:val="004C7DC7"/>
    <w:rsid w:val="004D068B"/>
    <w:rsid w:val="004E2A77"/>
    <w:rsid w:val="004E3A82"/>
    <w:rsid w:val="004E3ADC"/>
    <w:rsid w:val="00500279"/>
    <w:rsid w:val="0050486B"/>
    <w:rsid w:val="005103B3"/>
    <w:rsid w:val="0051285D"/>
    <w:rsid w:val="005128A0"/>
    <w:rsid w:val="005158A2"/>
    <w:rsid w:val="00516786"/>
    <w:rsid w:val="00516AAC"/>
    <w:rsid w:val="005269D9"/>
    <w:rsid w:val="00531594"/>
    <w:rsid w:val="00533F4A"/>
    <w:rsid w:val="00540C14"/>
    <w:rsid w:val="0054419C"/>
    <w:rsid w:val="005449E0"/>
    <w:rsid w:val="00546564"/>
    <w:rsid w:val="0055084F"/>
    <w:rsid w:val="00552924"/>
    <w:rsid w:val="00553117"/>
    <w:rsid w:val="0055369D"/>
    <w:rsid w:val="00555883"/>
    <w:rsid w:val="005562A2"/>
    <w:rsid w:val="00565A3E"/>
    <w:rsid w:val="00575370"/>
    <w:rsid w:val="0058507E"/>
    <w:rsid w:val="005854F7"/>
    <w:rsid w:val="005910BC"/>
    <w:rsid w:val="00591501"/>
    <w:rsid w:val="0059527B"/>
    <w:rsid w:val="005953AA"/>
    <w:rsid w:val="00595BED"/>
    <w:rsid w:val="005977E1"/>
    <w:rsid w:val="005A2104"/>
    <w:rsid w:val="005A2871"/>
    <w:rsid w:val="005A67D2"/>
    <w:rsid w:val="005B2CF5"/>
    <w:rsid w:val="005B5B4E"/>
    <w:rsid w:val="005C1B7B"/>
    <w:rsid w:val="005C7A1D"/>
    <w:rsid w:val="005D0260"/>
    <w:rsid w:val="005D3779"/>
    <w:rsid w:val="005D5DE6"/>
    <w:rsid w:val="005E2CF6"/>
    <w:rsid w:val="005E7DA5"/>
    <w:rsid w:val="005F3E49"/>
    <w:rsid w:val="00601180"/>
    <w:rsid w:val="00601EF5"/>
    <w:rsid w:val="00603BC1"/>
    <w:rsid w:val="0060609B"/>
    <w:rsid w:val="00615EB0"/>
    <w:rsid w:val="006163E9"/>
    <w:rsid w:val="0061654B"/>
    <w:rsid w:val="006241E8"/>
    <w:rsid w:val="00624B78"/>
    <w:rsid w:val="0062777F"/>
    <w:rsid w:val="006318B7"/>
    <w:rsid w:val="0063267D"/>
    <w:rsid w:val="00635F29"/>
    <w:rsid w:val="00637A85"/>
    <w:rsid w:val="00640488"/>
    <w:rsid w:val="006449CE"/>
    <w:rsid w:val="006458D7"/>
    <w:rsid w:val="00660639"/>
    <w:rsid w:val="0066267D"/>
    <w:rsid w:val="00663D3F"/>
    <w:rsid w:val="00666D57"/>
    <w:rsid w:val="00670953"/>
    <w:rsid w:val="00671B44"/>
    <w:rsid w:val="00677DEE"/>
    <w:rsid w:val="0068106B"/>
    <w:rsid w:val="00683FC6"/>
    <w:rsid w:val="006936D8"/>
    <w:rsid w:val="006A1D25"/>
    <w:rsid w:val="006A2287"/>
    <w:rsid w:val="006A33C6"/>
    <w:rsid w:val="006A5EA4"/>
    <w:rsid w:val="006B0EA5"/>
    <w:rsid w:val="006B3FA7"/>
    <w:rsid w:val="006C3772"/>
    <w:rsid w:val="006C6ED6"/>
    <w:rsid w:val="006D216D"/>
    <w:rsid w:val="006D31A5"/>
    <w:rsid w:val="006D499A"/>
    <w:rsid w:val="006D4D5A"/>
    <w:rsid w:val="006D581F"/>
    <w:rsid w:val="006E097C"/>
    <w:rsid w:val="006E0D54"/>
    <w:rsid w:val="006E4406"/>
    <w:rsid w:val="006E46FD"/>
    <w:rsid w:val="006E4C63"/>
    <w:rsid w:val="006E5F14"/>
    <w:rsid w:val="006F26BD"/>
    <w:rsid w:val="00713923"/>
    <w:rsid w:val="00715527"/>
    <w:rsid w:val="007200F4"/>
    <w:rsid w:val="007249F9"/>
    <w:rsid w:val="00724ABB"/>
    <w:rsid w:val="00726209"/>
    <w:rsid w:val="0074268D"/>
    <w:rsid w:val="007444E6"/>
    <w:rsid w:val="00746B69"/>
    <w:rsid w:val="00750AA2"/>
    <w:rsid w:val="00752684"/>
    <w:rsid w:val="0075478E"/>
    <w:rsid w:val="00755F2F"/>
    <w:rsid w:val="0076236D"/>
    <w:rsid w:val="00762A35"/>
    <w:rsid w:val="0077178C"/>
    <w:rsid w:val="00772C33"/>
    <w:rsid w:val="00783912"/>
    <w:rsid w:val="00784450"/>
    <w:rsid w:val="0079257C"/>
    <w:rsid w:val="007A0EEE"/>
    <w:rsid w:val="007A1425"/>
    <w:rsid w:val="007A47F6"/>
    <w:rsid w:val="007A7501"/>
    <w:rsid w:val="007B15A1"/>
    <w:rsid w:val="007B4AAA"/>
    <w:rsid w:val="007B4EF7"/>
    <w:rsid w:val="007B7276"/>
    <w:rsid w:val="007C1EE6"/>
    <w:rsid w:val="007C3B56"/>
    <w:rsid w:val="007D0CA2"/>
    <w:rsid w:val="007D2C19"/>
    <w:rsid w:val="007D3206"/>
    <w:rsid w:val="007D7D96"/>
    <w:rsid w:val="007E0FDA"/>
    <w:rsid w:val="007E38F7"/>
    <w:rsid w:val="007E53DA"/>
    <w:rsid w:val="007E74FC"/>
    <w:rsid w:val="007E77FF"/>
    <w:rsid w:val="007F1816"/>
    <w:rsid w:val="007F27F0"/>
    <w:rsid w:val="007F7648"/>
    <w:rsid w:val="007F7C8A"/>
    <w:rsid w:val="00800957"/>
    <w:rsid w:val="008021E6"/>
    <w:rsid w:val="0080490E"/>
    <w:rsid w:val="008104C6"/>
    <w:rsid w:val="00816DB2"/>
    <w:rsid w:val="008177DA"/>
    <w:rsid w:val="00824017"/>
    <w:rsid w:val="008243E4"/>
    <w:rsid w:val="00824FF9"/>
    <w:rsid w:val="00825830"/>
    <w:rsid w:val="008324BD"/>
    <w:rsid w:val="008352A5"/>
    <w:rsid w:val="00836C39"/>
    <w:rsid w:val="00837A4F"/>
    <w:rsid w:val="00842329"/>
    <w:rsid w:val="008433FC"/>
    <w:rsid w:val="0084492A"/>
    <w:rsid w:val="00853417"/>
    <w:rsid w:val="008559A3"/>
    <w:rsid w:val="008567B9"/>
    <w:rsid w:val="00863DEE"/>
    <w:rsid w:val="0087360B"/>
    <w:rsid w:val="00875300"/>
    <w:rsid w:val="00876CCC"/>
    <w:rsid w:val="008811CB"/>
    <w:rsid w:val="008849B4"/>
    <w:rsid w:val="008861F6"/>
    <w:rsid w:val="00895726"/>
    <w:rsid w:val="008A4E4B"/>
    <w:rsid w:val="008A7D87"/>
    <w:rsid w:val="008D1D00"/>
    <w:rsid w:val="008D5EE8"/>
    <w:rsid w:val="008E073C"/>
    <w:rsid w:val="008E0AAF"/>
    <w:rsid w:val="008E42F5"/>
    <w:rsid w:val="008E72EF"/>
    <w:rsid w:val="008E7B1E"/>
    <w:rsid w:val="008F706D"/>
    <w:rsid w:val="009027F9"/>
    <w:rsid w:val="00905D38"/>
    <w:rsid w:val="009266CA"/>
    <w:rsid w:val="00926E47"/>
    <w:rsid w:val="00930443"/>
    <w:rsid w:val="00932723"/>
    <w:rsid w:val="00942BAA"/>
    <w:rsid w:val="0094582D"/>
    <w:rsid w:val="0095206F"/>
    <w:rsid w:val="009554F3"/>
    <w:rsid w:val="00955DA3"/>
    <w:rsid w:val="00956493"/>
    <w:rsid w:val="00960489"/>
    <w:rsid w:val="009661DC"/>
    <w:rsid w:val="0097066E"/>
    <w:rsid w:val="0097542E"/>
    <w:rsid w:val="00975BA5"/>
    <w:rsid w:val="00976E48"/>
    <w:rsid w:val="009926CC"/>
    <w:rsid w:val="00994527"/>
    <w:rsid w:val="009974A1"/>
    <w:rsid w:val="009A13A2"/>
    <w:rsid w:val="009A539A"/>
    <w:rsid w:val="009A5DFC"/>
    <w:rsid w:val="009A75A7"/>
    <w:rsid w:val="009A7D17"/>
    <w:rsid w:val="009B02B0"/>
    <w:rsid w:val="009B1799"/>
    <w:rsid w:val="009B63E2"/>
    <w:rsid w:val="009B7FA0"/>
    <w:rsid w:val="009C7454"/>
    <w:rsid w:val="009D4D08"/>
    <w:rsid w:val="009E15DC"/>
    <w:rsid w:val="009F1DAF"/>
    <w:rsid w:val="00A01663"/>
    <w:rsid w:val="00A01BDC"/>
    <w:rsid w:val="00A142A8"/>
    <w:rsid w:val="00A26193"/>
    <w:rsid w:val="00A269AA"/>
    <w:rsid w:val="00A30FE4"/>
    <w:rsid w:val="00A33D48"/>
    <w:rsid w:val="00A34D6B"/>
    <w:rsid w:val="00A35EBB"/>
    <w:rsid w:val="00A36AFD"/>
    <w:rsid w:val="00A44222"/>
    <w:rsid w:val="00A44785"/>
    <w:rsid w:val="00A455AD"/>
    <w:rsid w:val="00A51F53"/>
    <w:rsid w:val="00A52DB3"/>
    <w:rsid w:val="00A53009"/>
    <w:rsid w:val="00A561EB"/>
    <w:rsid w:val="00A65E85"/>
    <w:rsid w:val="00A82D7E"/>
    <w:rsid w:val="00A840DD"/>
    <w:rsid w:val="00A84D36"/>
    <w:rsid w:val="00A9038A"/>
    <w:rsid w:val="00A92205"/>
    <w:rsid w:val="00A967C7"/>
    <w:rsid w:val="00AA1854"/>
    <w:rsid w:val="00AA2352"/>
    <w:rsid w:val="00AA25E0"/>
    <w:rsid w:val="00AA3080"/>
    <w:rsid w:val="00AA5176"/>
    <w:rsid w:val="00AB7897"/>
    <w:rsid w:val="00AD33A4"/>
    <w:rsid w:val="00AD3ACF"/>
    <w:rsid w:val="00AD74C6"/>
    <w:rsid w:val="00AE4E46"/>
    <w:rsid w:val="00AF5AAD"/>
    <w:rsid w:val="00AF6344"/>
    <w:rsid w:val="00B011BD"/>
    <w:rsid w:val="00B0148E"/>
    <w:rsid w:val="00B07CAF"/>
    <w:rsid w:val="00B13343"/>
    <w:rsid w:val="00B21B24"/>
    <w:rsid w:val="00B232A4"/>
    <w:rsid w:val="00B301E7"/>
    <w:rsid w:val="00B5197F"/>
    <w:rsid w:val="00B60C30"/>
    <w:rsid w:val="00B7225E"/>
    <w:rsid w:val="00B76EF9"/>
    <w:rsid w:val="00B77B4C"/>
    <w:rsid w:val="00B85CAF"/>
    <w:rsid w:val="00B85E1D"/>
    <w:rsid w:val="00B86B2C"/>
    <w:rsid w:val="00B87354"/>
    <w:rsid w:val="00B87FCF"/>
    <w:rsid w:val="00B913B6"/>
    <w:rsid w:val="00B962F8"/>
    <w:rsid w:val="00B9744C"/>
    <w:rsid w:val="00B97F12"/>
    <w:rsid w:val="00BB0802"/>
    <w:rsid w:val="00BB3FB2"/>
    <w:rsid w:val="00BB604B"/>
    <w:rsid w:val="00BB7518"/>
    <w:rsid w:val="00BC0919"/>
    <w:rsid w:val="00BC2B19"/>
    <w:rsid w:val="00BC5FA1"/>
    <w:rsid w:val="00BD24AC"/>
    <w:rsid w:val="00BD71FB"/>
    <w:rsid w:val="00BD7E3D"/>
    <w:rsid w:val="00BE0554"/>
    <w:rsid w:val="00BE7A1C"/>
    <w:rsid w:val="00C069D4"/>
    <w:rsid w:val="00C1499F"/>
    <w:rsid w:val="00C15EFA"/>
    <w:rsid w:val="00C16D57"/>
    <w:rsid w:val="00C23F20"/>
    <w:rsid w:val="00C25412"/>
    <w:rsid w:val="00C27977"/>
    <w:rsid w:val="00C343E7"/>
    <w:rsid w:val="00C34533"/>
    <w:rsid w:val="00C42DA2"/>
    <w:rsid w:val="00C44AE9"/>
    <w:rsid w:val="00C470E7"/>
    <w:rsid w:val="00C671F3"/>
    <w:rsid w:val="00C70954"/>
    <w:rsid w:val="00C74661"/>
    <w:rsid w:val="00C746AC"/>
    <w:rsid w:val="00C751DB"/>
    <w:rsid w:val="00C77A0C"/>
    <w:rsid w:val="00C8016D"/>
    <w:rsid w:val="00C92133"/>
    <w:rsid w:val="00C943B5"/>
    <w:rsid w:val="00CA0EF5"/>
    <w:rsid w:val="00CA403D"/>
    <w:rsid w:val="00CA7D1D"/>
    <w:rsid w:val="00CB203F"/>
    <w:rsid w:val="00CB494B"/>
    <w:rsid w:val="00CB6826"/>
    <w:rsid w:val="00CC0A1E"/>
    <w:rsid w:val="00CC4507"/>
    <w:rsid w:val="00CC499C"/>
    <w:rsid w:val="00CC4AF3"/>
    <w:rsid w:val="00CD048E"/>
    <w:rsid w:val="00CD1EE3"/>
    <w:rsid w:val="00CD1FAF"/>
    <w:rsid w:val="00CD27B5"/>
    <w:rsid w:val="00CE5DDE"/>
    <w:rsid w:val="00CE76CD"/>
    <w:rsid w:val="00CF133E"/>
    <w:rsid w:val="00CF34AB"/>
    <w:rsid w:val="00D060F6"/>
    <w:rsid w:val="00D111C9"/>
    <w:rsid w:val="00D113C9"/>
    <w:rsid w:val="00D13A85"/>
    <w:rsid w:val="00D23A64"/>
    <w:rsid w:val="00D247AF"/>
    <w:rsid w:val="00D2491C"/>
    <w:rsid w:val="00D24C97"/>
    <w:rsid w:val="00D27698"/>
    <w:rsid w:val="00D317F4"/>
    <w:rsid w:val="00D31DD2"/>
    <w:rsid w:val="00D34B7D"/>
    <w:rsid w:val="00D36D3E"/>
    <w:rsid w:val="00D52D90"/>
    <w:rsid w:val="00D552F5"/>
    <w:rsid w:val="00D553E1"/>
    <w:rsid w:val="00D55E20"/>
    <w:rsid w:val="00D63679"/>
    <w:rsid w:val="00D66220"/>
    <w:rsid w:val="00D66EAD"/>
    <w:rsid w:val="00D67629"/>
    <w:rsid w:val="00D814BF"/>
    <w:rsid w:val="00D9142B"/>
    <w:rsid w:val="00D93190"/>
    <w:rsid w:val="00D97445"/>
    <w:rsid w:val="00DA6291"/>
    <w:rsid w:val="00DB10CE"/>
    <w:rsid w:val="00DC1CED"/>
    <w:rsid w:val="00DC430E"/>
    <w:rsid w:val="00DE37CB"/>
    <w:rsid w:val="00DE54BE"/>
    <w:rsid w:val="00DF2B37"/>
    <w:rsid w:val="00DF6764"/>
    <w:rsid w:val="00E00B85"/>
    <w:rsid w:val="00E05BE1"/>
    <w:rsid w:val="00E06DE3"/>
    <w:rsid w:val="00E07484"/>
    <w:rsid w:val="00E117BE"/>
    <w:rsid w:val="00E1306A"/>
    <w:rsid w:val="00E2549B"/>
    <w:rsid w:val="00E47004"/>
    <w:rsid w:val="00E517E5"/>
    <w:rsid w:val="00E51A01"/>
    <w:rsid w:val="00E61E86"/>
    <w:rsid w:val="00E63426"/>
    <w:rsid w:val="00E71476"/>
    <w:rsid w:val="00E74A8F"/>
    <w:rsid w:val="00E74E40"/>
    <w:rsid w:val="00E7646F"/>
    <w:rsid w:val="00E85678"/>
    <w:rsid w:val="00E92145"/>
    <w:rsid w:val="00E94AF3"/>
    <w:rsid w:val="00E95A3A"/>
    <w:rsid w:val="00E95B16"/>
    <w:rsid w:val="00E960F3"/>
    <w:rsid w:val="00E96CD7"/>
    <w:rsid w:val="00EA1583"/>
    <w:rsid w:val="00EA38FF"/>
    <w:rsid w:val="00EA5980"/>
    <w:rsid w:val="00EA7DC6"/>
    <w:rsid w:val="00EB18DC"/>
    <w:rsid w:val="00EB1A5A"/>
    <w:rsid w:val="00EB3449"/>
    <w:rsid w:val="00EB5C77"/>
    <w:rsid w:val="00EC0475"/>
    <w:rsid w:val="00EC4301"/>
    <w:rsid w:val="00ED15F5"/>
    <w:rsid w:val="00ED614B"/>
    <w:rsid w:val="00ED65C1"/>
    <w:rsid w:val="00ED75ED"/>
    <w:rsid w:val="00EE27C2"/>
    <w:rsid w:val="00EE7181"/>
    <w:rsid w:val="00EE731D"/>
    <w:rsid w:val="00EF6F52"/>
    <w:rsid w:val="00F00DEF"/>
    <w:rsid w:val="00F03E87"/>
    <w:rsid w:val="00F11924"/>
    <w:rsid w:val="00F1446B"/>
    <w:rsid w:val="00F200FB"/>
    <w:rsid w:val="00F21E7B"/>
    <w:rsid w:val="00F24CB5"/>
    <w:rsid w:val="00F24E82"/>
    <w:rsid w:val="00F25C47"/>
    <w:rsid w:val="00F335E5"/>
    <w:rsid w:val="00F34F67"/>
    <w:rsid w:val="00F3797D"/>
    <w:rsid w:val="00F460B0"/>
    <w:rsid w:val="00F4780C"/>
    <w:rsid w:val="00F47B8F"/>
    <w:rsid w:val="00F5254A"/>
    <w:rsid w:val="00F574B9"/>
    <w:rsid w:val="00F57F40"/>
    <w:rsid w:val="00F60319"/>
    <w:rsid w:val="00F60D4A"/>
    <w:rsid w:val="00F61892"/>
    <w:rsid w:val="00F65D9D"/>
    <w:rsid w:val="00F71116"/>
    <w:rsid w:val="00F712A2"/>
    <w:rsid w:val="00F73908"/>
    <w:rsid w:val="00F74B20"/>
    <w:rsid w:val="00F7517F"/>
    <w:rsid w:val="00F755BD"/>
    <w:rsid w:val="00F8375F"/>
    <w:rsid w:val="00F84368"/>
    <w:rsid w:val="00F877D7"/>
    <w:rsid w:val="00F90A5A"/>
    <w:rsid w:val="00F91F4D"/>
    <w:rsid w:val="00F93D9E"/>
    <w:rsid w:val="00F96BCD"/>
    <w:rsid w:val="00FA5B86"/>
    <w:rsid w:val="00FB0462"/>
    <w:rsid w:val="00FB5771"/>
    <w:rsid w:val="00FB6FF0"/>
    <w:rsid w:val="00FC0213"/>
    <w:rsid w:val="00FC5E57"/>
    <w:rsid w:val="00FD51C0"/>
    <w:rsid w:val="00FE006A"/>
    <w:rsid w:val="00FE3F1D"/>
    <w:rsid w:val="00FF1CAF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23A3"/>
  <w15:docId w15:val="{3ECAD8F4-0DE1-476D-8B42-50506DB3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5D"/>
    <w:pPr>
      <w:spacing w:after="160"/>
    </w:pPr>
    <w:rPr>
      <w:rFonts w:ascii="Arial" w:hAnsi="Arial" w:cs="Times New Roman"/>
      <w:color w:val="000000" w:themeColor="text1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D3F"/>
    <w:pPr>
      <w:spacing w:before="300" w:after="40" w:line="360" w:lineRule="auto"/>
      <w:outlineLvl w:val="0"/>
    </w:pPr>
    <w:rPr>
      <w:b/>
      <w:color w:val="auto"/>
      <w:spacing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DFC"/>
    <w:pPr>
      <w:spacing w:before="240" w:after="40" w:line="240" w:lineRule="auto"/>
      <w:outlineLvl w:val="1"/>
    </w:pPr>
    <w:rPr>
      <w:b/>
      <w:spacing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3F"/>
    <w:rPr>
      <w:rFonts w:ascii="Arial" w:hAnsi="Arial" w:cs="Times New Roman"/>
      <w:b/>
      <w:spacing w:val="2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5DFC"/>
    <w:rPr>
      <w:rFonts w:ascii="Arial" w:hAnsi="Arial" w:cs="Times New Roman"/>
      <w:b/>
      <w:color w:val="000000" w:themeColor="text1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Trecho Em Bloco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NormalWeb">
    <w:name w:val="Normal (Web)"/>
    <w:basedOn w:val="Normal"/>
    <w:uiPriority w:val="99"/>
    <w:unhideWhenUsed/>
    <w:rsid w:val="00B232A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B232A4"/>
  </w:style>
  <w:style w:type="character" w:styleId="Hyperlink">
    <w:name w:val="Hyperlink"/>
    <w:basedOn w:val="DefaultParagraphFont"/>
    <w:uiPriority w:val="99"/>
    <w:unhideWhenUsed/>
    <w:rsid w:val="00B232A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84B4A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A30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settings" Target="settings.xml"/><Relationship Id="rId71" Type="http://schemas.openxmlformats.org/officeDocument/2006/relationships/image" Target="media/image6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Relat&#243;rio%20(Tema%20Equidad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2021/2022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A717AB-4BF4-4E4B-8B3E-77B6088560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Equidade).dotx</Template>
  <TotalTime>111</TotalTime>
  <Pages>24</Pages>
  <Words>3311</Words>
  <Characters>17885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Redes de Dados II</vt:lpstr>
      <vt:lpstr>A Evolução do Violoncelo - Do Barroco à atualidade</vt:lpstr>
    </vt:vector>
  </TitlesOfParts>
  <Company/>
  <LinksUpToDate>false</LinksUpToDate>
  <CharactersWithSpaces>21154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de Dados II</dc:title>
  <dc:subject>Trabalho Prático 1</dc:subject>
  <dc:creator>Daniel Graça, nº 20948</dc:creator>
  <cp:keywords/>
  <dc:description/>
  <cp:lastModifiedBy>Daniel Graça</cp:lastModifiedBy>
  <cp:revision>120</cp:revision>
  <cp:lastPrinted>2022-03-24T20:39:00Z</cp:lastPrinted>
  <dcterms:created xsi:type="dcterms:W3CDTF">2022-03-16T18:49:00Z</dcterms:created>
  <dcterms:modified xsi:type="dcterms:W3CDTF">2022-03-24T20:45:00Z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