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A9F9" w14:textId="35C095B0" w:rsidR="00750AA2" w:rsidRPr="00FA5B86" w:rsidRDefault="003F161B" w:rsidP="00E07484">
      <w:pPr>
        <w:spacing w:line="360" w:lineRule="auto"/>
        <w:jc w:val="both"/>
      </w:pPr>
      <w:r w:rsidRPr="00FA5B86">
        <w:rPr>
          <w:noProof/>
        </w:rPr>
        <w:drawing>
          <wp:anchor distT="0" distB="0" distL="114300" distR="114300" simplePos="0" relativeHeight="251665920" behindDoc="1" locked="0" layoutInCell="1" allowOverlap="1" wp14:anchorId="66A61093" wp14:editId="383B50D0">
            <wp:simplePos x="0" y="0"/>
            <wp:positionH relativeFrom="margin">
              <wp:align>center</wp:align>
            </wp:positionH>
            <wp:positionV relativeFrom="paragraph">
              <wp:posOffset>10491</wp:posOffset>
            </wp:positionV>
            <wp:extent cx="4619625" cy="993775"/>
            <wp:effectExtent l="0" t="0" r="9525" b="0"/>
            <wp:wrapTight wrapText="bothSides">
              <wp:wrapPolygon edited="0">
                <wp:start x="0" y="0"/>
                <wp:lineTo x="0" y="21117"/>
                <wp:lineTo x="21555" y="21117"/>
                <wp:lineTo x="21555" y="0"/>
                <wp:lineTo x="0" y="0"/>
              </wp:wrapPolygon>
            </wp:wrapTight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456" w:rsidRPr="00FA5B8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451114B2" wp14:editId="1DBF9137">
                <wp:simplePos x="0" y="0"/>
                <wp:positionH relativeFrom="margin">
                  <wp:posOffset>-502497</wp:posOffset>
                </wp:positionH>
                <wp:positionV relativeFrom="margin">
                  <wp:posOffset>7081520</wp:posOffset>
                </wp:positionV>
                <wp:extent cx="6747934" cy="1193800"/>
                <wp:effectExtent l="0" t="0" r="0" b="0"/>
                <wp:wrapNone/>
                <wp:docPr id="16" name="Rectângulo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7934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44E439B" w14:textId="02D0D4B5" w:rsidR="006A5EA4" w:rsidRDefault="000640CF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id w:val="1633363672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F161B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298488BF" w14:textId="77777777" w:rsidR="006A5EA4" w:rsidRDefault="006A5EA4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</w:pPr>
                          </w:p>
                          <w:p w14:paraId="5C7ECF64" w14:textId="108116BF" w:rsidR="006A5EA4" w:rsidRDefault="000640CF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</w:pPr>
                            <w:sdt>
                              <w:sdtPr>
                                <w:id w:val="1885605298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M 'de' yyyy"/>
                                  <w:lid w:val="pt-PT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F161B">
                                  <w:t>2021/2022</w:t>
                                </w:r>
                              </w:sdtContent>
                            </w:sdt>
                          </w:p>
                          <w:p w14:paraId="07E71E87" w14:textId="0074B2E5" w:rsidR="006A5EA4" w:rsidRDefault="000640CF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sdt>
                              <w:sdtPr>
                                <w:id w:val="-154798174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50AA2">
                                  <w:t>Daniel</w:t>
                                </w:r>
                                <w:r w:rsidR="003F161B">
                                  <w:t xml:space="preserve"> </w:t>
                                </w:r>
                                <w:r w:rsidR="00750AA2">
                                  <w:t>Graça</w:t>
                                </w:r>
                                <w:r w:rsidR="003F161B">
                                  <w:t>, n</w:t>
                                </w:r>
                                <w:r w:rsidR="003B0716">
                                  <w:t>.</w:t>
                                </w:r>
                                <w:r w:rsidR="003F161B">
                                  <w:t>º 20948</w:t>
                                </w:r>
                              </w:sdtContent>
                            </w:sdt>
                          </w:p>
                          <w:p w14:paraId="6186B511" w14:textId="7F732C3A" w:rsidR="00C746AC" w:rsidRDefault="003F161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Guilherme Lourenço, n</w:t>
                            </w:r>
                            <w:r w:rsidR="003B0716">
                              <w:t>.</w:t>
                            </w:r>
                            <w:r>
                              <w:t>º 23053</w:t>
                            </w:r>
                          </w:p>
                          <w:p w14:paraId="3269237A" w14:textId="6B5914E6" w:rsidR="00BD71FB" w:rsidRDefault="00BD71FB" w:rsidP="00C746AC">
                            <w:pPr>
                              <w:pStyle w:val="NoSpacing"/>
                              <w:spacing w:line="276" w:lineRule="auto"/>
                              <w:jc w:val="center"/>
                            </w:pPr>
                            <w:r>
                              <w:t>Grupo 9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451114B2" id="Rectângulo 618" o:spid="_x0000_s1026" style="position:absolute;left:0;text-align:left;margin-left:-39.55pt;margin-top:557.6pt;width:531.35pt;height:94pt;z-index:251650560;visibility:visible;mso-wrap-style:square;mso-width-percent: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" o:allowincell="f" filled="f" stroked="f" strokeweight=".25pt">
                <v:textbox style="mso-fit-shape-to-text:t" inset=",18pt,,18pt">
                  <w:txbxContent>
                    <w:p w14:paraId="644E439B" w14:textId="02D0D4B5" w:rsidR="006A5EA4" w:rsidRDefault="000640CF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1633363672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F161B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298488BF" w14:textId="77777777" w:rsidR="006A5EA4" w:rsidRDefault="006A5EA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14:paraId="5C7ECF64" w14:textId="108116BF" w:rsidR="006A5EA4" w:rsidRDefault="000640CF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88560529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M 'de' yyyy"/>
                            <w:lid w:val="pt-PT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F161B">
                            <w:t>2021/2022</w:t>
                          </w:r>
                        </w:sdtContent>
                      </w:sdt>
                    </w:p>
                    <w:p w14:paraId="07E71E87" w14:textId="0074B2E5" w:rsidR="006A5EA4" w:rsidRDefault="000640CF">
                      <w:pPr>
                        <w:pStyle w:val="NoSpacing"/>
                        <w:spacing w:line="276" w:lineRule="auto"/>
                        <w:jc w:val="center"/>
                      </w:pPr>
                      <w:sdt>
                        <w:sdtPr>
                          <w:id w:val="-154798174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750AA2">
                            <w:t>Daniel</w:t>
                          </w:r>
                          <w:r w:rsidR="003F161B">
                            <w:t xml:space="preserve"> </w:t>
                          </w:r>
                          <w:r w:rsidR="00750AA2">
                            <w:t>Graça</w:t>
                          </w:r>
                          <w:r w:rsidR="003F161B">
                            <w:t>, n</w:t>
                          </w:r>
                          <w:r w:rsidR="003B0716">
                            <w:t>.</w:t>
                          </w:r>
                          <w:r w:rsidR="003F161B">
                            <w:t>º 20948</w:t>
                          </w:r>
                        </w:sdtContent>
                      </w:sdt>
                    </w:p>
                    <w:p w14:paraId="6186B511" w14:textId="7F732C3A" w:rsidR="00C746AC" w:rsidRDefault="003F161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Guilherme Lourenço, n</w:t>
                      </w:r>
                      <w:r w:rsidR="003B0716">
                        <w:t>.</w:t>
                      </w:r>
                      <w:r>
                        <w:t>º 23053</w:t>
                      </w:r>
                    </w:p>
                    <w:p w14:paraId="3269237A" w14:textId="6B5914E6" w:rsidR="00BD71FB" w:rsidRDefault="00BD71FB" w:rsidP="00C746AC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>Grupo 9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1664A15E" wp14:editId="2D8F5E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DD5E564" id="Forma Automática 622" o:spid="_x0000_s1026" style="position:absolute;margin-left:0;margin-top:0;width:561.35pt;height:742.95pt;z-index:25166489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A35EBB" w:rsidRPr="00FA5B8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 wp14:anchorId="701BD130" wp14:editId="763502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262456" w14:paraId="2C92DBF8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3B404B3B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646C977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190D8227" w14:textId="2F22F0A3" w:rsidR="006A5EA4" w:rsidRDefault="000640CF" w:rsidP="007E0FD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  <w:id w:val="-1134635496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Redes de Dados II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62456" w14:paraId="5A72A4D9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54ABB604" w14:textId="77777777" w:rsidR="006A5EA4" w:rsidRDefault="006A5EA4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62456" w14:paraId="3ACBF539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7B2AFA29" w14:textId="101D5C75" w:rsidR="006A5EA4" w:rsidRDefault="000640CF" w:rsidP="00262456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-1237936117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161B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Trabalho Prático 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D8B6F23" w14:textId="77777777" w:rsidR="006A5EA4" w:rsidRDefault="006A5EA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01BD130" id="Rectângulo 619" o:spid="_x0000_s1027" style="position:absolute;left:0;text-align:left;margin-left:0;margin-top:0;width:561.1pt;height:173.7pt;z-index:2516577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262456" w14:paraId="2C92DBF8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3B404B3B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646C977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190D8227" w14:textId="2F22F0A3" w:rsidR="006A5EA4" w:rsidRDefault="000640CF" w:rsidP="007E0FD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id w:val="-113463549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Redes de Dados II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62456" w14:paraId="5A72A4D9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54ABB604" w14:textId="77777777" w:rsidR="006A5EA4" w:rsidRDefault="006A5EA4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62456" w14:paraId="3ACBF539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7B2AFA29" w14:textId="101D5C75" w:rsidR="006A5EA4" w:rsidRDefault="000640CF" w:rsidP="00262456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-12379361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161B">
                                      <w:rPr>
                                        <w:sz w:val="36"/>
                                        <w:szCs w:val="36"/>
                                      </w:rPr>
                                      <w:t>Trabalho Prático 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D8B6F23" w14:textId="77777777" w:rsidR="006A5EA4" w:rsidRDefault="006A5EA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sdtContent>
      </w:sdt>
    </w:p>
    <w:p w14:paraId="75DC6A34" w14:textId="77777777" w:rsidR="00484B4A" w:rsidRPr="00FA5B86" w:rsidRDefault="00750AA2" w:rsidP="00484B4A">
      <w:pPr>
        <w:spacing w:after="200" w:line="360" w:lineRule="auto"/>
        <w:jc w:val="both"/>
      </w:pPr>
      <w:r w:rsidRPr="00FA5B86">
        <w:br w:type="page"/>
      </w:r>
    </w:p>
    <w:p w14:paraId="23E3484D" w14:textId="77777777" w:rsidR="009A5DFC" w:rsidRPr="00FA5B86" w:rsidRDefault="009A5DFC">
      <w:pPr>
        <w:spacing w:after="200"/>
        <w:rPr>
          <w:rFonts w:cs="Arial"/>
          <w:b/>
          <w:szCs w:val="24"/>
        </w:rPr>
      </w:pP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  <w:lang w:val="pt-PT" w:eastAsia="pt-PT"/>
        </w:rPr>
        <w:id w:val="41251835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sz w:val="24"/>
        </w:rPr>
      </w:sdtEndPr>
      <w:sdtContent>
        <w:p w14:paraId="61596BBE" w14:textId="77777777" w:rsidR="009B02B0" w:rsidRPr="00FA5B86" w:rsidRDefault="009B02B0" w:rsidP="009B02B0">
          <w:pPr>
            <w:pStyle w:val="TOCHeading"/>
            <w:jc w:val="center"/>
            <w:rPr>
              <w:lang w:val="pt-PT"/>
            </w:rPr>
          </w:pPr>
          <w:r w:rsidRPr="00FA5B86">
            <w:rPr>
              <w:lang w:val="pt-PT"/>
            </w:rPr>
            <w:t>Índice</w:t>
          </w:r>
        </w:p>
        <w:p w14:paraId="50744E26" w14:textId="3B329383" w:rsidR="005135D3" w:rsidRDefault="009B02B0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r w:rsidRPr="00FA5B86">
            <w:fldChar w:fldCharType="begin"/>
          </w:r>
          <w:r w:rsidRPr="00FA5B86">
            <w:instrText xml:space="preserve"> TOC \o "1-3" \h \z \u </w:instrText>
          </w:r>
          <w:r w:rsidRPr="00FA5B86">
            <w:fldChar w:fldCharType="separate"/>
          </w:r>
          <w:hyperlink w:anchor="_Toc99287262" w:history="1">
            <w:r w:rsidR="005135D3" w:rsidRPr="004735D8">
              <w:rPr>
                <w:rStyle w:val="Hyperlink"/>
                <w:noProof/>
              </w:rPr>
              <w:t>Objetivos</w:t>
            </w:r>
            <w:r w:rsidR="005135D3">
              <w:rPr>
                <w:noProof/>
                <w:webHidden/>
              </w:rPr>
              <w:tab/>
            </w:r>
            <w:r w:rsidR="005135D3">
              <w:rPr>
                <w:noProof/>
                <w:webHidden/>
              </w:rPr>
              <w:fldChar w:fldCharType="begin"/>
            </w:r>
            <w:r w:rsidR="005135D3">
              <w:rPr>
                <w:noProof/>
                <w:webHidden/>
              </w:rPr>
              <w:instrText xml:space="preserve"> PAGEREF _Toc99287262 \h </w:instrText>
            </w:r>
            <w:r w:rsidR="005135D3">
              <w:rPr>
                <w:noProof/>
                <w:webHidden/>
              </w:rPr>
            </w:r>
            <w:r w:rsidR="005135D3">
              <w:rPr>
                <w:noProof/>
                <w:webHidden/>
              </w:rPr>
              <w:fldChar w:fldCharType="separate"/>
            </w:r>
            <w:r w:rsidR="005135D3">
              <w:rPr>
                <w:noProof/>
                <w:webHidden/>
              </w:rPr>
              <w:t>3</w:t>
            </w:r>
            <w:r w:rsidR="005135D3">
              <w:rPr>
                <w:noProof/>
                <w:webHidden/>
              </w:rPr>
              <w:fldChar w:fldCharType="end"/>
            </w:r>
          </w:hyperlink>
        </w:p>
        <w:p w14:paraId="18E6E5B1" w14:textId="2B81B777" w:rsidR="005135D3" w:rsidRDefault="005135D3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63" w:history="1">
            <w:r w:rsidRPr="004735D8">
              <w:rPr>
                <w:rStyle w:val="Hyperlink"/>
                <w:noProof/>
              </w:rPr>
              <w:t>Cenário A – Protocolo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681A1" w14:textId="794DE445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64" w:history="1">
            <w:r w:rsidRPr="004735D8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DE86" w14:textId="4162D0FE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65" w:history="1">
            <w:r w:rsidRPr="004735D8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76DA" w14:textId="06EA0B45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66" w:history="1">
            <w:r w:rsidRPr="004735D8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3734" w14:textId="4A6250BB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67" w:history="1">
            <w:r w:rsidRPr="004735D8">
              <w:rPr>
                <w:rStyle w:val="Hyperlink"/>
                <w:noProof/>
              </w:rPr>
              <w:t>Passo 1: Ligação dos cabos entre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8D98" w14:textId="341C8A99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68" w:history="1">
            <w:r w:rsidRPr="004735D8">
              <w:rPr>
                <w:rStyle w:val="Hyperlink"/>
                <w:noProof/>
              </w:rPr>
              <w:t>Passo 2: Eliminação das 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F9E7" w14:textId="3686A1B6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69" w:history="1">
            <w:r w:rsidRPr="004735D8">
              <w:rPr>
                <w:rStyle w:val="Hyperlink"/>
                <w:bCs/>
                <w:noProof/>
              </w:rPr>
              <w:t>Tarefa 2: Configurações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EC28" w14:textId="416BCF1D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70" w:history="1">
            <w:r w:rsidRPr="004735D8">
              <w:rPr>
                <w:rStyle w:val="Hyperlink"/>
                <w:noProof/>
              </w:rPr>
              <w:t>Passo 1: Atribuição de nomes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DA12F" w14:textId="665E2D1A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71" w:history="1">
            <w:r w:rsidRPr="004735D8">
              <w:rPr>
                <w:rStyle w:val="Hyperlink"/>
                <w:noProof/>
              </w:rPr>
              <w:t>Passo 2: Desabilitação da DNS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5C12" w14:textId="6AA26CCC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72" w:history="1">
            <w:r w:rsidRPr="004735D8">
              <w:rPr>
                <w:rStyle w:val="Hyperlink"/>
                <w:noProof/>
              </w:rPr>
              <w:t xml:space="preserve">Passo 3: Configuração de </w:t>
            </w:r>
            <w:r w:rsidRPr="004735D8">
              <w:rPr>
                <w:rStyle w:val="Hyperlink"/>
                <w:i/>
                <w:iCs/>
                <w:noProof/>
              </w:rPr>
              <w:t>password</w:t>
            </w:r>
            <w:r w:rsidRPr="004735D8">
              <w:rPr>
                <w:rStyle w:val="Hyperlink"/>
                <w:noProof/>
              </w:rPr>
              <w:t xml:space="preserve"> para modo privilegiado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E9C5" w14:textId="24BCB433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73" w:history="1">
            <w:r w:rsidRPr="004735D8">
              <w:rPr>
                <w:rStyle w:val="Hyperlink"/>
                <w:noProof/>
              </w:rPr>
              <w:t>Passo 4: Configuração do MOTD 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EC22" w14:textId="6DEFA89E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74" w:history="1">
            <w:r w:rsidRPr="004735D8">
              <w:rPr>
                <w:rStyle w:val="Hyperlink"/>
                <w:noProof/>
              </w:rPr>
              <w:t xml:space="preserve">Passo 5: Configuração de </w:t>
            </w:r>
            <w:r w:rsidRPr="004735D8">
              <w:rPr>
                <w:rStyle w:val="Hyperlink"/>
                <w:i/>
                <w:iCs/>
                <w:noProof/>
              </w:rPr>
              <w:t>password</w:t>
            </w:r>
            <w:r w:rsidRPr="004735D8">
              <w:rPr>
                <w:rStyle w:val="Hyperlink"/>
                <w:noProof/>
              </w:rPr>
              <w:t xml:space="preserve"> para ligações do tipo </w:t>
            </w:r>
            <w:r w:rsidRPr="004735D8">
              <w:rPr>
                <w:rStyle w:val="Hyperlink"/>
                <w:i/>
                <w:iCs/>
                <w:noProof/>
              </w:rPr>
              <w:t>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C855B" w14:textId="7CD9DA6B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75" w:history="1">
            <w:r w:rsidRPr="004735D8">
              <w:rPr>
                <w:rStyle w:val="Hyperlink"/>
                <w:noProof/>
              </w:rPr>
              <w:t xml:space="preserve">Passo 6: Configuração de </w:t>
            </w:r>
            <w:r w:rsidRPr="004735D8">
              <w:rPr>
                <w:rStyle w:val="Hyperlink"/>
                <w:i/>
                <w:iCs/>
                <w:noProof/>
              </w:rPr>
              <w:t>password</w:t>
            </w:r>
            <w:r w:rsidRPr="004735D8">
              <w:rPr>
                <w:rStyle w:val="Hyperlink"/>
                <w:noProof/>
              </w:rPr>
              <w:t xml:space="preserve"> para ligações do tipo </w:t>
            </w:r>
            <w:r w:rsidRPr="004735D8">
              <w:rPr>
                <w:rStyle w:val="Hyperlink"/>
                <w:i/>
                <w:iCs/>
                <w:noProof/>
              </w:rPr>
              <w:t>VTY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C5F5" w14:textId="47BC308B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76" w:history="1">
            <w:r w:rsidRPr="004735D8">
              <w:rPr>
                <w:rStyle w:val="Hyperlink"/>
                <w:bCs/>
                <w:noProof/>
              </w:rPr>
              <w:t xml:space="preserve">Tarefa 3: Configuração das </w:t>
            </w:r>
            <w:r w:rsidRPr="004735D8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4735D8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0FEF" w14:textId="06C64D27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77" w:history="1">
            <w:r w:rsidRPr="004735D8">
              <w:rPr>
                <w:rStyle w:val="Hyperlink"/>
                <w:noProof/>
              </w:rPr>
              <w:t>Passo 1: Configuração das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2C0D" w14:textId="5DD5D6B0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78" w:history="1">
            <w:r w:rsidRPr="004735D8">
              <w:rPr>
                <w:rStyle w:val="Hyperlink"/>
                <w:noProof/>
              </w:rPr>
              <w:t xml:space="preserve">Passo 2: Verificação dos endereços das </w:t>
            </w:r>
            <w:r w:rsidRPr="004735D8">
              <w:rPr>
                <w:rStyle w:val="Hyperlink"/>
                <w:i/>
                <w:iCs/>
                <w:noProof/>
              </w:rPr>
              <w:t>interfaces</w:t>
            </w:r>
            <w:r w:rsidRPr="004735D8">
              <w:rPr>
                <w:rStyle w:val="Hyperlink"/>
                <w:noProof/>
              </w:rPr>
              <w:t xml:space="preserve"> dos routers e respetivo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9BB99" w14:textId="04136448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79" w:history="1">
            <w:r w:rsidRPr="004735D8">
              <w:rPr>
                <w:rStyle w:val="Hyperlink"/>
                <w:noProof/>
              </w:rPr>
              <w:t xml:space="preserve">Passo 3: Configurar as </w:t>
            </w:r>
            <w:r w:rsidRPr="004735D8">
              <w:rPr>
                <w:rStyle w:val="Hyperlink"/>
                <w:i/>
                <w:iCs/>
                <w:noProof/>
              </w:rPr>
              <w:t>interfaces</w:t>
            </w:r>
            <w:r w:rsidRPr="004735D8">
              <w:rPr>
                <w:rStyle w:val="Hyperlink"/>
                <w:noProof/>
              </w:rPr>
              <w:t xml:space="preserve"> do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C45C" w14:textId="0FD2FF52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80" w:history="1">
            <w:r w:rsidRPr="004735D8">
              <w:rPr>
                <w:rStyle w:val="Hyperlink"/>
                <w:noProof/>
              </w:rPr>
              <w:t xml:space="preserve">Passo 4: Verificação de conectividade entre o PC e o respetivo default </w:t>
            </w:r>
            <w:r w:rsidRPr="004735D8">
              <w:rPr>
                <w:rStyle w:val="Hyperlink"/>
                <w:i/>
                <w:iCs/>
                <w:noProof/>
              </w:rPr>
              <w:t>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C6DB" w14:textId="1BB4AD3E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81" w:history="1">
            <w:r w:rsidRPr="004735D8">
              <w:rPr>
                <w:rStyle w:val="Hyperlink"/>
                <w:noProof/>
              </w:rPr>
              <w:t xml:space="preserve">Passo 5: Verificação de conectividade entre o PC e as </w:t>
            </w:r>
            <w:r w:rsidRPr="004735D8">
              <w:rPr>
                <w:rStyle w:val="Hyperlink"/>
                <w:i/>
                <w:iCs/>
                <w:noProof/>
              </w:rPr>
              <w:t>interfaces</w:t>
            </w:r>
            <w:r w:rsidRPr="004735D8">
              <w:rPr>
                <w:rStyle w:val="Hyperlink"/>
                <w:noProof/>
              </w:rPr>
              <w:t xml:space="preserve"> do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7356" w14:textId="6D642BE5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82" w:history="1">
            <w:r w:rsidRPr="004735D8">
              <w:rPr>
                <w:rStyle w:val="Hyperlink"/>
                <w:noProof/>
              </w:rPr>
              <w:t xml:space="preserve">Passo 6: Solução para resolver os problemas de conectividade no </w:t>
            </w:r>
            <w:r w:rsidRPr="004735D8">
              <w:rPr>
                <w:rStyle w:val="Hyperlink"/>
                <w:bCs/>
                <w:i/>
                <w:iCs/>
                <w:noProof/>
              </w:rPr>
              <w:t>Passo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1716C" w14:textId="69F14FE4" w:rsidR="005135D3" w:rsidRDefault="005135D3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83" w:history="1">
            <w:r w:rsidRPr="004735D8">
              <w:rPr>
                <w:rStyle w:val="Hyperlink"/>
                <w:noProof/>
              </w:rPr>
              <w:t>Cenário B – Protocolo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2B80" w14:textId="3E20FB56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84" w:history="1">
            <w:r w:rsidRPr="004735D8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C3A9" w14:textId="28B7B551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85" w:history="1">
            <w:r w:rsidRPr="004735D8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1564" w14:textId="4838DAAF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86" w:history="1">
            <w:r w:rsidRPr="004735D8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A85DB" w14:textId="176B340E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87" w:history="1">
            <w:r w:rsidRPr="004735D8">
              <w:rPr>
                <w:rStyle w:val="Hyperlink"/>
                <w:noProof/>
              </w:rPr>
              <w:t>Passo 1: Ligação dos cabos entre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E4F2" w14:textId="78515F59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88" w:history="1">
            <w:r w:rsidRPr="004735D8">
              <w:rPr>
                <w:rStyle w:val="Hyperlink"/>
                <w:noProof/>
              </w:rPr>
              <w:t xml:space="preserve">Passo 2: Eliminação dos endereços IPv4 das </w:t>
            </w:r>
            <w:r w:rsidRPr="004735D8">
              <w:rPr>
                <w:rStyle w:val="Hyperlink"/>
                <w:i/>
                <w:iCs/>
                <w:noProof/>
              </w:rPr>
              <w:t>interfaces</w:t>
            </w:r>
            <w:r w:rsidRPr="004735D8">
              <w:rPr>
                <w:rStyle w:val="Hyperlink"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EF36" w14:textId="499401E6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89" w:history="1">
            <w:r w:rsidRPr="004735D8">
              <w:rPr>
                <w:rStyle w:val="Hyperlink"/>
                <w:bCs/>
                <w:noProof/>
              </w:rPr>
              <w:t xml:space="preserve">Tarefa 2: Configuração das </w:t>
            </w:r>
            <w:r w:rsidRPr="004735D8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4735D8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98F2F" w14:textId="47C8E6F2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90" w:history="1">
            <w:r w:rsidRPr="004735D8">
              <w:rPr>
                <w:rStyle w:val="Hyperlink"/>
                <w:noProof/>
              </w:rPr>
              <w:t xml:space="preserve">Passo 1: Configuração das </w:t>
            </w:r>
            <w:r w:rsidRPr="004735D8">
              <w:rPr>
                <w:rStyle w:val="Hyperlink"/>
                <w:i/>
                <w:iCs/>
                <w:noProof/>
              </w:rPr>
              <w:t>interfaces</w:t>
            </w:r>
            <w:r w:rsidRPr="004735D8">
              <w:rPr>
                <w:rStyle w:val="Hyperlink"/>
                <w:noProof/>
              </w:rPr>
              <w:t xml:space="preserve"> de acordo com a 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CA20" w14:textId="0D4A4EC4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91" w:history="1">
            <w:r w:rsidRPr="004735D8">
              <w:rPr>
                <w:rStyle w:val="Hyperlink"/>
                <w:noProof/>
              </w:rPr>
              <w:t xml:space="preserve">Passo 2: Verificar as configurações executadas no </w:t>
            </w:r>
            <w:r w:rsidRPr="004735D8">
              <w:rPr>
                <w:rStyle w:val="Hyperlink"/>
                <w:bCs/>
                <w:i/>
                <w:iCs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2C7B" w14:textId="3492DDB0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92" w:history="1">
            <w:r w:rsidRPr="004735D8">
              <w:rPr>
                <w:rStyle w:val="Hyperlink"/>
                <w:noProof/>
              </w:rPr>
              <w:t xml:space="preserve">Passo 3: Configuração da </w:t>
            </w:r>
            <w:r w:rsidRPr="004735D8">
              <w:rPr>
                <w:rStyle w:val="Hyperlink"/>
                <w:i/>
                <w:iCs/>
                <w:noProof/>
              </w:rPr>
              <w:t xml:space="preserve">interface </w:t>
            </w:r>
            <w:r w:rsidRPr="004735D8">
              <w:rPr>
                <w:rStyle w:val="Hyperlink"/>
                <w:noProof/>
              </w:rPr>
              <w:t xml:space="preserve">GE 0/0 do Router A para enviar mensagens </w:t>
            </w:r>
            <w:r w:rsidRPr="004735D8">
              <w:rPr>
                <w:rStyle w:val="Hyperlink"/>
                <w:i/>
                <w:iCs/>
                <w:noProof/>
              </w:rPr>
              <w:t>router advertisement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3217" w14:textId="61112CB5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93" w:history="1">
            <w:r w:rsidRPr="004735D8">
              <w:rPr>
                <w:rStyle w:val="Hyperlink"/>
                <w:noProof/>
              </w:rPr>
              <w:t xml:space="preserve">Passo 4: Verificação os estados das </w:t>
            </w:r>
            <w:r w:rsidRPr="004735D8">
              <w:rPr>
                <w:rStyle w:val="Hyperlink"/>
                <w:i/>
                <w:iCs/>
                <w:noProof/>
              </w:rPr>
              <w:t>interfaces</w:t>
            </w:r>
            <w:r w:rsidRPr="004735D8">
              <w:rPr>
                <w:rStyle w:val="Hyperlink"/>
                <w:noProof/>
              </w:rPr>
              <w:t xml:space="preserve"> do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7A2B" w14:textId="20EF95D6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94" w:history="1">
            <w:r w:rsidRPr="004735D8">
              <w:rPr>
                <w:rStyle w:val="Hyperlink"/>
                <w:noProof/>
              </w:rPr>
              <w:t xml:space="preserve">Passo 5: Verficação da conectividade entre o PC e o respetivo </w:t>
            </w:r>
            <w:r w:rsidRPr="004735D8">
              <w:rPr>
                <w:rStyle w:val="Hyperlink"/>
                <w:i/>
                <w:iCs/>
                <w:noProof/>
              </w:rPr>
              <w:t>default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86FB" w14:textId="0CD2890C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95" w:history="1">
            <w:r w:rsidRPr="004735D8">
              <w:rPr>
                <w:rStyle w:val="Hyperlink"/>
                <w:noProof/>
              </w:rPr>
              <w:t xml:space="preserve">Passo 6: Verificação de conectividade entre o PC e as </w:t>
            </w:r>
            <w:r w:rsidRPr="004735D8">
              <w:rPr>
                <w:rStyle w:val="Hyperlink"/>
                <w:i/>
                <w:iCs/>
                <w:noProof/>
              </w:rPr>
              <w:t xml:space="preserve">interfaces </w:t>
            </w:r>
            <w:r w:rsidRPr="004735D8">
              <w:rPr>
                <w:rStyle w:val="Hyperlink"/>
                <w:noProof/>
              </w:rPr>
              <w:t>do router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3056" w14:textId="4DC35728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96" w:history="1">
            <w:r w:rsidRPr="004735D8">
              <w:rPr>
                <w:rStyle w:val="Hyperlink"/>
                <w:noProof/>
              </w:rPr>
              <w:t xml:space="preserve">Passo 7: Solução para resolver os problemas de conectividade no </w:t>
            </w:r>
            <w:r w:rsidRPr="004735D8">
              <w:rPr>
                <w:rStyle w:val="Hyperlink"/>
                <w:bCs/>
                <w:i/>
                <w:iCs/>
                <w:noProof/>
              </w:rPr>
              <w:t>Passo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7357A" w14:textId="6A50642F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97" w:history="1">
            <w:r w:rsidRPr="004735D8">
              <w:rPr>
                <w:rStyle w:val="Hyperlink"/>
                <w:bCs/>
                <w:noProof/>
              </w:rPr>
              <w:t>Tarefa 3: IPv6 neighbor discovery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41D0" w14:textId="56C95CEF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98" w:history="1">
            <w:r w:rsidRPr="004735D8">
              <w:rPr>
                <w:rStyle w:val="Hyperlink"/>
                <w:noProof/>
              </w:rPr>
              <w:t xml:space="preserve">Passo 1: Listagem da configuração da </w:t>
            </w:r>
            <w:r w:rsidRPr="004735D8">
              <w:rPr>
                <w:rStyle w:val="Hyperlink"/>
                <w:i/>
                <w:iCs/>
                <w:noProof/>
              </w:rPr>
              <w:t>interface</w:t>
            </w:r>
            <w:r w:rsidRPr="004735D8">
              <w:rPr>
                <w:rStyle w:val="Hyperlink"/>
                <w:noProof/>
              </w:rPr>
              <w:t xml:space="preserve">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C71F" w14:textId="27B336CF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299" w:history="1">
            <w:r w:rsidRPr="004735D8">
              <w:rPr>
                <w:rStyle w:val="Hyperlink"/>
                <w:noProof/>
              </w:rPr>
              <w:t xml:space="preserve">Passo 2: Remoção do conteúdo da </w:t>
            </w:r>
            <w:r w:rsidRPr="004735D8">
              <w:rPr>
                <w:rStyle w:val="Hyperlink"/>
                <w:i/>
                <w:iCs/>
                <w:noProof/>
              </w:rPr>
              <w:t>neighbor cache</w:t>
            </w:r>
            <w:r w:rsidRPr="004735D8">
              <w:rPr>
                <w:rStyle w:val="Hyperlink"/>
                <w:noProof/>
              </w:rPr>
              <w:t xml:space="preserve">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9BCC" w14:textId="3EE89A1F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300" w:history="1">
            <w:r w:rsidRPr="004735D8">
              <w:rPr>
                <w:rStyle w:val="Hyperlink"/>
                <w:noProof/>
              </w:rPr>
              <w:t xml:space="preserve">Passo 3: Iniciar uma captura com o </w:t>
            </w:r>
            <w:r w:rsidRPr="004735D8">
              <w:rPr>
                <w:rStyle w:val="Hyperlink"/>
                <w:bCs/>
                <w:i/>
                <w:iCs/>
                <w:noProof/>
              </w:rPr>
              <w:t>Wireshark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A90B" w14:textId="0A3A6AEB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301" w:history="1">
            <w:r w:rsidRPr="004735D8">
              <w:rPr>
                <w:rStyle w:val="Hyperlink"/>
                <w:noProof/>
              </w:rPr>
              <w:t>Passo 4: Verificar conectividade entre router A 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CCDB" w14:textId="57B28405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302" w:history="1">
            <w:r w:rsidRPr="004735D8">
              <w:rPr>
                <w:rStyle w:val="Hyperlink"/>
                <w:noProof/>
              </w:rPr>
              <w:t xml:space="preserve">Passo 5: Explicação de como se processa, no IPv6, o processo similar ao </w:t>
            </w:r>
            <w:r w:rsidRPr="004735D8">
              <w:rPr>
                <w:rStyle w:val="Hyperlink"/>
                <w:bCs/>
                <w:i/>
                <w:iCs/>
                <w:noProof/>
              </w:rPr>
              <w:t>ARP</w:t>
            </w:r>
            <w:r w:rsidRPr="004735D8">
              <w:rPr>
                <w:rStyle w:val="Hyperlink"/>
                <w:noProof/>
              </w:rPr>
              <w:t xml:space="preserve"> no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E0CC" w14:textId="1630BA4B" w:rsidR="005135D3" w:rsidRDefault="005135D3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303" w:history="1">
            <w:r w:rsidRPr="004735D8">
              <w:rPr>
                <w:rStyle w:val="Hyperlink"/>
                <w:noProof/>
              </w:rPr>
              <w:t>Cenário C – Protocolo IPv6 em cenários de transição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DA09" w14:textId="2CDDBB92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304" w:history="1">
            <w:r w:rsidRPr="004735D8">
              <w:rPr>
                <w:rStyle w:val="Hyperlink"/>
                <w:bCs/>
                <w:noProof/>
              </w:rPr>
              <w:t>Topologia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562A3" w14:textId="0C44DFD1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305" w:history="1">
            <w:r w:rsidRPr="004735D8">
              <w:rPr>
                <w:rStyle w:val="Hyperlink"/>
                <w:bCs/>
                <w:noProof/>
              </w:rPr>
              <w:t>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5D91D" w14:textId="5EB0A789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306" w:history="1">
            <w:r w:rsidRPr="004735D8">
              <w:rPr>
                <w:rStyle w:val="Hyperlink"/>
                <w:bCs/>
                <w:noProof/>
              </w:rPr>
              <w:t>Tarefa 1: Montagem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F578" w14:textId="4BADA00B" w:rsidR="005135D3" w:rsidRDefault="005135D3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307" w:history="1">
            <w:r w:rsidRPr="004735D8">
              <w:rPr>
                <w:rStyle w:val="Hyperlink"/>
                <w:bCs/>
                <w:noProof/>
              </w:rPr>
              <w:t xml:space="preserve">Tarefa 2: Configuração das </w:t>
            </w:r>
            <w:r w:rsidRPr="004735D8">
              <w:rPr>
                <w:rStyle w:val="Hyperlink"/>
                <w:bCs/>
                <w:i/>
                <w:iCs/>
                <w:noProof/>
              </w:rPr>
              <w:t>interfaces</w:t>
            </w:r>
            <w:r w:rsidRPr="004735D8">
              <w:rPr>
                <w:rStyle w:val="Hyperlink"/>
                <w:bCs/>
                <w:noProof/>
              </w:rPr>
              <w:t xml:space="preserve"> dos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3BE76" w14:textId="13CB833E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308" w:history="1">
            <w:r w:rsidRPr="004735D8">
              <w:rPr>
                <w:rStyle w:val="Hyperlink"/>
                <w:noProof/>
              </w:rPr>
              <w:t xml:space="preserve">Passo 1: Configuração das </w:t>
            </w:r>
            <w:r w:rsidRPr="004735D8">
              <w:rPr>
                <w:rStyle w:val="Hyperlink"/>
                <w:i/>
                <w:iCs/>
                <w:noProof/>
              </w:rPr>
              <w:t>interfaces</w:t>
            </w:r>
            <w:r w:rsidRPr="004735D8">
              <w:rPr>
                <w:rStyle w:val="Hyperlink"/>
                <w:noProof/>
              </w:rPr>
              <w:t xml:space="preserve"> de acordo com a tabela de endereçamento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5B61" w14:textId="3BEBC1EF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309" w:history="1">
            <w:r w:rsidRPr="004735D8">
              <w:rPr>
                <w:rStyle w:val="Hyperlink"/>
                <w:noProof/>
              </w:rPr>
              <w:t xml:space="preserve">Passo 2: Verificação das configurações feitas no </w:t>
            </w:r>
            <w:r w:rsidRPr="004735D8">
              <w:rPr>
                <w:rStyle w:val="Hyperlink"/>
                <w:bCs/>
                <w:i/>
                <w:iCs/>
                <w:noProof/>
              </w:rPr>
              <w:t>passo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8004" w14:textId="4BB93823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310" w:history="1">
            <w:r w:rsidRPr="004735D8">
              <w:rPr>
                <w:rStyle w:val="Hyperlink"/>
                <w:noProof/>
              </w:rPr>
              <w:t>Passo 3: Configuração de um túnel manual IPv6 sobre IPV4 de forma a existir conectividade entre as duas redes IPv6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E2E1" w14:textId="1C825852" w:rsidR="005135D3" w:rsidRDefault="005135D3">
          <w:pPr>
            <w:pStyle w:val="TOC3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311" w:history="1">
            <w:r w:rsidRPr="004735D8">
              <w:rPr>
                <w:rStyle w:val="Hyperlink"/>
                <w:noProof/>
              </w:rPr>
              <w:t>Passo 4: Verificação de conectividade entre dispositivos das redes IPv4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FD23D" w14:textId="6D8C68EF" w:rsidR="005135D3" w:rsidRDefault="005135D3">
          <w:pPr>
            <w:pStyle w:val="TOC1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</w:rPr>
          </w:pPr>
          <w:hyperlink w:anchor="_Toc99287312" w:history="1">
            <w:r w:rsidRPr="004735D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2B3B" w14:textId="6EC15BB4" w:rsidR="009B02B0" w:rsidRPr="00FA5B86" w:rsidRDefault="009B02B0">
          <w:r w:rsidRPr="00FA5B86">
            <w:rPr>
              <w:b/>
              <w:bCs/>
              <w:noProof/>
            </w:rPr>
            <w:fldChar w:fldCharType="end"/>
          </w:r>
        </w:p>
      </w:sdtContent>
    </w:sdt>
    <w:p w14:paraId="75755C30" w14:textId="77777777" w:rsidR="00255099" w:rsidRPr="00FA5B86" w:rsidRDefault="00255099">
      <w:pPr>
        <w:spacing w:after="200"/>
        <w:rPr>
          <w:rFonts w:cs="Arial"/>
          <w:b/>
          <w:szCs w:val="24"/>
        </w:rPr>
      </w:pPr>
    </w:p>
    <w:p w14:paraId="325E818B" w14:textId="77777777" w:rsidR="009A5DFC" w:rsidRPr="00FA5B86" w:rsidRDefault="009A5DFC">
      <w:pPr>
        <w:spacing w:after="200"/>
        <w:rPr>
          <w:rFonts w:cs="Arial"/>
          <w:b/>
          <w:szCs w:val="24"/>
        </w:rPr>
      </w:pPr>
      <w:r w:rsidRPr="00FA5B86">
        <w:rPr>
          <w:rFonts w:cs="Arial"/>
          <w:b/>
          <w:szCs w:val="24"/>
        </w:rPr>
        <w:br w:type="page"/>
      </w:r>
    </w:p>
    <w:p w14:paraId="488CD3BF" w14:textId="61B124D1" w:rsidR="00750AA2" w:rsidRDefault="00EF6F52" w:rsidP="00255099">
      <w:pPr>
        <w:pStyle w:val="Heading1"/>
        <w:jc w:val="center"/>
      </w:pPr>
      <w:bookmarkStart w:id="0" w:name="_Toc99287262"/>
      <w:r w:rsidRPr="00FA5B86">
        <w:lastRenderedPageBreak/>
        <w:t>Objetivos</w:t>
      </w:r>
      <w:bookmarkEnd w:id="0"/>
    </w:p>
    <w:p w14:paraId="63DE3EA4" w14:textId="3FFAE4C0" w:rsidR="007462FC" w:rsidRPr="007462FC" w:rsidRDefault="007462FC" w:rsidP="007462FC">
      <w:pPr>
        <w:jc w:val="both"/>
      </w:pPr>
      <w:r>
        <w:t>Os objetivos pretendidos neste trabalho prático são os seguintes:</w:t>
      </w:r>
    </w:p>
    <w:p w14:paraId="207B70B6" w14:textId="5EF61F55" w:rsidR="00A01BDC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Ligar entre si os equipamentos activos de acordo com os esquemas fornecidos.</w:t>
      </w:r>
    </w:p>
    <w:p w14:paraId="445A4F49" w14:textId="25353561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Configurar o equipamento activo.</w:t>
      </w:r>
    </w:p>
    <w:p w14:paraId="5D60CCA5" w14:textId="0C0742B0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Configurar rotas estáticas.</w:t>
      </w:r>
    </w:p>
    <w:p w14:paraId="0933E0DA" w14:textId="4ECD015B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Conhecer o comportamento do </w:t>
      </w:r>
      <w:r w:rsidRPr="00FA5B86">
        <w:rPr>
          <w:rFonts w:cs="Arial"/>
          <w:i/>
          <w:iCs/>
          <w:szCs w:val="24"/>
        </w:rPr>
        <w:t>neighbor discovery</w:t>
      </w:r>
      <w:r w:rsidRPr="00FA5B86">
        <w:rPr>
          <w:rFonts w:cs="Arial"/>
          <w:szCs w:val="24"/>
        </w:rPr>
        <w:t xml:space="preserve"> do </w:t>
      </w:r>
      <w:r w:rsidRPr="00FA5B86">
        <w:rPr>
          <w:rFonts w:cs="Arial"/>
          <w:i/>
          <w:iCs/>
          <w:szCs w:val="24"/>
        </w:rPr>
        <w:t>IPv6</w:t>
      </w:r>
      <w:r w:rsidRPr="00FA5B86">
        <w:rPr>
          <w:rFonts w:cs="Arial"/>
          <w:szCs w:val="24"/>
        </w:rPr>
        <w:t>.</w:t>
      </w:r>
    </w:p>
    <w:p w14:paraId="57A63714" w14:textId="58736F0A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Configurar túneis </w:t>
      </w:r>
      <w:r w:rsidRPr="00FA5B86">
        <w:rPr>
          <w:rFonts w:cs="Arial"/>
          <w:i/>
          <w:iCs/>
          <w:szCs w:val="24"/>
        </w:rPr>
        <w:t>IPv6</w:t>
      </w:r>
      <w:r w:rsidRPr="00FA5B86">
        <w:rPr>
          <w:rFonts w:cs="Arial"/>
          <w:szCs w:val="24"/>
        </w:rPr>
        <w:t xml:space="preserve"> sobre </w:t>
      </w:r>
      <w:r w:rsidRPr="00FA5B86">
        <w:rPr>
          <w:rFonts w:cs="Arial"/>
          <w:i/>
          <w:iCs/>
          <w:szCs w:val="24"/>
        </w:rPr>
        <w:t>IPv4.</w:t>
      </w:r>
    </w:p>
    <w:p w14:paraId="65156935" w14:textId="0CDB72BC" w:rsidR="00EF6F52" w:rsidRPr="00FA5B86" w:rsidRDefault="00EF6F52" w:rsidP="00A30FE4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>Identificar e corrigir erros e problemas de funcionamento.</w:t>
      </w:r>
    </w:p>
    <w:p w14:paraId="62BF6C0B" w14:textId="77777777" w:rsidR="00EF6F52" w:rsidRPr="00FA5B86" w:rsidRDefault="00EF6F52">
      <w:pPr>
        <w:spacing w:after="200"/>
        <w:rPr>
          <w:rFonts w:cs="Arial"/>
          <w:szCs w:val="24"/>
        </w:rPr>
      </w:pPr>
      <w:r w:rsidRPr="00FA5B86">
        <w:rPr>
          <w:rFonts w:cs="Arial"/>
          <w:szCs w:val="24"/>
        </w:rPr>
        <w:br w:type="page"/>
      </w:r>
    </w:p>
    <w:p w14:paraId="44F9F5B5" w14:textId="0E5F01FD" w:rsidR="00930443" w:rsidRPr="00FA5B86" w:rsidRDefault="00EF6F52" w:rsidP="00255099">
      <w:pPr>
        <w:pStyle w:val="Heading1"/>
        <w:jc w:val="center"/>
      </w:pPr>
      <w:bookmarkStart w:id="1" w:name="_Toc99287263"/>
      <w:r w:rsidRPr="00FA5B86">
        <w:lastRenderedPageBreak/>
        <w:t>Cenário A</w:t>
      </w:r>
      <w:r w:rsidR="00DA6291">
        <w:t xml:space="preserve"> – Protocolo IPv4</w:t>
      </w:r>
      <w:bookmarkEnd w:id="1"/>
    </w:p>
    <w:p w14:paraId="4453FC3E" w14:textId="2490B8FD" w:rsidR="00EF6F52" w:rsidRPr="00FA5B86" w:rsidRDefault="00EF6F52" w:rsidP="001F6F05">
      <w:pPr>
        <w:pStyle w:val="Heading2"/>
        <w:rPr>
          <w:b w:val="0"/>
          <w:bCs/>
          <w:u w:val="single"/>
        </w:rPr>
      </w:pPr>
      <w:bookmarkStart w:id="2" w:name="_Toc99287264"/>
      <w:r w:rsidRPr="00FA5B86">
        <w:rPr>
          <w:b w:val="0"/>
          <w:bCs/>
          <w:u w:val="single"/>
        </w:rPr>
        <w:t>Topologia da rede</w:t>
      </w:r>
      <w:bookmarkEnd w:id="2"/>
    </w:p>
    <w:p w14:paraId="308BA07E" w14:textId="77777777" w:rsidR="00B5197F" w:rsidRPr="00FA5B86" w:rsidRDefault="00B5197F" w:rsidP="00B5197F"/>
    <w:p w14:paraId="6E3C8A07" w14:textId="77777777" w:rsidR="00E85678" w:rsidRPr="00FA5B86" w:rsidRDefault="002D15A6" w:rsidP="00E85678">
      <w:pPr>
        <w:keepNext/>
      </w:pPr>
      <w:r w:rsidRPr="00FA5B86">
        <w:rPr>
          <w:rFonts w:cs="Arial"/>
          <w:noProof/>
          <w:szCs w:val="24"/>
        </w:rPr>
        <w:drawing>
          <wp:inline distT="0" distB="0" distL="0" distR="0" wp14:anchorId="304DB5E4" wp14:editId="0DF4D463">
            <wp:extent cx="5760085" cy="21361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966E" w14:textId="353ED550" w:rsidR="002D15A6" w:rsidRPr="00FA5B86" w:rsidRDefault="00E85678" w:rsidP="00E85678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1</w:t>
      </w:r>
      <w:r w:rsidR="00A45144">
        <w:rPr>
          <w:noProof/>
        </w:rPr>
        <w:fldChar w:fldCharType="end"/>
      </w:r>
      <w:r w:rsidRPr="00FA5B86">
        <w:t xml:space="preserve"> Topologia da rede</w:t>
      </w:r>
    </w:p>
    <w:p w14:paraId="6B6F8284" w14:textId="77777777" w:rsidR="002D15A6" w:rsidRPr="00FA5B86" w:rsidRDefault="002D15A6" w:rsidP="002D15A6">
      <w:pPr>
        <w:rPr>
          <w:rFonts w:cs="Arial"/>
          <w:szCs w:val="24"/>
        </w:rPr>
      </w:pPr>
    </w:p>
    <w:p w14:paraId="346EDDD5" w14:textId="5F15959A" w:rsidR="00134EC2" w:rsidRPr="00FA5B86" w:rsidRDefault="002D15A6" w:rsidP="001F6F05">
      <w:pPr>
        <w:pStyle w:val="Heading2"/>
        <w:rPr>
          <w:b w:val="0"/>
          <w:bCs/>
          <w:u w:val="single"/>
        </w:rPr>
      </w:pPr>
      <w:bookmarkStart w:id="3" w:name="_Toc99287265"/>
      <w:r w:rsidRPr="00FA5B86">
        <w:rPr>
          <w:b w:val="0"/>
          <w:bCs/>
          <w:u w:val="single"/>
        </w:rPr>
        <w:t>Tabela de endereçamento</w:t>
      </w:r>
      <w:bookmarkEnd w:id="3"/>
    </w:p>
    <w:p w14:paraId="3B3E77BD" w14:textId="77777777" w:rsidR="001F6F05" w:rsidRPr="00FA5B86" w:rsidRDefault="001F6F05" w:rsidP="001F6F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720"/>
        <w:gridCol w:w="1804"/>
        <w:gridCol w:w="2018"/>
        <w:gridCol w:w="1767"/>
      </w:tblGrid>
      <w:tr w:rsidR="00FA5B86" w:rsidRPr="00FA5B86" w14:paraId="3E368B94" w14:textId="77777777" w:rsidTr="000656BE">
        <w:tc>
          <w:tcPr>
            <w:tcW w:w="1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0C9D415" w14:textId="025A296C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720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69D9F814" w14:textId="3C0E6F3B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6A0EF7EC" w14:textId="3FF0BF58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2018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B49FEB6" w14:textId="0050F258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767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40BD6E20" w14:textId="0DE0451A" w:rsidR="002D15A6" w:rsidRPr="00FA5B86" w:rsidRDefault="002D15A6" w:rsidP="002D15A6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2D15A6" w:rsidRPr="00FA5B86" w14:paraId="491CC61F" w14:textId="77777777" w:rsidTr="000656BE">
        <w:tc>
          <w:tcPr>
            <w:tcW w:w="1752" w:type="dxa"/>
            <w:vMerge w:val="restart"/>
            <w:tcBorders>
              <w:top w:val="single" w:sz="4" w:space="0" w:color="000000" w:themeColor="text1"/>
            </w:tcBorders>
          </w:tcPr>
          <w:p w14:paraId="4D959152" w14:textId="71FBE414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720" w:type="dxa"/>
            <w:tcBorders>
              <w:top w:val="single" w:sz="4" w:space="0" w:color="000000" w:themeColor="text1"/>
            </w:tcBorders>
          </w:tcPr>
          <w:p w14:paraId="7DF4C77C" w14:textId="015616F9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1804" w:type="dxa"/>
            <w:tcBorders>
              <w:top w:val="single" w:sz="4" w:space="0" w:color="000000" w:themeColor="text1"/>
            </w:tcBorders>
          </w:tcPr>
          <w:p w14:paraId="3295D1F0" w14:textId="2157B06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</w:t>
            </w:r>
          </w:p>
        </w:tc>
        <w:tc>
          <w:tcPr>
            <w:tcW w:w="2018" w:type="dxa"/>
            <w:tcBorders>
              <w:top w:val="single" w:sz="4" w:space="0" w:color="000000" w:themeColor="text1"/>
            </w:tcBorders>
          </w:tcPr>
          <w:p w14:paraId="38A3C1A0" w14:textId="5D1A9222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255.255.255.128</w:t>
            </w:r>
          </w:p>
        </w:tc>
        <w:tc>
          <w:tcPr>
            <w:tcW w:w="1767" w:type="dxa"/>
            <w:tcBorders>
              <w:top w:val="single" w:sz="4" w:space="0" w:color="000000" w:themeColor="text1"/>
            </w:tcBorders>
          </w:tcPr>
          <w:p w14:paraId="7D47DE01" w14:textId="58CFB453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78A147C4" w14:textId="77777777" w:rsidTr="000656BE">
        <w:tc>
          <w:tcPr>
            <w:tcW w:w="1752" w:type="dxa"/>
            <w:vMerge/>
          </w:tcPr>
          <w:p w14:paraId="6FE9738B" w14:textId="77777777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20" w:type="dxa"/>
          </w:tcPr>
          <w:p w14:paraId="6A0284FE" w14:textId="4540721D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1804" w:type="dxa"/>
          </w:tcPr>
          <w:p w14:paraId="7DB4FAE2" w14:textId="10015A92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192.168.29.1</w:t>
            </w:r>
          </w:p>
        </w:tc>
        <w:tc>
          <w:tcPr>
            <w:tcW w:w="2018" w:type="dxa"/>
          </w:tcPr>
          <w:p w14:paraId="23099E8C" w14:textId="63DE8150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</w:t>
            </w:r>
            <w:r w:rsidR="00B011BD">
              <w:rPr>
                <w:rFonts w:cs="Arial"/>
                <w:szCs w:val="24"/>
              </w:rPr>
              <w:t>0</w:t>
            </w:r>
          </w:p>
        </w:tc>
        <w:tc>
          <w:tcPr>
            <w:tcW w:w="1767" w:type="dxa"/>
          </w:tcPr>
          <w:p w14:paraId="431430CF" w14:textId="79752F96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6FC1E89B" w14:textId="77777777" w:rsidTr="000656BE">
        <w:tc>
          <w:tcPr>
            <w:tcW w:w="1752" w:type="dxa"/>
            <w:vMerge w:val="restart"/>
          </w:tcPr>
          <w:p w14:paraId="5E4B30D9" w14:textId="21E1DD0D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720" w:type="dxa"/>
          </w:tcPr>
          <w:p w14:paraId="059DDE69" w14:textId="5810CFC2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1804" w:type="dxa"/>
          </w:tcPr>
          <w:p w14:paraId="146A1300" w14:textId="28A1E0F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192.168.59.1</w:t>
            </w:r>
          </w:p>
        </w:tc>
        <w:tc>
          <w:tcPr>
            <w:tcW w:w="2018" w:type="dxa"/>
          </w:tcPr>
          <w:p w14:paraId="4467AAF6" w14:textId="11BB3F4E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255.255.255.0</w:t>
            </w:r>
          </w:p>
        </w:tc>
        <w:tc>
          <w:tcPr>
            <w:tcW w:w="1767" w:type="dxa"/>
          </w:tcPr>
          <w:p w14:paraId="58166F8A" w14:textId="101FE14B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4B1B669E" w14:textId="77777777" w:rsidTr="000656BE">
        <w:tc>
          <w:tcPr>
            <w:tcW w:w="1752" w:type="dxa"/>
            <w:vMerge/>
          </w:tcPr>
          <w:p w14:paraId="7D057C97" w14:textId="77777777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720" w:type="dxa"/>
          </w:tcPr>
          <w:p w14:paraId="5689977A" w14:textId="6955EC33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1804" w:type="dxa"/>
          </w:tcPr>
          <w:p w14:paraId="77850F70" w14:textId="1AB186F8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192.168.29.2</w:t>
            </w:r>
          </w:p>
        </w:tc>
        <w:tc>
          <w:tcPr>
            <w:tcW w:w="2018" w:type="dxa"/>
          </w:tcPr>
          <w:p w14:paraId="46AE4003" w14:textId="329B9D86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255.255.255.0</w:t>
            </w:r>
          </w:p>
        </w:tc>
        <w:tc>
          <w:tcPr>
            <w:tcW w:w="1767" w:type="dxa"/>
          </w:tcPr>
          <w:p w14:paraId="25DA848A" w14:textId="59A40CBA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2D15A6" w:rsidRPr="00FA5B86" w14:paraId="2485475C" w14:textId="77777777" w:rsidTr="000656BE">
        <w:tc>
          <w:tcPr>
            <w:tcW w:w="1752" w:type="dxa"/>
          </w:tcPr>
          <w:p w14:paraId="753C95FC" w14:textId="5E94EF21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720" w:type="dxa"/>
          </w:tcPr>
          <w:p w14:paraId="3052D58A" w14:textId="2071B07E" w:rsidR="002D15A6" w:rsidRPr="00FA5B86" w:rsidRDefault="002D15A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1804" w:type="dxa"/>
          </w:tcPr>
          <w:p w14:paraId="74D6E5AC" w14:textId="2C645EB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192.168.9.100</w:t>
            </w:r>
          </w:p>
        </w:tc>
        <w:tc>
          <w:tcPr>
            <w:tcW w:w="2018" w:type="dxa"/>
          </w:tcPr>
          <w:p w14:paraId="7335EFD1" w14:textId="097C182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255.255.255.</w:t>
            </w:r>
            <w:r w:rsidR="009A081F">
              <w:rPr>
                <w:rFonts w:cs="Arial"/>
                <w:szCs w:val="24"/>
              </w:rPr>
              <w:t>128</w:t>
            </w:r>
          </w:p>
        </w:tc>
        <w:tc>
          <w:tcPr>
            <w:tcW w:w="1767" w:type="dxa"/>
          </w:tcPr>
          <w:p w14:paraId="773E1A56" w14:textId="0EFF17A9" w:rsidR="002D15A6" w:rsidRPr="00FA5B86" w:rsidRDefault="000E0636" w:rsidP="002D15A6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192.168.9.1</w:t>
            </w:r>
          </w:p>
        </w:tc>
      </w:tr>
    </w:tbl>
    <w:p w14:paraId="0E09157A" w14:textId="6D3110C0" w:rsidR="002D15A6" w:rsidRPr="00FA5B86" w:rsidRDefault="000656BE" w:rsidP="000656BE">
      <w:pPr>
        <w:pStyle w:val="Caption"/>
        <w:rPr>
          <w:rFonts w:cs="Arial"/>
          <w:sz w:val="24"/>
          <w:szCs w:val="24"/>
        </w:rPr>
      </w:pPr>
      <w:r w:rsidRPr="00FA5B86"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2</w:t>
      </w:r>
      <w:r w:rsidR="00A45144">
        <w:rPr>
          <w:noProof/>
        </w:rPr>
        <w:fldChar w:fldCharType="end"/>
      </w:r>
      <w:r w:rsidRPr="00FA5B86">
        <w:t xml:space="preserve"> T</w:t>
      </w:r>
      <w:r w:rsidR="00A269AA" w:rsidRPr="00FA5B86">
        <w:t>abela de ende</w:t>
      </w:r>
      <w:r w:rsidR="003C5F33" w:rsidRPr="00FA5B86">
        <w:t>reçamento</w:t>
      </w:r>
    </w:p>
    <w:p w14:paraId="1EEEC145" w14:textId="77777777" w:rsidR="000656BE" w:rsidRPr="00FA5B86" w:rsidRDefault="000656BE" w:rsidP="00F877D7">
      <w:pPr>
        <w:jc w:val="both"/>
        <w:rPr>
          <w:rFonts w:cs="Arial"/>
          <w:b/>
          <w:bCs/>
          <w:szCs w:val="22"/>
        </w:rPr>
      </w:pPr>
    </w:p>
    <w:p w14:paraId="7C42DB82" w14:textId="2693A78A" w:rsidR="00496F77" w:rsidRPr="00FA5B86" w:rsidRDefault="005B2CF5" w:rsidP="00F877D7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 w:rsidR="00012AB0">
        <w:rPr>
          <w:rFonts w:cs="Arial"/>
          <w:b/>
          <w:bCs/>
          <w:sz w:val="22"/>
          <w:szCs w:val="22"/>
        </w:rPr>
        <w:t xml:space="preserve"> 1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Cs w:val="22"/>
        </w:rPr>
        <w:t xml:space="preserve"> A tabela de endereçamento já se encontra com as correções necessárias para ir ao enquandro do enunciado. Já se encontra com a máscara de subrede correta para </w:t>
      </w:r>
      <w:r w:rsidRPr="00FA5B86">
        <w:rPr>
          <w:rFonts w:cs="Arial"/>
          <w:i/>
          <w:iCs/>
          <w:szCs w:val="22"/>
        </w:rPr>
        <w:t>/25</w:t>
      </w:r>
      <w:r w:rsidRPr="00FA5B86">
        <w:rPr>
          <w:rFonts w:cs="Arial"/>
          <w:szCs w:val="22"/>
        </w:rPr>
        <w:t xml:space="preserve"> </w:t>
      </w:r>
      <w:r w:rsidR="007B3913">
        <w:rPr>
          <w:rFonts w:cs="Arial"/>
          <w:szCs w:val="22"/>
        </w:rPr>
        <w:t>na rede</w:t>
      </w:r>
      <w:r w:rsidRPr="00FA5B86">
        <w:rPr>
          <w:rFonts w:cs="Arial"/>
          <w:szCs w:val="22"/>
        </w:rPr>
        <w:t xml:space="preserve"> A.</w:t>
      </w:r>
    </w:p>
    <w:p w14:paraId="638168ED" w14:textId="77777777" w:rsidR="00496F77" w:rsidRPr="00FA5B86" w:rsidRDefault="00496F77">
      <w:pPr>
        <w:spacing w:after="200"/>
        <w:rPr>
          <w:rFonts w:cs="Arial"/>
          <w:szCs w:val="22"/>
        </w:rPr>
      </w:pPr>
      <w:r w:rsidRPr="00FA5B86">
        <w:rPr>
          <w:rFonts w:cs="Arial"/>
          <w:szCs w:val="22"/>
        </w:rPr>
        <w:br w:type="page"/>
      </w:r>
    </w:p>
    <w:p w14:paraId="0C186E7B" w14:textId="6B927888" w:rsidR="00784450" w:rsidRPr="00FA5B86" w:rsidRDefault="00496F77" w:rsidP="00784450">
      <w:pPr>
        <w:pStyle w:val="Heading2"/>
        <w:rPr>
          <w:b w:val="0"/>
          <w:bCs/>
          <w:u w:val="single"/>
        </w:rPr>
      </w:pPr>
      <w:bookmarkStart w:id="4" w:name="_Toc99287266"/>
      <w:r w:rsidRPr="00FA5B86">
        <w:rPr>
          <w:b w:val="0"/>
          <w:bCs/>
          <w:u w:val="single"/>
        </w:rPr>
        <w:lastRenderedPageBreak/>
        <w:t>Tarefa 1:</w:t>
      </w:r>
      <w:r w:rsidR="006D216D" w:rsidRPr="00FA5B86">
        <w:rPr>
          <w:b w:val="0"/>
          <w:bCs/>
          <w:u w:val="single"/>
        </w:rPr>
        <w:t xml:space="preserve"> Monta</w:t>
      </w:r>
      <w:r w:rsidR="00291F31">
        <w:rPr>
          <w:b w:val="0"/>
          <w:bCs/>
          <w:u w:val="single"/>
        </w:rPr>
        <w:t>gem</w:t>
      </w:r>
      <w:r w:rsidR="006D216D" w:rsidRPr="00FA5B86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6D216D" w:rsidRPr="00FA5B86">
        <w:rPr>
          <w:b w:val="0"/>
          <w:bCs/>
          <w:u w:val="single"/>
        </w:rPr>
        <w:t>a rede</w:t>
      </w:r>
      <w:bookmarkEnd w:id="4"/>
    </w:p>
    <w:p w14:paraId="06571299" w14:textId="77777777" w:rsidR="00853417" w:rsidRPr="00FA5B86" w:rsidRDefault="00853417" w:rsidP="00853417"/>
    <w:p w14:paraId="6A75E6FE" w14:textId="77777777" w:rsidR="00203363" w:rsidRPr="00FA5B86" w:rsidRDefault="00F877D7" w:rsidP="00203363">
      <w:pPr>
        <w:keepNext/>
      </w:pPr>
      <w:r w:rsidRPr="00FA5B86">
        <w:rPr>
          <w:noProof/>
        </w:rPr>
        <w:drawing>
          <wp:inline distT="0" distB="0" distL="0" distR="0" wp14:anchorId="1735BEE4" wp14:editId="03E8DEC3">
            <wp:extent cx="5400040" cy="867410"/>
            <wp:effectExtent l="0" t="0" r="0" b="8890"/>
            <wp:docPr id="4" name="Imagem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373" w14:textId="13F046A7" w:rsidR="00AF5AAD" w:rsidRPr="00FA5B86" w:rsidRDefault="00203363" w:rsidP="00203363">
      <w:pPr>
        <w:pStyle w:val="Caption"/>
      </w:pPr>
      <w:r w:rsidRPr="00FA5B86"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3</w:t>
      </w:r>
      <w:r w:rsidR="00A45144">
        <w:rPr>
          <w:noProof/>
        </w:rPr>
        <w:fldChar w:fldCharType="end"/>
      </w:r>
      <w:r w:rsidRPr="00FA5B86">
        <w:t xml:space="preserve"> </w:t>
      </w:r>
      <w:r w:rsidR="006F26BD" w:rsidRPr="00FA5B86">
        <w:t>Montagem da rede</w:t>
      </w:r>
    </w:p>
    <w:p w14:paraId="2DB43CBF" w14:textId="416A4C2D" w:rsidR="007A7501" w:rsidRPr="00FA5B86" w:rsidRDefault="007A7501" w:rsidP="007A7501"/>
    <w:p w14:paraId="54E65688" w14:textId="4C0759A5" w:rsidR="007A7501" w:rsidRPr="00FA5B86" w:rsidRDefault="00E95A3A" w:rsidP="00E95A3A">
      <w:pPr>
        <w:pStyle w:val="Heading3"/>
      </w:pPr>
      <w:bookmarkStart w:id="5" w:name="_Toc99287267"/>
      <w:r w:rsidRPr="00FA5B86">
        <w:t>Passo 1</w:t>
      </w:r>
      <w:r w:rsidR="0066267D" w:rsidRPr="00FA5B86">
        <w:t>: Ligação dos cabos entre equipamentos</w:t>
      </w:r>
      <w:bookmarkEnd w:id="5"/>
    </w:p>
    <w:p w14:paraId="7CF6FD7E" w14:textId="1C13CC65" w:rsidR="00F877D7" w:rsidRPr="00FA5B86" w:rsidRDefault="00F877D7" w:rsidP="00E95A3A">
      <w:pPr>
        <w:jc w:val="both"/>
        <w:rPr>
          <w:rFonts w:cs="Arial"/>
          <w:szCs w:val="24"/>
        </w:rPr>
      </w:pPr>
      <w:r w:rsidRPr="00FA5B86">
        <w:rPr>
          <w:rFonts w:cs="Arial"/>
          <w:szCs w:val="24"/>
        </w:rPr>
        <w:t xml:space="preserve">Deve-se usar cabos </w:t>
      </w:r>
      <w:r w:rsidRPr="00FA5B86">
        <w:rPr>
          <w:rFonts w:cs="Arial"/>
          <w:i/>
          <w:iCs/>
          <w:szCs w:val="24"/>
        </w:rPr>
        <w:t>crossover</w:t>
      </w:r>
      <w:r w:rsidRPr="00FA5B86">
        <w:rPr>
          <w:rFonts w:cs="Arial"/>
          <w:szCs w:val="24"/>
        </w:rPr>
        <w:t xml:space="preserve"> para as conexões entre PC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Router A e entre Router A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Router B. Para a conexão entre Router B </w:t>
      </w:r>
      <w:r w:rsidRPr="00FA5B86">
        <w:rPr>
          <w:rFonts w:cs="Arial"/>
          <w:szCs w:val="24"/>
        </w:rPr>
        <w:sym w:font="Wingdings" w:char="F0DF"/>
      </w:r>
      <w:r w:rsidRPr="00FA5B86">
        <w:rPr>
          <w:rFonts w:cs="Arial"/>
          <w:szCs w:val="24"/>
        </w:rPr>
        <w:sym w:font="Wingdings" w:char="F0E0"/>
      </w:r>
      <w:r w:rsidRPr="00FA5B86">
        <w:rPr>
          <w:rFonts w:cs="Arial"/>
          <w:szCs w:val="24"/>
        </w:rPr>
        <w:t xml:space="preserve"> Rede 3 depende de que dispositivo seria (</w:t>
      </w:r>
      <w:r w:rsidRPr="00FA5B86">
        <w:rPr>
          <w:rFonts w:cs="Arial"/>
          <w:i/>
          <w:iCs/>
          <w:szCs w:val="24"/>
        </w:rPr>
        <w:t xml:space="preserve">crossover </w:t>
      </w:r>
      <w:r w:rsidRPr="00FA5B86">
        <w:rPr>
          <w:rFonts w:cs="Arial"/>
          <w:szCs w:val="24"/>
        </w:rPr>
        <w:t xml:space="preserve">no caso de outro router ou outro </w:t>
      </w:r>
      <w:r w:rsidRPr="00FA5B86">
        <w:rPr>
          <w:rFonts w:cs="Arial"/>
          <w:i/>
          <w:iCs/>
          <w:szCs w:val="24"/>
        </w:rPr>
        <w:t>end-device</w:t>
      </w:r>
      <w:r w:rsidRPr="00FA5B86">
        <w:rPr>
          <w:rFonts w:cs="Arial"/>
          <w:szCs w:val="24"/>
        </w:rPr>
        <w:t xml:space="preserve">; </w:t>
      </w:r>
      <w:r w:rsidRPr="00FA5B86">
        <w:rPr>
          <w:rFonts w:cs="Arial"/>
          <w:i/>
          <w:iCs/>
          <w:szCs w:val="24"/>
        </w:rPr>
        <w:t>straight-through</w:t>
      </w:r>
      <w:r w:rsidRPr="00FA5B86">
        <w:rPr>
          <w:rFonts w:cs="Arial"/>
          <w:szCs w:val="24"/>
        </w:rPr>
        <w:t xml:space="preserve"> no caso de um switch).</w:t>
      </w:r>
    </w:p>
    <w:p w14:paraId="3E94FFBB" w14:textId="752375E2" w:rsidR="00F877D7" w:rsidRPr="00FA5B86" w:rsidRDefault="00F877D7" w:rsidP="00E95A3A">
      <w:pPr>
        <w:jc w:val="both"/>
        <w:rPr>
          <w:rFonts w:cs="Arial"/>
          <w:szCs w:val="24"/>
        </w:rPr>
      </w:pPr>
    </w:p>
    <w:p w14:paraId="6C6E4DD8" w14:textId="30A86B78" w:rsidR="00F877D7" w:rsidRPr="00FA5B86" w:rsidRDefault="00F877D7" w:rsidP="00E95A3A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 w:rsidR="00012AB0">
        <w:rPr>
          <w:rFonts w:cs="Arial"/>
          <w:b/>
          <w:bCs/>
          <w:sz w:val="22"/>
          <w:szCs w:val="22"/>
        </w:rPr>
        <w:t xml:space="preserve"> 2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como 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 w:rsidRPr="00FA5B86">
        <w:rPr>
          <w:rFonts w:cs="Arial"/>
          <w:sz w:val="22"/>
          <w:szCs w:val="22"/>
        </w:rPr>
        <w:t xml:space="preserve">, </w:t>
      </w:r>
      <w:r w:rsidR="006E097C" w:rsidRPr="00FA5B86">
        <w:rPr>
          <w:rFonts w:cs="Arial"/>
          <w:sz w:val="22"/>
          <w:szCs w:val="22"/>
        </w:rPr>
        <w:t xml:space="preserve">o Router A tem interface </w:t>
      </w:r>
      <w:r w:rsidR="006E097C" w:rsidRPr="00FA5B86">
        <w:rPr>
          <w:rFonts w:cs="Arial"/>
          <w:i/>
          <w:iCs/>
          <w:sz w:val="22"/>
          <w:szCs w:val="22"/>
        </w:rPr>
        <w:t>Gigabit Ethernet</w:t>
      </w:r>
      <w:r w:rsidR="006E097C"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="006E097C" w:rsidRPr="00FA5B86">
        <w:rPr>
          <w:rFonts w:cs="Arial"/>
          <w:i/>
          <w:iCs/>
          <w:sz w:val="22"/>
          <w:szCs w:val="22"/>
        </w:rPr>
        <w:t>Fast Ethernet</w:t>
      </w:r>
      <w:r w:rsidR="006E097C" w:rsidRPr="00FA5B86">
        <w:rPr>
          <w:rFonts w:cs="Arial"/>
          <w:sz w:val="22"/>
          <w:szCs w:val="22"/>
        </w:rPr>
        <w:t>.</w:t>
      </w:r>
    </w:p>
    <w:p w14:paraId="39C04347" w14:textId="1FE1D65C" w:rsidR="00CF133E" w:rsidRPr="00FA5B86" w:rsidRDefault="00CF133E" w:rsidP="00E95A3A">
      <w:pPr>
        <w:jc w:val="both"/>
        <w:rPr>
          <w:rFonts w:cs="Arial"/>
          <w:szCs w:val="22"/>
        </w:rPr>
      </w:pPr>
    </w:p>
    <w:p w14:paraId="35E9398D" w14:textId="0C3D62B0" w:rsidR="00CF133E" w:rsidRPr="00FA5B86" w:rsidRDefault="00CF133E" w:rsidP="00CF133E">
      <w:pPr>
        <w:pStyle w:val="Heading3"/>
      </w:pPr>
      <w:bookmarkStart w:id="6" w:name="_Toc99287268"/>
      <w:r w:rsidRPr="00FA5B86">
        <w:t>Passo 2</w:t>
      </w:r>
      <w:r w:rsidR="00CC4507" w:rsidRPr="00FA5B86">
        <w:t>: Eliminação das configurações</w:t>
      </w:r>
      <w:bookmarkEnd w:id="6"/>
    </w:p>
    <w:p w14:paraId="4E622875" w14:textId="77777777" w:rsidR="00660639" w:rsidRPr="00FA5B86" w:rsidRDefault="00660639" w:rsidP="00660639"/>
    <w:p w14:paraId="1B93D313" w14:textId="3F5A27F9" w:rsidR="00F877D7" w:rsidRPr="00FA5B86" w:rsidRDefault="00660639" w:rsidP="00E74E40">
      <w:pPr>
        <w:jc w:val="both"/>
      </w:pPr>
      <w:r w:rsidRPr="00FA5B86">
        <w:t>Para apagar as configurações dos routers deve-se fazer input dos comandos: “write erase”, seguido de “reload” (no priviledge mode). No entanto, o GNS não suporta o comando “reload”, portanto em vez de usar os comandos desligámos e voltámos a ligar os routers.</w:t>
      </w:r>
    </w:p>
    <w:p w14:paraId="11BC1ED4" w14:textId="399EE934" w:rsidR="00EB3449" w:rsidRPr="00FA5B86" w:rsidRDefault="00EB3449">
      <w:pPr>
        <w:spacing w:after="200"/>
      </w:pPr>
      <w:r w:rsidRPr="00FA5B86">
        <w:br w:type="page"/>
      </w:r>
    </w:p>
    <w:p w14:paraId="20653A12" w14:textId="20A54314" w:rsidR="00E74E40" w:rsidRPr="00FA5B86" w:rsidRDefault="00EB3449" w:rsidP="00EB3449">
      <w:pPr>
        <w:pStyle w:val="Heading2"/>
        <w:rPr>
          <w:b w:val="0"/>
          <w:bCs/>
          <w:u w:val="single"/>
        </w:rPr>
      </w:pPr>
      <w:bookmarkStart w:id="7" w:name="_Toc99287269"/>
      <w:r w:rsidRPr="00FA5B86">
        <w:rPr>
          <w:b w:val="0"/>
          <w:bCs/>
          <w:u w:val="single"/>
        </w:rPr>
        <w:lastRenderedPageBreak/>
        <w:t>Tarefa 2:</w:t>
      </w:r>
      <w:r w:rsidR="0075478E" w:rsidRPr="00FA5B86">
        <w:rPr>
          <w:b w:val="0"/>
          <w:bCs/>
          <w:u w:val="single"/>
        </w:rPr>
        <w:t xml:space="preserve"> Configurações básicas</w:t>
      </w:r>
      <w:bookmarkEnd w:id="7"/>
    </w:p>
    <w:p w14:paraId="6092DF5F" w14:textId="7D901C58" w:rsidR="0075478E" w:rsidRPr="00FA5B86" w:rsidRDefault="0075478E" w:rsidP="0075478E"/>
    <w:p w14:paraId="1C9C5E32" w14:textId="5C327F35" w:rsidR="0075478E" w:rsidRPr="00FA5B86" w:rsidRDefault="00297D4C" w:rsidP="00297D4C">
      <w:pPr>
        <w:pStyle w:val="Heading3"/>
      </w:pPr>
      <w:bookmarkStart w:id="8" w:name="_Toc99287270"/>
      <w:r w:rsidRPr="00FA5B86">
        <w:t>Passo 1:</w:t>
      </w:r>
      <w:r w:rsidR="00837A4F" w:rsidRPr="00FA5B86">
        <w:t xml:space="preserve"> Atribuição de nomes</w:t>
      </w:r>
      <w:bookmarkEnd w:id="8"/>
    </w:p>
    <w:p w14:paraId="77992542" w14:textId="77777777" w:rsidR="00297D4C" w:rsidRPr="00FA5B86" w:rsidRDefault="00297D4C" w:rsidP="00297D4C"/>
    <w:p w14:paraId="6B27356B" w14:textId="7C7B52E4" w:rsidR="00297D4C" w:rsidRPr="00FA5B86" w:rsidRDefault="00297D4C" w:rsidP="00601180">
      <w:pPr>
        <w:jc w:val="both"/>
      </w:pPr>
      <w:r w:rsidRPr="00FA5B86">
        <w:t>Para atribuir um nome a cada router, foram executados os seguintes comandos:</w:t>
      </w:r>
    </w:p>
    <w:p w14:paraId="49DAAE4E" w14:textId="77777777" w:rsidR="00E117BE" w:rsidRPr="00FA5B86" w:rsidRDefault="00E117BE" w:rsidP="00E117BE">
      <w:pPr>
        <w:keepNext/>
      </w:pPr>
      <w:r w:rsidRPr="00FA5B86">
        <w:rPr>
          <w:noProof/>
        </w:rPr>
        <w:drawing>
          <wp:inline distT="0" distB="0" distL="0" distR="0" wp14:anchorId="1427BB83" wp14:editId="53514364">
            <wp:extent cx="2133600" cy="190500"/>
            <wp:effectExtent l="0" t="0" r="0" b="0"/>
            <wp:docPr id="1646178393" name="Picture 1646178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2E22" w14:textId="216AEB7F" w:rsidR="00E117BE" w:rsidRPr="00FA5B86" w:rsidRDefault="00E117BE" w:rsidP="00E117BE">
      <w:pPr>
        <w:pStyle w:val="Caption"/>
      </w:pPr>
      <w:r w:rsidRPr="00FA5B86">
        <w:t xml:space="preserve">Figura </w:t>
      </w:r>
      <w:r w:rsidR="00591501">
        <w:fldChar w:fldCharType="begin"/>
      </w:r>
      <w:r w:rsidR="00591501">
        <w:instrText xml:space="preserve"> SEQ Figura \* ARABIC </w:instrText>
      </w:r>
      <w:r w:rsidR="00591501">
        <w:fldChar w:fldCharType="separate"/>
      </w:r>
      <w:r w:rsidR="005135D3">
        <w:rPr>
          <w:noProof/>
        </w:rPr>
        <w:t>4</w:t>
      </w:r>
      <w:r w:rsidR="00591501">
        <w:rPr>
          <w:noProof/>
        </w:rPr>
        <w:fldChar w:fldCharType="end"/>
      </w:r>
      <w:r w:rsidRPr="00FA5B86">
        <w:t xml:space="preserve"> Hostname router A</w:t>
      </w:r>
    </w:p>
    <w:p w14:paraId="353E5780" w14:textId="77777777" w:rsidR="00E117BE" w:rsidRPr="00FA5B86" w:rsidRDefault="00E117BE" w:rsidP="00E117BE"/>
    <w:p w14:paraId="0DBF9C7A" w14:textId="77777777" w:rsidR="00E117BE" w:rsidRPr="00FA5B86" w:rsidRDefault="00E117BE" w:rsidP="00E117BE">
      <w:pPr>
        <w:keepNext/>
      </w:pPr>
      <w:r w:rsidRPr="00FA5B86">
        <w:rPr>
          <w:noProof/>
        </w:rPr>
        <w:drawing>
          <wp:inline distT="0" distB="0" distL="0" distR="0" wp14:anchorId="6F933302" wp14:editId="7D18D234">
            <wp:extent cx="2114550" cy="161925"/>
            <wp:effectExtent l="0" t="0" r="0" b="0"/>
            <wp:docPr id="1323785183" name="Picture 1323785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B501" w14:textId="7D10D2D2" w:rsidR="00E117BE" w:rsidRPr="00FA5B86" w:rsidRDefault="00E117BE" w:rsidP="00E117BE">
      <w:pPr>
        <w:pStyle w:val="Caption"/>
      </w:pPr>
      <w:r w:rsidRPr="00FA5B86"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5</w:t>
      </w:r>
      <w:r w:rsidR="00A45144">
        <w:rPr>
          <w:noProof/>
        </w:rPr>
        <w:fldChar w:fldCharType="end"/>
      </w:r>
      <w:r w:rsidRPr="00FA5B86">
        <w:t xml:space="preserve"> Hostname router B</w:t>
      </w:r>
    </w:p>
    <w:p w14:paraId="69E20C66" w14:textId="20029766" w:rsidR="007E74FC" w:rsidRPr="00FA5B86" w:rsidRDefault="007E74FC" w:rsidP="007E74FC"/>
    <w:p w14:paraId="1E76DE93" w14:textId="69832C27" w:rsidR="007E74FC" w:rsidRPr="00FA5B86" w:rsidRDefault="007E74FC" w:rsidP="007E74FC">
      <w:pPr>
        <w:pStyle w:val="Heading3"/>
      </w:pPr>
      <w:bookmarkStart w:id="9" w:name="_Toc99287271"/>
      <w:r w:rsidRPr="00FA5B86">
        <w:t>Passo 2:</w:t>
      </w:r>
      <w:r w:rsidR="00837A4F" w:rsidRPr="00FA5B86">
        <w:t xml:space="preserve"> Desabilitação da DNS lookup</w:t>
      </w:r>
      <w:bookmarkEnd w:id="9"/>
    </w:p>
    <w:p w14:paraId="1CF012E9" w14:textId="3B9A5692" w:rsidR="007E74FC" w:rsidRPr="00FA5B86" w:rsidRDefault="007E74FC" w:rsidP="007E74FC"/>
    <w:p w14:paraId="40A0A20A" w14:textId="7DDD4AA4" w:rsidR="00D552F5" w:rsidRPr="00FA5B86" w:rsidRDefault="00D552F5" w:rsidP="00601180">
      <w:pPr>
        <w:jc w:val="both"/>
      </w:pPr>
      <w:r w:rsidRPr="00FA5B86">
        <w:t>Para desabilitar o DNS lookup em cada router, foram executados os seguintes comandos:</w:t>
      </w:r>
    </w:p>
    <w:p w14:paraId="7A95FC9F" w14:textId="77777777" w:rsidR="0007538D" w:rsidRPr="00FA5B86" w:rsidRDefault="00D552F5" w:rsidP="0007538D">
      <w:pPr>
        <w:keepNext/>
      </w:pPr>
      <w:r w:rsidRPr="00FA5B86">
        <w:rPr>
          <w:noProof/>
        </w:rPr>
        <w:drawing>
          <wp:inline distT="0" distB="0" distL="0" distR="0" wp14:anchorId="35311E10" wp14:editId="385B1205">
            <wp:extent cx="2714625" cy="171450"/>
            <wp:effectExtent l="0" t="0" r="0" b="0"/>
            <wp:docPr id="1270820326" name="Picture 127082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80B9" w14:textId="125BF25E" w:rsidR="00D552F5" w:rsidRPr="00FA5B86" w:rsidRDefault="0007538D" w:rsidP="0007538D">
      <w:pPr>
        <w:pStyle w:val="Caption"/>
      </w:pPr>
      <w:r w:rsidRPr="00FA5B86"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6</w:t>
      </w:r>
      <w:r w:rsidR="00A45144">
        <w:rPr>
          <w:noProof/>
        </w:rPr>
        <w:fldChar w:fldCharType="end"/>
      </w:r>
      <w:r w:rsidRPr="00FA5B86">
        <w:t xml:space="preserve"> Desabilitar DNS lookup</w:t>
      </w:r>
      <w:r w:rsidR="009F1DAF" w:rsidRPr="00FA5B86">
        <w:t xml:space="preserve"> -</w:t>
      </w:r>
      <w:r w:rsidRPr="00FA5B86">
        <w:t xml:space="preserve"> router A</w:t>
      </w:r>
    </w:p>
    <w:p w14:paraId="06E6E071" w14:textId="77777777" w:rsidR="0007538D" w:rsidRPr="00FA5B86" w:rsidRDefault="0007538D" w:rsidP="0007538D"/>
    <w:p w14:paraId="57AACDEF" w14:textId="77777777" w:rsidR="0007538D" w:rsidRPr="00FA5B86" w:rsidRDefault="0007538D" w:rsidP="0007538D">
      <w:pPr>
        <w:keepNext/>
      </w:pPr>
      <w:r w:rsidRPr="00FA5B86">
        <w:rPr>
          <w:noProof/>
        </w:rPr>
        <w:drawing>
          <wp:inline distT="0" distB="0" distL="0" distR="0" wp14:anchorId="466AD24A" wp14:editId="0B124E48">
            <wp:extent cx="2733675" cy="161925"/>
            <wp:effectExtent l="0" t="0" r="0" b="0"/>
            <wp:docPr id="1976287782" name="Picture 1976287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BF44" w14:textId="39480D2C" w:rsidR="00D552F5" w:rsidRPr="00FA5B86" w:rsidRDefault="0007538D" w:rsidP="0007538D">
      <w:pPr>
        <w:pStyle w:val="Caption"/>
      </w:pPr>
      <w:r w:rsidRPr="00FA5B86"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7</w:t>
      </w:r>
      <w:r w:rsidR="00A45144">
        <w:rPr>
          <w:noProof/>
        </w:rPr>
        <w:fldChar w:fldCharType="end"/>
      </w:r>
      <w:r w:rsidRPr="00FA5B86">
        <w:t xml:space="preserve"> DESABILITAR DNS LOOKUP</w:t>
      </w:r>
      <w:r w:rsidR="009F1DAF" w:rsidRPr="00FA5B86">
        <w:t xml:space="preserve"> -</w:t>
      </w:r>
      <w:r w:rsidRPr="00FA5B86">
        <w:t xml:space="preserve"> ROUTER B</w:t>
      </w:r>
    </w:p>
    <w:p w14:paraId="72AE3AB7" w14:textId="210F75EB" w:rsidR="0007538D" w:rsidRPr="00FA5B86" w:rsidRDefault="0007538D" w:rsidP="0007538D"/>
    <w:p w14:paraId="7253E6B5" w14:textId="53F6264F" w:rsidR="00E117BE" w:rsidRPr="00FA5B86" w:rsidRDefault="00E117BE" w:rsidP="00E117BE"/>
    <w:p w14:paraId="2528782C" w14:textId="0DF9EAE9" w:rsidR="00D247AF" w:rsidRPr="00FA5B86" w:rsidRDefault="00D247AF" w:rsidP="00D247AF">
      <w:pPr>
        <w:pStyle w:val="Heading3"/>
      </w:pPr>
      <w:bookmarkStart w:id="10" w:name="_Toc99287272"/>
      <w:r w:rsidRPr="00FA5B86">
        <w:t>Passo 3:</w:t>
      </w:r>
      <w:r w:rsidR="00994527" w:rsidRPr="00FA5B86">
        <w:t xml:space="preserve"> Configuração</w:t>
      </w:r>
      <w:r w:rsidR="00837A4F" w:rsidRPr="00FA5B86">
        <w:t xml:space="preserve"> de</w:t>
      </w:r>
      <w:r w:rsidR="00994527" w:rsidRPr="00FA5B86">
        <w:t xml:space="preserve"> </w:t>
      </w:r>
      <w:r w:rsidR="00994527" w:rsidRPr="00FA5B86">
        <w:rPr>
          <w:i/>
          <w:iCs/>
        </w:rPr>
        <w:t>password</w:t>
      </w:r>
      <w:r w:rsidR="00837A4F" w:rsidRPr="00FA5B86">
        <w:t xml:space="preserve"> para </w:t>
      </w:r>
      <w:r w:rsidR="001054AE" w:rsidRPr="00FA5B86">
        <w:t xml:space="preserve">modo </w:t>
      </w:r>
      <w:r w:rsidR="00E960F3" w:rsidRPr="00FA5B86">
        <w:t>privil</w:t>
      </w:r>
      <w:r w:rsidR="00932723" w:rsidRPr="00FA5B86">
        <w:t>e</w:t>
      </w:r>
      <w:r w:rsidR="00E960F3" w:rsidRPr="00FA5B86">
        <w:t>giado</w:t>
      </w:r>
      <w:bookmarkEnd w:id="10"/>
    </w:p>
    <w:p w14:paraId="44E0AD50" w14:textId="3A13837E" w:rsidR="00D247AF" w:rsidRPr="00FA5B86" w:rsidRDefault="00D247AF" w:rsidP="00D247AF"/>
    <w:p w14:paraId="19A84F51" w14:textId="0B3D916E" w:rsidR="009A7D17" w:rsidRPr="00FA5B86" w:rsidRDefault="009A7D17" w:rsidP="00601180">
      <w:pPr>
        <w:jc w:val="both"/>
      </w:pPr>
      <w:r w:rsidRPr="00FA5B86">
        <w:t xml:space="preserve">Para a configuração de uma password para aceder ao modo </w:t>
      </w:r>
      <w:r w:rsidRPr="00FA5B86">
        <w:rPr>
          <w:i/>
          <w:iCs/>
        </w:rPr>
        <w:t>Exec Privileged Mode</w:t>
      </w:r>
      <w:r w:rsidRPr="00FA5B86">
        <w:t xml:space="preserve">, em que </w:t>
      </w:r>
      <w:r w:rsidR="00315592" w:rsidRPr="00FA5B86">
        <w:rPr>
          <w:i/>
          <w:iCs/>
        </w:rPr>
        <w:t>password</w:t>
      </w:r>
      <w:r w:rsidRPr="00FA5B86">
        <w:t xml:space="preserve"> é </w:t>
      </w:r>
      <w:r w:rsidRPr="00FA5B86">
        <w:rPr>
          <w:b/>
          <w:bCs/>
        </w:rPr>
        <w:t>class</w:t>
      </w:r>
      <w:r w:rsidRPr="00FA5B86">
        <w:t>, executaram-se os seguintes comandos:</w:t>
      </w:r>
    </w:p>
    <w:p w14:paraId="5BC0FB6A" w14:textId="77777777" w:rsidR="00C470E7" w:rsidRPr="00FA5B86" w:rsidRDefault="00C470E7" w:rsidP="00C470E7">
      <w:pPr>
        <w:keepNext/>
      </w:pPr>
      <w:r w:rsidRPr="00FA5B86">
        <w:rPr>
          <w:noProof/>
        </w:rPr>
        <w:drawing>
          <wp:inline distT="0" distB="0" distL="0" distR="0" wp14:anchorId="144FC7DB" wp14:editId="53B2CD09">
            <wp:extent cx="2714625" cy="161925"/>
            <wp:effectExtent l="0" t="0" r="0" b="0"/>
            <wp:docPr id="2101659345" name="Picture 210165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5048" w14:textId="25B2598A" w:rsidR="00C470E7" w:rsidRPr="00FA5B86" w:rsidRDefault="00C470E7" w:rsidP="00C470E7">
      <w:pPr>
        <w:pStyle w:val="Caption"/>
      </w:pPr>
      <w:r w:rsidRPr="00FA5B86"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8</w:t>
      </w:r>
      <w:r w:rsidR="00A45144">
        <w:rPr>
          <w:noProof/>
        </w:rPr>
        <w:fldChar w:fldCharType="end"/>
      </w:r>
      <w:r w:rsidRPr="00FA5B86">
        <w:t xml:space="preserve"> Palavra-chave para modo exec privileged mode </w:t>
      </w:r>
      <w:r w:rsidR="00CD048E" w:rsidRPr="00FA5B86">
        <w:t xml:space="preserve">- </w:t>
      </w:r>
      <w:r w:rsidRPr="00FA5B86">
        <w:t>router A</w:t>
      </w:r>
    </w:p>
    <w:p w14:paraId="101BEA25" w14:textId="77777777" w:rsidR="00C470E7" w:rsidRPr="00FA5B86" w:rsidRDefault="00C470E7" w:rsidP="00C470E7"/>
    <w:p w14:paraId="6C1E569F" w14:textId="77777777" w:rsidR="00C470E7" w:rsidRPr="00FA5B86" w:rsidRDefault="00C470E7" w:rsidP="00C470E7">
      <w:pPr>
        <w:keepNext/>
      </w:pPr>
      <w:r w:rsidRPr="00FA5B86">
        <w:rPr>
          <w:noProof/>
        </w:rPr>
        <w:drawing>
          <wp:inline distT="0" distB="0" distL="0" distR="0" wp14:anchorId="20DB0039" wp14:editId="0CA44A2D">
            <wp:extent cx="2724150" cy="161925"/>
            <wp:effectExtent l="0" t="0" r="0" b="0"/>
            <wp:docPr id="851568818" name="Picture 851568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A5B6" w14:textId="7C377DB7" w:rsidR="00552924" w:rsidRPr="00FA5B86" w:rsidRDefault="00C470E7" w:rsidP="00552924">
      <w:pPr>
        <w:pStyle w:val="Caption"/>
      </w:pPr>
      <w:r w:rsidRPr="00FA5B86"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9</w:t>
      </w:r>
      <w:r w:rsidR="00A45144">
        <w:rPr>
          <w:noProof/>
        </w:rPr>
        <w:fldChar w:fldCharType="end"/>
      </w:r>
      <w:r w:rsidRPr="00FA5B86">
        <w:t xml:space="preserve"> Palavra-chave para modo exec privileged mode </w:t>
      </w:r>
      <w:r w:rsidR="00CD048E" w:rsidRPr="00FA5B86">
        <w:t xml:space="preserve">- </w:t>
      </w:r>
      <w:r w:rsidRPr="00FA5B86">
        <w:t>router B</w:t>
      </w:r>
    </w:p>
    <w:p w14:paraId="4AF70DBC" w14:textId="77777777" w:rsidR="00552924" w:rsidRPr="00FA5B86" w:rsidRDefault="00552924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 w:rsidRPr="00FA5B86">
        <w:br w:type="page"/>
      </w:r>
    </w:p>
    <w:p w14:paraId="481BC2F9" w14:textId="7D67A3D7" w:rsidR="00552924" w:rsidRPr="00FA5B86" w:rsidRDefault="00AD33A4" w:rsidP="00AD33A4">
      <w:pPr>
        <w:pStyle w:val="Heading3"/>
      </w:pPr>
      <w:bookmarkStart w:id="11" w:name="_Toc99287273"/>
      <w:r w:rsidRPr="00FA5B86">
        <w:lastRenderedPageBreak/>
        <w:t>Passo 4:</w:t>
      </w:r>
      <w:r w:rsidR="000473F5" w:rsidRPr="00FA5B86">
        <w:t xml:space="preserve"> Configuração do MOTD </w:t>
      </w:r>
      <w:r w:rsidR="00D97445" w:rsidRPr="00FA5B86">
        <w:t>b</w:t>
      </w:r>
      <w:r w:rsidR="000473F5" w:rsidRPr="00FA5B86">
        <w:t>anner</w:t>
      </w:r>
      <w:bookmarkEnd w:id="11"/>
    </w:p>
    <w:p w14:paraId="4BA84DAD" w14:textId="12B8D067" w:rsidR="008559A3" w:rsidRPr="00FA5B86" w:rsidRDefault="008559A3" w:rsidP="008559A3"/>
    <w:p w14:paraId="571FAEC6" w14:textId="4D77F844" w:rsidR="008559A3" w:rsidRPr="00FA5B86" w:rsidRDefault="008559A3" w:rsidP="00601180">
      <w:pPr>
        <w:jc w:val="both"/>
      </w:pPr>
      <w:r w:rsidRPr="00FA5B86">
        <w:t xml:space="preserve">Configurou-se a </w:t>
      </w:r>
      <w:r w:rsidRPr="00FA5B86">
        <w:rPr>
          <w:i/>
          <w:iCs/>
        </w:rPr>
        <w:t>message of the day banner</w:t>
      </w:r>
      <w:r w:rsidRPr="00FA5B86">
        <w:t xml:space="preserve"> em cada router, da seguinte forma:</w:t>
      </w:r>
    </w:p>
    <w:p w14:paraId="11467D10" w14:textId="77777777" w:rsidR="006936D8" w:rsidRPr="00FA5B86" w:rsidRDefault="00EB5C77" w:rsidP="006936D8">
      <w:pPr>
        <w:keepNext/>
      </w:pPr>
      <w:r w:rsidRPr="00FA5B86">
        <w:rPr>
          <w:noProof/>
        </w:rPr>
        <w:drawing>
          <wp:inline distT="0" distB="0" distL="0" distR="0" wp14:anchorId="245EBEFF" wp14:editId="61D20324">
            <wp:extent cx="4029075" cy="161925"/>
            <wp:effectExtent l="0" t="0" r="0" b="0"/>
            <wp:docPr id="959487477" name="Picture 95948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1044" w14:textId="2F290D5B" w:rsidR="00AD33A4" w:rsidRPr="008A4E4B" w:rsidRDefault="006936D8" w:rsidP="006936D8">
      <w:pPr>
        <w:pStyle w:val="Caption"/>
        <w:rPr>
          <w:lang w:val="en-US"/>
        </w:rPr>
      </w:pPr>
      <w:r w:rsidRPr="008A4E4B">
        <w:rPr>
          <w:lang w:val="en-US"/>
        </w:rPr>
        <w:t xml:space="preserve">Figura </w:t>
      </w:r>
      <w:r w:rsidRPr="00FA5B86">
        <w:fldChar w:fldCharType="begin"/>
      </w:r>
      <w:r w:rsidRPr="008A4E4B">
        <w:rPr>
          <w:lang w:val="en-US"/>
        </w:rPr>
        <w:instrText xml:space="preserve"> SEQ Figura \* ARABIC </w:instrText>
      </w:r>
      <w:r w:rsidRPr="00FA5B86">
        <w:fldChar w:fldCharType="separate"/>
      </w:r>
      <w:r w:rsidR="005135D3">
        <w:rPr>
          <w:noProof/>
          <w:lang w:val="en-US"/>
        </w:rPr>
        <w:t>10</w:t>
      </w:r>
      <w:r w:rsidRPr="00FA5B86">
        <w:fldChar w:fldCharType="end"/>
      </w:r>
      <w:r w:rsidRPr="008A4E4B">
        <w:rPr>
          <w:lang w:val="en-US"/>
        </w:rPr>
        <w:t xml:space="preserve"> MOTD banner - router A</w:t>
      </w:r>
    </w:p>
    <w:p w14:paraId="2BAAB4A1" w14:textId="77777777" w:rsidR="006936D8" w:rsidRPr="008A4E4B" w:rsidRDefault="006936D8" w:rsidP="006936D8">
      <w:pPr>
        <w:rPr>
          <w:lang w:val="en-US"/>
        </w:rPr>
      </w:pPr>
    </w:p>
    <w:p w14:paraId="01FEF0A2" w14:textId="77777777" w:rsidR="006936D8" w:rsidRPr="00FA5B86" w:rsidRDefault="00EB5C77" w:rsidP="006936D8">
      <w:pPr>
        <w:keepNext/>
      </w:pPr>
      <w:r w:rsidRPr="00FA5B86">
        <w:rPr>
          <w:noProof/>
        </w:rPr>
        <w:drawing>
          <wp:inline distT="0" distB="0" distL="0" distR="0" wp14:anchorId="3EEF1F2F" wp14:editId="768C157A">
            <wp:extent cx="4029075" cy="180975"/>
            <wp:effectExtent l="0" t="0" r="0" b="0"/>
            <wp:docPr id="814717709" name="Picture 81471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6319" w14:textId="34E46DBD" w:rsidR="00AD33A4" w:rsidRPr="00CE5DDE" w:rsidRDefault="006936D8" w:rsidP="006936D8">
      <w:pPr>
        <w:pStyle w:val="Caption"/>
      </w:pPr>
      <w:r w:rsidRPr="00CE5DDE">
        <w:t xml:space="preserve">Figura </w:t>
      </w:r>
      <w:r w:rsidRPr="00FA5B86">
        <w:fldChar w:fldCharType="begin"/>
      </w:r>
      <w:r w:rsidRPr="00CE5DDE">
        <w:instrText xml:space="preserve"> SEQ Figura \* ARABIC </w:instrText>
      </w:r>
      <w:r w:rsidRPr="00FA5B86">
        <w:fldChar w:fldCharType="separate"/>
      </w:r>
      <w:r w:rsidR="005135D3">
        <w:rPr>
          <w:noProof/>
        </w:rPr>
        <w:t>11</w:t>
      </w:r>
      <w:r w:rsidRPr="00FA5B86">
        <w:fldChar w:fldCharType="end"/>
      </w:r>
      <w:r w:rsidRPr="00CE5DDE">
        <w:t xml:space="preserve"> MOTD banner - router B</w:t>
      </w:r>
    </w:p>
    <w:p w14:paraId="7A7F493B" w14:textId="002945A3" w:rsidR="00956493" w:rsidRPr="00CE5DDE" w:rsidRDefault="00956493" w:rsidP="00956493"/>
    <w:p w14:paraId="1242B355" w14:textId="1AAFA8BD" w:rsidR="00D111C9" w:rsidRDefault="00956493" w:rsidP="00D111C9">
      <w:pPr>
        <w:pStyle w:val="Heading3"/>
        <w:rPr>
          <w:i/>
          <w:iCs/>
        </w:rPr>
      </w:pPr>
      <w:bookmarkStart w:id="12" w:name="_Toc99287274"/>
      <w:r w:rsidRPr="00FA5B86">
        <w:t>Passo 5:</w:t>
      </w:r>
      <w:r w:rsidR="00FA5B86" w:rsidRPr="00FA5B86">
        <w:t xml:space="preserve"> Configuração de </w:t>
      </w:r>
      <w:r w:rsidR="00FA5B86" w:rsidRPr="00FA5B86">
        <w:rPr>
          <w:i/>
          <w:iCs/>
        </w:rPr>
        <w:t>password</w:t>
      </w:r>
      <w:r w:rsidR="00ED65C1">
        <w:t xml:space="preserve"> para ligações do tipo </w:t>
      </w:r>
      <w:r w:rsidR="00ED65C1">
        <w:rPr>
          <w:i/>
          <w:iCs/>
        </w:rPr>
        <w:t>console</w:t>
      </w:r>
      <w:bookmarkEnd w:id="12"/>
    </w:p>
    <w:p w14:paraId="37953C80" w14:textId="23C5F9F9" w:rsidR="00D111C9" w:rsidRDefault="00D111C9" w:rsidP="00601180">
      <w:pPr>
        <w:jc w:val="both"/>
      </w:pPr>
    </w:p>
    <w:p w14:paraId="7D138E49" w14:textId="48CA4B33" w:rsidR="00863DEE" w:rsidRPr="008849B4" w:rsidRDefault="00863DEE" w:rsidP="00601180">
      <w:pPr>
        <w:jc w:val="both"/>
      </w:pPr>
      <w:r>
        <w:t xml:space="preserve">Configurou-se </w:t>
      </w:r>
      <w:r w:rsidR="008849B4">
        <w:t>a</w:t>
      </w:r>
      <w:r>
        <w:t xml:space="preserve"> </w:t>
      </w:r>
      <w:r>
        <w:rPr>
          <w:i/>
          <w:iCs/>
        </w:rPr>
        <w:t>password</w:t>
      </w:r>
      <w:r>
        <w:t xml:space="preserve"> </w:t>
      </w:r>
      <w:r w:rsidR="008849B4" w:rsidRPr="008849B4">
        <w:rPr>
          <w:b/>
          <w:bCs/>
        </w:rPr>
        <w:t>class</w:t>
      </w:r>
      <w:r w:rsidR="008849B4">
        <w:t xml:space="preserve"> </w:t>
      </w:r>
      <w:r w:rsidRPr="008849B4">
        <w:t>para</w:t>
      </w:r>
      <w:r>
        <w:t xml:space="preserve"> ligações do tipo </w:t>
      </w:r>
      <w:r>
        <w:rPr>
          <w:i/>
          <w:iCs/>
        </w:rPr>
        <w:t>console</w:t>
      </w:r>
      <w:r w:rsidR="008849B4">
        <w:t>, com os seguintes comandos:</w:t>
      </w:r>
    </w:p>
    <w:p w14:paraId="07553F3A" w14:textId="77777777" w:rsidR="00E94AF3" w:rsidRDefault="00D111C9" w:rsidP="00E94AF3">
      <w:pPr>
        <w:keepNext/>
      </w:pPr>
      <w:r>
        <w:rPr>
          <w:noProof/>
        </w:rPr>
        <w:drawing>
          <wp:inline distT="0" distB="0" distL="0" distR="0" wp14:anchorId="47D90745" wp14:editId="6BF8C040">
            <wp:extent cx="2733675" cy="457200"/>
            <wp:effectExtent l="0" t="0" r="0" b="0"/>
            <wp:docPr id="1464875994" name="Picture 146487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F1F5" w14:textId="6E02BF94" w:rsidR="00D111C9" w:rsidRDefault="00E94AF3" w:rsidP="00E94AF3">
      <w:pPr>
        <w:pStyle w:val="Caption"/>
        <w:rPr>
          <w:noProof/>
        </w:rPr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12</w:t>
      </w:r>
      <w:r w:rsidR="00A45144">
        <w:rPr>
          <w:noProof/>
        </w:rPr>
        <w:fldChar w:fldCharType="end"/>
      </w:r>
      <w:r>
        <w:t xml:space="preserve"> </w:t>
      </w:r>
      <w:r w:rsidR="008A4E4B">
        <w:t xml:space="preserve">Configuração da </w:t>
      </w:r>
      <w:r w:rsidR="008A4E4B">
        <w:rPr>
          <w:i/>
          <w:iCs/>
        </w:rPr>
        <w:t>p</w:t>
      </w:r>
      <w:r w:rsidRPr="00B0132D">
        <w:rPr>
          <w:i/>
          <w:iCs/>
        </w:rPr>
        <w:t>assword</w:t>
      </w:r>
      <w:r>
        <w:rPr>
          <w:noProof/>
        </w:rPr>
        <w:t xml:space="preserve"> para ligações do tipo </w:t>
      </w:r>
      <w:r>
        <w:rPr>
          <w:i/>
          <w:iCs/>
          <w:noProof/>
        </w:rPr>
        <w:t>console</w:t>
      </w:r>
      <w:r>
        <w:rPr>
          <w:noProof/>
        </w:rPr>
        <w:t xml:space="preserve"> - </w:t>
      </w:r>
      <w:r w:rsidR="008A4E4B">
        <w:rPr>
          <w:noProof/>
        </w:rPr>
        <w:t>r</w:t>
      </w:r>
      <w:r>
        <w:rPr>
          <w:noProof/>
        </w:rPr>
        <w:t>outer A</w:t>
      </w:r>
    </w:p>
    <w:p w14:paraId="48CAB470" w14:textId="77777777" w:rsidR="00E94AF3" w:rsidRPr="00E94AF3" w:rsidRDefault="00E94AF3" w:rsidP="00E94AF3"/>
    <w:p w14:paraId="69B111DC" w14:textId="77777777" w:rsidR="00E94AF3" w:rsidRDefault="00D111C9" w:rsidP="00E94AF3">
      <w:pPr>
        <w:keepNext/>
      </w:pPr>
      <w:r>
        <w:rPr>
          <w:noProof/>
        </w:rPr>
        <w:drawing>
          <wp:inline distT="0" distB="0" distL="0" distR="0" wp14:anchorId="31FA7058" wp14:editId="0B280799">
            <wp:extent cx="2762250" cy="485775"/>
            <wp:effectExtent l="0" t="0" r="0" b="0"/>
            <wp:docPr id="812796809" name="Picture 81279680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96809" name="Picture 81279680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F02A" w14:textId="58DBCF96" w:rsidR="00E117BE" w:rsidRDefault="00E94AF3" w:rsidP="00E94AF3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13</w:t>
      </w:r>
      <w:r w:rsidR="00A45144">
        <w:rPr>
          <w:noProof/>
        </w:rPr>
        <w:fldChar w:fldCharType="end"/>
      </w:r>
      <w:r w:rsidRPr="008C2EC1">
        <w:t xml:space="preserve"> </w:t>
      </w:r>
      <w:r w:rsidR="008A4E4B">
        <w:t xml:space="preserve">Configuração da </w:t>
      </w:r>
      <w:r w:rsidR="008A4E4B" w:rsidRPr="008A4E4B">
        <w:rPr>
          <w:i/>
          <w:iCs/>
        </w:rPr>
        <w:t>p</w:t>
      </w:r>
      <w:r w:rsidRPr="008A4E4B">
        <w:rPr>
          <w:i/>
          <w:iCs/>
        </w:rPr>
        <w:t>assword</w:t>
      </w:r>
      <w:r w:rsidRPr="008C2EC1">
        <w:t xml:space="preserve"> para ligações do tipo console - </w:t>
      </w:r>
      <w:r w:rsidR="008A4E4B">
        <w:t>r</w:t>
      </w:r>
      <w:r w:rsidRPr="008C2EC1">
        <w:t xml:space="preserve">outer </w:t>
      </w:r>
      <w:r>
        <w:t>B</w:t>
      </w:r>
    </w:p>
    <w:p w14:paraId="474BA678" w14:textId="655F4E12" w:rsidR="00D111C9" w:rsidRDefault="00D111C9" w:rsidP="00297D4C"/>
    <w:p w14:paraId="1442EC92" w14:textId="7F441BEC" w:rsidR="002578E9" w:rsidRDefault="002578E9" w:rsidP="002578E9">
      <w:pPr>
        <w:pStyle w:val="Heading3"/>
        <w:rPr>
          <w:i/>
          <w:iCs/>
        </w:rPr>
      </w:pPr>
      <w:bookmarkStart w:id="13" w:name="_Toc99287275"/>
      <w:r>
        <w:t xml:space="preserve">Passo 6: Configuração de </w:t>
      </w:r>
      <w:r>
        <w:rPr>
          <w:i/>
          <w:iCs/>
        </w:rPr>
        <w:t>password</w:t>
      </w:r>
      <w:r>
        <w:t xml:space="preserve"> para ligações do tipo </w:t>
      </w:r>
      <w:r w:rsidRPr="002578E9">
        <w:rPr>
          <w:i/>
          <w:iCs/>
        </w:rPr>
        <w:t>VTY</w:t>
      </w:r>
      <w:bookmarkEnd w:id="13"/>
    </w:p>
    <w:p w14:paraId="72F02B49" w14:textId="02B987C9" w:rsidR="00A44785" w:rsidRDefault="00A44785" w:rsidP="00A44785"/>
    <w:p w14:paraId="229ACBAA" w14:textId="1710D153" w:rsidR="00A44785" w:rsidRDefault="00A44785" w:rsidP="00601180">
      <w:pPr>
        <w:jc w:val="both"/>
      </w:pPr>
      <w:r>
        <w:t xml:space="preserve">Configurou-se a </w:t>
      </w:r>
      <w:r>
        <w:rPr>
          <w:i/>
          <w:iCs/>
        </w:rPr>
        <w:t>password</w:t>
      </w:r>
      <w:r>
        <w:t xml:space="preserve"> </w:t>
      </w:r>
      <w:r>
        <w:rPr>
          <w:b/>
          <w:bCs/>
        </w:rPr>
        <w:t>class</w:t>
      </w:r>
      <w:r>
        <w:t xml:space="preserve"> para ligações do tipo </w:t>
      </w:r>
      <w:r>
        <w:rPr>
          <w:i/>
          <w:iCs/>
        </w:rPr>
        <w:t>VTY</w:t>
      </w:r>
      <w:r>
        <w:t>, da seguinte forma:</w:t>
      </w:r>
    </w:p>
    <w:p w14:paraId="6CE156A4" w14:textId="77777777" w:rsidR="008A4E4B" w:rsidRDefault="00157474" w:rsidP="008A4E4B">
      <w:pPr>
        <w:keepNext/>
      </w:pPr>
      <w:r>
        <w:rPr>
          <w:noProof/>
        </w:rPr>
        <w:drawing>
          <wp:inline distT="0" distB="0" distL="0" distR="0" wp14:anchorId="183D573C" wp14:editId="044846CF">
            <wp:extent cx="2724150" cy="476250"/>
            <wp:effectExtent l="0" t="0" r="0" b="0"/>
            <wp:docPr id="64830618" name="Picture 648306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0618" name="Picture 64830618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1C8A" w14:textId="6E6FA983" w:rsidR="00A44785" w:rsidRDefault="008A4E4B" w:rsidP="008A4E4B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14</w:t>
      </w:r>
      <w:r w:rsidR="00A45144">
        <w:rPr>
          <w:noProof/>
        </w:rPr>
        <w:fldChar w:fldCharType="end"/>
      </w:r>
      <w:r>
        <w:t xml:space="preserve"> Configuração da </w:t>
      </w:r>
      <w:r>
        <w:rPr>
          <w:i/>
          <w:iCs/>
        </w:rPr>
        <w:t>password</w:t>
      </w:r>
      <w:r>
        <w:t xml:space="preserve"> para ligações do tipo VTY - router A</w:t>
      </w:r>
    </w:p>
    <w:p w14:paraId="77151139" w14:textId="77777777" w:rsidR="008A4E4B" w:rsidRPr="008A4E4B" w:rsidRDefault="008A4E4B" w:rsidP="008A4E4B"/>
    <w:p w14:paraId="6D06455C" w14:textId="77777777" w:rsidR="008A4E4B" w:rsidRDefault="00157474" w:rsidP="008A4E4B">
      <w:pPr>
        <w:keepNext/>
      </w:pPr>
      <w:r>
        <w:rPr>
          <w:noProof/>
        </w:rPr>
        <w:drawing>
          <wp:inline distT="0" distB="0" distL="0" distR="0" wp14:anchorId="64A263D7" wp14:editId="44DD0F17">
            <wp:extent cx="2724150" cy="485775"/>
            <wp:effectExtent l="0" t="0" r="0" b="0"/>
            <wp:docPr id="903387145" name="Picture 9033871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87145" name="Picture 903387145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D666" w14:textId="1692B3A9" w:rsidR="005449E0" w:rsidRDefault="008A4E4B" w:rsidP="008A4E4B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15</w:t>
      </w:r>
      <w:r w:rsidR="00A45144">
        <w:rPr>
          <w:noProof/>
        </w:rPr>
        <w:fldChar w:fldCharType="end"/>
      </w:r>
      <w:r>
        <w:t xml:space="preserve"> </w:t>
      </w:r>
      <w:r w:rsidR="0009182D">
        <w:t xml:space="preserve">Configuração da </w:t>
      </w:r>
      <w:r w:rsidR="0009182D">
        <w:rPr>
          <w:i/>
          <w:iCs/>
        </w:rPr>
        <w:t>password</w:t>
      </w:r>
      <w:r w:rsidR="0009182D">
        <w:t xml:space="preserve"> para ligações do tipo VTY - router B</w:t>
      </w:r>
    </w:p>
    <w:p w14:paraId="62C76D44" w14:textId="77777777" w:rsidR="005449E0" w:rsidRDefault="005449E0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>
        <w:br w:type="page"/>
      </w:r>
    </w:p>
    <w:p w14:paraId="0D7A4A42" w14:textId="3E5F7B25" w:rsidR="00157474" w:rsidRDefault="005449E0" w:rsidP="005449E0">
      <w:pPr>
        <w:pStyle w:val="Heading2"/>
        <w:rPr>
          <w:b w:val="0"/>
          <w:bCs/>
          <w:u w:val="single"/>
        </w:rPr>
      </w:pPr>
      <w:bookmarkStart w:id="14" w:name="_Toc99287276"/>
      <w:r w:rsidRPr="00F73908">
        <w:rPr>
          <w:b w:val="0"/>
          <w:bCs/>
          <w:u w:val="single"/>
        </w:rPr>
        <w:lastRenderedPageBreak/>
        <w:t xml:space="preserve">Tarefa 3: Configuração das </w:t>
      </w:r>
      <w:r w:rsidRPr="00F73908">
        <w:rPr>
          <w:b w:val="0"/>
          <w:bCs/>
          <w:i/>
          <w:iCs/>
          <w:u w:val="single"/>
        </w:rPr>
        <w:t>interfaces</w:t>
      </w:r>
      <w:r w:rsidR="00191EE2" w:rsidRPr="00F73908">
        <w:rPr>
          <w:b w:val="0"/>
          <w:bCs/>
          <w:u w:val="single"/>
        </w:rPr>
        <w:t xml:space="preserve"> dos routers</w:t>
      </w:r>
      <w:bookmarkEnd w:id="14"/>
    </w:p>
    <w:p w14:paraId="70040957" w14:textId="3ADEDBF1" w:rsidR="00D31DD2" w:rsidRDefault="00D31DD2" w:rsidP="00D31DD2"/>
    <w:p w14:paraId="12A8814C" w14:textId="5A806130" w:rsidR="0051285D" w:rsidRDefault="0051285D" w:rsidP="0051285D">
      <w:pPr>
        <w:pStyle w:val="Heading3"/>
      </w:pPr>
      <w:bookmarkStart w:id="15" w:name="_Toc99287277"/>
      <w:r>
        <w:t>Passo 1: Configuração das interfaces</w:t>
      </w:r>
      <w:bookmarkEnd w:id="15"/>
    </w:p>
    <w:p w14:paraId="0A1D5026" w14:textId="21986FE3" w:rsidR="00012AB0" w:rsidRDefault="00012AB0" w:rsidP="00012AB0"/>
    <w:p w14:paraId="4C207775" w14:textId="4EE38359" w:rsidR="00D317F4" w:rsidRDefault="00012AB0" w:rsidP="00601180">
      <w:pPr>
        <w:jc w:val="both"/>
      </w:pPr>
      <w:r>
        <w:t xml:space="preserve">De acordo com a </w:t>
      </w:r>
      <w:r w:rsidRPr="00012AB0">
        <w:rPr>
          <w:b/>
          <w:bCs/>
        </w:rPr>
        <w:t>tabela de endereçamento</w:t>
      </w:r>
      <w:r>
        <w:t xml:space="preserve"> foram configuradas as interfaces da seguinte forma:</w:t>
      </w:r>
    </w:p>
    <w:p w14:paraId="710DD9C9" w14:textId="03EBD058" w:rsidR="006449CE" w:rsidRDefault="00671B44" w:rsidP="00D317F4">
      <w:pPr>
        <w:keepNext/>
      </w:pPr>
      <w:r>
        <w:rPr>
          <w:noProof/>
        </w:rPr>
        <w:drawing>
          <wp:inline distT="0" distB="0" distL="0" distR="0" wp14:anchorId="08A465E3" wp14:editId="25E5657F">
            <wp:extent cx="4400550" cy="923925"/>
            <wp:effectExtent l="0" t="0" r="0" b="0"/>
            <wp:docPr id="886791023" name="Picture 8867910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91023" name="Picture 88679102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3E3E" w14:textId="1FB739D3" w:rsidR="00D317F4" w:rsidRDefault="00D317F4" w:rsidP="00D317F4">
      <w:pPr>
        <w:pStyle w:val="Caption"/>
        <w:rPr>
          <w:noProof/>
        </w:rPr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16</w:t>
      </w:r>
      <w:r w:rsidR="00A45144">
        <w:rPr>
          <w:noProof/>
        </w:rPr>
        <w:fldChar w:fldCharType="end"/>
      </w:r>
      <w:r>
        <w:t xml:space="preserve"> </w:t>
      </w:r>
      <w:r>
        <w:rPr>
          <w:noProof/>
        </w:rPr>
        <w:t>Configuração da</w:t>
      </w:r>
      <w:r w:rsidR="00671B44">
        <w:rPr>
          <w:noProof/>
        </w:rPr>
        <w:t>s</w:t>
      </w:r>
      <w:r>
        <w:rPr>
          <w:noProof/>
        </w:rPr>
        <w:t xml:space="preserve"> </w:t>
      </w:r>
      <w:r>
        <w:rPr>
          <w:i/>
          <w:iCs/>
          <w:noProof/>
        </w:rPr>
        <w:t>interface</w:t>
      </w:r>
      <w:r w:rsidR="00671B44">
        <w:rPr>
          <w:i/>
          <w:iCs/>
          <w:noProof/>
        </w:rPr>
        <w:t>s</w:t>
      </w:r>
      <w:r>
        <w:rPr>
          <w:noProof/>
        </w:rPr>
        <w:t xml:space="preserve"> - </w:t>
      </w:r>
      <w:r w:rsidR="001948B8">
        <w:rPr>
          <w:noProof/>
        </w:rPr>
        <w:t>r</w:t>
      </w:r>
      <w:r>
        <w:rPr>
          <w:noProof/>
        </w:rPr>
        <w:t>outer A</w:t>
      </w:r>
    </w:p>
    <w:p w14:paraId="449FEAF0" w14:textId="0932C560" w:rsidR="001614F7" w:rsidRDefault="001614F7" w:rsidP="001614F7">
      <w:pPr>
        <w:keepNext/>
      </w:pPr>
    </w:p>
    <w:p w14:paraId="402DE1C2" w14:textId="06451727" w:rsidR="001D0450" w:rsidRDefault="0028154F" w:rsidP="001614F7">
      <w:pPr>
        <w:keepNext/>
      </w:pPr>
      <w:r>
        <w:rPr>
          <w:noProof/>
        </w:rPr>
        <w:drawing>
          <wp:inline distT="0" distB="0" distL="0" distR="0" wp14:anchorId="2395F6FB" wp14:editId="4B30BD6B">
            <wp:extent cx="4362450" cy="923925"/>
            <wp:effectExtent l="0" t="0" r="0" b="0"/>
            <wp:docPr id="609204485" name="Picture 60920448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04485" name="Picture 609204485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CC8" w14:textId="54B9EC2A" w:rsidR="00772C33" w:rsidRDefault="001614F7" w:rsidP="00772C33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17</w:t>
      </w:r>
      <w:r w:rsidR="00A45144">
        <w:rPr>
          <w:noProof/>
        </w:rPr>
        <w:fldChar w:fldCharType="end"/>
      </w:r>
      <w:r>
        <w:t xml:space="preserve"> Configuração da</w:t>
      </w:r>
      <w:r w:rsidR="00671B44">
        <w:t>s</w:t>
      </w:r>
      <w:r>
        <w:t xml:space="preserve"> </w:t>
      </w:r>
      <w:r>
        <w:rPr>
          <w:i/>
          <w:iCs/>
        </w:rPr>
        <w:t>interface</w:t>
      </w:r>
      <w:r w:rsidR="00671B44">
        <w:t>s</w:t>
      </w:r>
      <w:r>
        <w:t xml:space="preserve"> - </w:t>
      </w:r>
      <w:r w:rsidR="001948B8">
        <w:t>r</w:t>
      </w:r>
      <w:r>
        <w:t>outer B</w:t>
      </w:r>
    </w:p>
    <w:p w14:paraId="67412DFB" w14:textId="4A8DD99D" w:rsidR="00012AB0" w:rsidRDefault="00012AB0" w:rsidP="00012AB0"/>
    <w:p w14:paraId="3ED5EFAC" w14:textId="4E2D2FA6" w:rsidR="008567B9" w:rsidRDefault="00012AB0" w:rsidP="00601180">
      <w:pPr>
        <w:jc w:val="both"/>
        <w:rPr>
          <w:sz w:val="22"/>
          <w:szCs w:val="22"/>
        </w:rPr>
      </w:pPr>
      <w:r w:rsidRPr="00012AB0">
        <w:rPr>
          <w:b/>
          <w:bCs/>
          <w:sz w:val="22"/>
          <w:szCs w:val="22"/>
        </w:rPr>
        <w:t>Nota 3:</w:t>
      </w:r>
      <w:r>
        <w:rPr>
          <w:sz w:val="22"/>
          <w:szCs w:val="22"/>
        </w:rPr>
        <w:t xml:space="preserve"> Como já foi referido nas </w:t>
      </w:r>
      <w:r w:rsidRPr="00012AB0">
        <w:rPr>
          <w:b/>
          <w:bCs/>
          <w:sz w:val="22"/>
          <w:szCs w:val="22"/>
        </w:rPr>
        <w:t xml:space="preserve">notas 1 </w:t>
      </w:r>
      <w:r>
        <w:rPr>
          <w:sz w:val="22"/>
          <w:szCs w:val="22"/>
        </w:rPr>
        <w:t>e</w:t>
      </w:r>
      <w:r w:rsidRPr="00012AB0">
        <w:rPr>
          <w:b/>
          <w:bCs/>
          <w:sz w:val="22"/>
          <w:szCs w:val="22"/>
        </w:rPr>
        <w:t xml:space="preserve"> 2</w:t>
      </w:r>
      <w:r>
        <w:rPr>
          <w:sz w:val="22"/>
          <w:szCs w:val="22"/>
        </w:rPr>
        <w:t xml:space="preserve">, a tabela de endereçamento sofreu uma correção em relação à máscara de subrede do router A e as interfaces do router A são </w:t>
      </w:r>
      <w:r>
        <w:rPr>
          <w:i/>
          <w:iCs/>
          <w:sz w:val="22"/>
          <w:szCs w:val="22"/>
        </w:rPr>
        <w:t xml:space="preserve">Fast Ethernet </w:t>
      </w:r>
      <w:r>
        <w:rPr>
          <w:sz w:val="22"/>
          <w:szCs w:val="22"/>
        </w:rPr>
        <w:t xml:space="preserve">ao invés de </w:t>
      </w:r>
      <w:r>
        <w:rPr>
          <w:i/>
          <w:iCs/>
          <w:sz w:val="22"/>
          <w:szCs w:val="22"/>
        </w:rPr>
        <w:t>Gigabit Ethernet</w:t>
      </w:r>
      <w:r w:rsidR="007F7C8A">
        <w:rPr>
          <w:sz w:val="22"/>
          <w:szCs w:val="22"/>
        </w:rPr>
        <w:t>.</w:t>
      </w:r>
    </w:p>
    <w:p w14:paraId="119551B6" w14:textId="770FDC88" w:rsidR="005D3779" w:rsidRDefault="00BE0554" w:rsidP="00601180">
      <w:pPr>
        <w:spacing w:after="20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4: </w:t>
      </w:r>
      <w:r w:rsidR="00C92133">
        <w:rPr>
          <w:sz w:val="22"/>
          <w:szCs w:val="22"/>
        </w:rPr>
        <w:t xml:space="preserve">Não está nas </w:t>
      </w:r>
      <w:r w:rsidR="00C92133" w:rsidRPr="00C92133">
        <w:rPr>
          <w:b/>
          <w:bCs/>
          <w:sz w:val="22"/>
          <w:szCs w:val="22"/>
        </w:rPr>
        <w:t>figuras 1</w:t>
      </w:r>
      <w:r w:rsidR="002A0A57">
        <w:rPr>
          <w:b/>
          <w:bCs/>
          <w:sz w:val="22"/>
          <w:szCs w:val="22"/>
        </w:rPr>
        <w:t>6</w:t>
      </w:r>
      <w:r w:rsidR="00C92133">
        <w:rPr>
          <w:sz w:val="22"/>
          <w:szCs w:val="22"/>
        </w:rPr>
        <w:t xml:space="preserve"> e </w:t>
      </w:r>
      <w:r w:rsidR="00C92133" w:rsidRPr="00C92133">
        <w:rPr>
          <w:b/>
          <w:bCs/>
          <w:sz w:val="22"/>
          <w:szCs w:val="22"/>
        </w:rPr>
        <w:t>1</w:t>
      </w:r>
      <w:r w:rsidR="002A0A57">
        <w:rPr>
          <w:b/>
          <w:bCs/>
          <w:sz w:val="22"/>
          <w:szCs w:val="22"/>
        </w:rPr>
        <w:t>7</w:t>
      </w:r>
      <w:r w:rsidR="00C92133">
        <w:rPr>
          <w:sz w:val="22"/>
          <w:szCs w:val="22"/>
        </w:rPr>
        <w:t xml:space="preserve"> por lapso, mas é importante executar o comando </w:t>
      </w:r>
      <w:r w:rsidR="00C92133">
        <w:rPr>
          <w:b/>
          <w:bCs/>
          <w:sz w:val="22"/>
          <w:szCs w:val="22"/>
        </w:rPr>
        <w:t>no shutdown</w:t>
      </w:r>
      <w:r w:rsidR="00C92133">
        <w:rPr>
          <w:sz w:val="22"/>
          <w:szCs w:val="22"/>
        </w:rPr>
        <w:t xml:space="preserve"> no fim, em cada interface, para estas serem ativadas.</w:t>
      </w:r>
    </w:p>
    <w:p w14:paraId="7D8BDCCC" w14:textId="77777777" w:rsidR="005D3779" w:rsidRDefault="005D3779" w:rsidP="005D3779">
      <w:pPr>
        <w:keepNext/>
        <w:spacing w:after="200"/>
      </w:pPr>
      <w:r>
        <w:rPr>
          <w:noProof/>
        </w:rPr>
        <w:drawing>
          <wp:inline distT="0" distB="0" distL="0" distR="0" wp14:anchorId="0914E692" wp14:editId="01DE261E">
            <wp:extent cx="3267075" cy="323850"/>
            <wp:effectExtent l="0" t="0" r="0" b="0"/>
            <wp:docPr id="1487417768" name="Picture 1487417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70D2" w14:textId="01058F40" w:rsidR="005D3779" w:rsidRDefault="005D3779" w:rsidP="005D3779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18</w:t>
      </w:r>
      <w:r w:rsidR="00A45144">
        <w:rPr>
          <w:noProof/>
        </w:rPr>
        <w:fldChar w:fldCharType="end"/>
      </w:r>
      <w:r>
        <w:t xml:space="preserve"> Exemplo do comando </w:t>
      </w:r>
      <w:r>
        <w:rPr>
          <w:i/>
          <w:iCs/>
        </w:rPr>
        <w:t>no shutdown</w:t>
      </w:r>
    </w:p>
    <w:p w14:paraId="3689C2E1" w14:textId="5FAE06AC" w:rsidR="008567B9" w:rsidRDefault="008567B9">
      <w:pPr>
        <w:spacing w:after="200"/>
        <w:rPr>
          <w:sz w:val="22"/>
          <w:szCs w:val="22"/>
        </w:rPr>
      </w:pPr>
    </w:p>
    <w:p w14:paraId="4CA681A3" w14:textId="4BB6AA4D" w:rsidR="00067FAC" w:rsidRDefault="00067FAC" w:rsidP="00601180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Nota 5: </w:t>
      </w:r>
      <w:r>
        <w:rPr>
          <w:sz w:val="22"/>
          <w:szCs w:val="22"/>
        </w:rPr>
        <w:t xml:space="preserve">Ao terminar de se configurar cada router, deve-se correr o comando </w:t>
      </w:r>
      <w:r>
        <w:rPr>
          <w:b/>
          <w:bCs/>
          <w:sz w:val="22"/>
          <w:szCs w:val="22"/>
        </w:rPr>
        <w:t>copy running-config startup-config</w:t>
      </w:r>
      <w:r>
        <w:rPr>
          <w:sz w:val="22"/>
          <w:szCs w:val="22"/>
        </w:rPr>
        <w:t xml:space="preserve"> para que as alterações sejam guardadas. Caso este comando não seja executado, as configurações perdem-se e tem que se repetir os passos de novo.</w:t>
      </w:r>
    </w:p>
    <w:p w14:paraId="61346382" w14:textId="77777777" w:rsidR="00CE76CD" w:rsidRDefault="00CE76CD" w:rsidP="00CE76CD">
      <w:pPr>
        <w:keepNext/>
      </w:pPr>
      <w:r>
        <w:rPr>
          <w:noProof/>
        </w:rPr>
        <w:drawing>
          <wp:inline distT="0" distB="0" distL="0" distR="0" wp14:anchorId="6D49E6C7" wp14:editId="47275D20">
            <wp:extent cx="3286125" cy="647700"/>
            <wp:effectExtent l="0" t="0" r="0" b="0"/>
            <wp:docPr id="1911514910" name="Picture 19115149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14910" name="Picture 1911514910" descr="A screenshot of a computer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776" w14:textId="3169DF11" w:rsidR="00CE76CD" w:rsidRPr="00C343E7" w:rsidRDefault="00CE76CD" w:rsidP="00CE76CD">
      <w:pPr>
        <w:pStyle w:val="Caption"/>
        <w:rPr>
          <w:sz w:val="22"/>
          <w:szCs w:val="22"/>
        </w:rPr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19</w:t>
      </w:r>
      <w:r w:rsidR="00A45144">
        <w:rPr>
          <w:noProof/>
        </w:rPr>
        <w:fldChar w:fldCharType="end"/>
      </w:r>
      <w:r>
        <w:t xml:space="preserve"> Exemplo de como guardar as configurações num router</w:t>
      </w:r>
    </w:p>
    <w:p w14:paraId="43836DA5" w14:textId="77777777" w:rsidR="00067FAC" w:rsidRDefault="00067FAC">
      <w:pPr>
        <w:spacing w:after="200"/>
        <w:rPr>
          <w:sz w:val="22"/>
          <w:szCs w:val="22"/>
        </w:rPr>
      </w:pPr>
    </w:p>
    <w:p w14:paraId="5D4EC358" w14:textId="77777777" w:rsidR="00067FAC" w:rsidRDefault="00067FAC">
      <w:pPr>
        <w:spacing w:after="200"/>
        <w:rPr>
          <w:rFonts w:asciiTheme="majorHAnsi" w:hAnsiTheme="majorHAnsi"/>
          <w:b/>
          <w:color w:val="D34817" w:themeColor="accent1"/>
          <w:spacing w:val="20"/>
          <w:szCs w:val="24"/>
        </w:rPr>
      </w:pPr>
      <w:r>
        <w:br w:type="page"/>
      </w:r>
    </w:p>
    <w:p w14:paraId="5C128961" w14:textId="4C698523" w:rsidR="00A33D48" w:rsidRDefault="00755F2F" w:rsidP="00755F2F">
      <w:pPr>
        <w:pStyle w:val="Heading3"/>
      </w:pPr>
      <w:bookmarkStart w:id="16" w:name="_Toc99287278"/>
      <w:r>
        <w:lastRenderedPageBreak/>
        <w:t xml:space="preserve">Passo 2: Verificação dos endereços das </w:t>
      </w:r>
      <w:r w:rsidRPr="001948B8">
        <w:rPr>
          <w:i/>
          <w:iCs/>
        </w:rPr>
        <w:t>interfaces</w:t>
      </w:r>
      <w:r w:rsidR="000A70EC">
        <w:t xml:space="preserve"> dos routers</w:t>
      </w:r>
      <w:r>
        <w:t xml:space="preserve"> e respetivo estados</w:t>
      </w:r>
      <w:bookmarkEnd w:id="16"/>
    </w:p>
    <w:p w14:paraId="34651402" w14:textId="24BD5EA7" w:rsidR="001948B8" w:rsidRDefault="001948B8" w:rsidP="001948B8"/>
    <w:p w14:paraId="5A29413F" w14:textId="77777777" w:rsidR="001948B8" w:rsidRDefault="001948B8" w:rsidP="00601180">
      <w:pPr>
        <w:jc w:val="both"/>
      </w:pPr>
      <w:r>
        <w:t xml:space="preserve">Para verificar se ficaram atríbuidos às </w:t>
      </w:r>
      <w:r w:rsidRPr="001948B8">
        <w:rPr>
          <w:i/>
          <w:iCs/>
        </w:rPr>
        <w:t>interfaces</w:t>
      </w:r>
      <w:r>
        <w:t xml:space="preserve"> os endereços configurados, e ver os seus respetivos estados, executaram-se os seguintes comandos:</w:t>
      </w:r>
    </w:p>
    <w:p w14:paraId="1F48EF3B" w14:textId="77777777" w:rsidR="001948B8" w:rsidRDefault="001948B8" w:rsidP="001948B8">
      <w:pPr>
        <w:keepNext/>
      </w:pPr>
      <w:r>
        <w:rPr>
          <w:noProof/>
        </w:rPr>
        <w:drawing>
          <wp:inline distT="0" distB="0" distL="0" distR="0" wp14:anchorId="6720048C" wp14:editId="525B5702">
            <wp:extent cx="4572000" cy="714375"/>
            <wp:effectExtent l="0" t="0" r="0" b="0"/>
            <wp:docPr id="5828495" name="Picture 582849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495" name="Picture 5828495" descr="Graphical user interface, text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6567" w14:textId="120E0B6D" w:rsidR="001948B8" w:rsidRDefault="001948B8" w:rsidP="001948B8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20</w:t>
      </w:r>
      <w:r w:rsidR="00A45144">
        <w:rPr>
          <w:noProof/>
        </w:rPr>
        <w:fldChar w:fldCharType="end"/>
      </w:r>
      <w:r>
        <w:t xml:space="preserve"> Estado das </w:t>
      </w:r>
      <w:r w:rsidRPr="00113300">
        <w:rPr>
          <w:i/>
          <w:iCs/>
        </w:rPr>
        <w:t>interfaces</w:t>
      </w:r>
      <w:r>
        <w:t xml:space="preserve"> - router A</w:t>
      </w:r>
    </w:p>
    <w:p w14:paraId="5ACEAF6E" w14:textId="462CE74D" w:rsidR="00113300" w:rsidRDefault="00113300" w:rsidP="00113300"/>
    <w:p w14:paraId="674630E4" w14:textId="77777777" w:rsidR="00113300" w:rsidRDefault="00113300" w:rsidP="00113300">
      <w:pPr>
        <w:keepNext/>
      </w:pPr>
      <w:r>
        <w:rPr>
          <w:noProof/>
        </w:rPr>
        <w:drawing>
          <wp:inline distT="0" distB="0" distL="0" distR="0" wp14:anchorId="55BD06D6" wp14:editId="4FBC1143">
            <wp:extent cx="4572000" cy="723900"/>
            <wp:effectExtent l="0" t="0" r="0" b="0"/>
            <wp:docPr id="1286007993" name="Picture 128600799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07993" name="Picture 1286007993" descr="A screenshot of a computer&#10;&#10;Description automatically generated with medium confidenc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02EA" w14:textId="3463FB3C" w:rsidR="001948B8" w:rsidRDefault="00113300" w:rsidP="000266D2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21</w:t>
      </w:r>
      <w:r w:rsidR="00A45144">
        <w:rPr>
          <w:noProof/>
        </w:rPr>
        <w:fldChar w:fldCharType="end"/>
      </w:r>
      <w:r>
        <w:t xml:space="preserve"> Estado das </w:t>
      </w:r>
      <w:r w:rsidRPr="00113300">
        <w:rPr>
          <w:i/>
          <w:iCs/>
        </w:rPr>
        <w:t>interfaces</w:t>
      </w:r>
      <w:r>
        <w:t xml:space="preserve"> - router B</w:t>
      </w:r>
    </w:p>
    <w:p w14:paraId="577AC3C4" w14:textId="1BB50FBF" w:rsidR="000A70EC" w:rsidRDefault="000A70EC" w:rsidP="000A70EC"/>
    <w:p w14:paraId="0C29C830" w14:textId="1BBE734D" w:rsidR="000A70EC" w:rsidRDefault="000A70EC" w:rsidP="000A70EC">
      <w:pPr>
        <w:pStyle w:val="Heading3"/>
      </w:pPr>
      <w:bookmarkStart w:id="17" w:name="_Toc99287279"/>
      <w:r>
        <w:t xml:space="preserve">Passo 3: Configurar as </w:t>
      </w:r>
      <w:r w:rsidRPr="000A70EC">
        <w:rPr>
          <w:i/>
          <w:iCs/>
        </w:rPr>
        <w:t>interfaces</w:t>
      </w:r>
      <w:r>
        <w:t xml:space="preserve"> do PC</w:t>
      </w:r>
      <w:bookmarkEnd w:id="17"/>
    </w:p>
    <w:p w14:paraId="745A2258" w14:textId="77777777" w:rsidR="00601180" w:rsidRPr="00601180" w:rsidRDefault="00601180" w:rsidP="00601180"/>
    <w:p w14:paraId="6F794D38" w14:textId="3BA9A7A6" w:rsidR="00D67629" w:rsidRDefault="00601180" w:rsidP="00D67629">
      <w:r>
        <w:t xml:space="preserve">Para configurar as </w:t>
      </w:r>
      <w:r w:rsidRPr="00601180">
        <w:rPr>
          <w:i/>
          <w:iCs/>
        </w:rPr>
        <w:t>interfaces</w:t>
      </w:r>
      <w:r>
        <w:t xml:space="preserve"> do PC, </w:t>
      </w:r>
      <w:r w:rsidR="00305C14">
        <w:t xml:space="preserve"> executou-se o seguinte comando:</w:t>
      </w:r>
    </w:p>
    <w:p w14:paraId="449158E0" w14:textId="77777777" w:rsidR="00D67629" w:rsidRDefault="00D67629" w:rsidP="00D67629">
      <w:pPr>
        <w:keepNext/>
      </w:pPr>
      <w:r>
        <w:rPr>
          <w:noProof/>
        </w:rPr>
        <w:drawing>
          <wp:inline distT="0" distB="0" distL="0" distR="0" wp14:anchorId="1DA5E4CE" wp14:editId="7C46AE3D">
            <wp:extent cx="4257675" cy="495300"/>
            <wp:effectExtent l="0" t="0" r="0" b="0"/>
            <wp:docPr id="1141531003" name="Picture 11415310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31003" name="Picture 1141531003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1A22" w14:textId="1FDC33B7" w:rsidR="00D67629" w:rsidRDefault="00D67629" w:rsidP="00D67629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22</w:t>
      </w:r>
      <w:r w:rsidR="00A45144">
        <w:rPr>
          <w:noProof/>
        </w:rPr>
        <w:fldChar w:fldCharType="end"/>
      </w:r>
      <w:r>
        <w:t xml:space="preserve"> Configuração das interfaces do PC</w:t>
      </w:r>
    </w:p>
    <w:p w14:paraId="7D548939" w14:textId="2F214785" w:rsidR="003957FD" w:rsidRDefault="003957FD" w:rsidP="003957FD"/>
    <w:p w14:paraId="2AC17DE1" w14:textId="6B4FF422" w:rsidR="003957FD" w:rsidRDefault="003957FD" w:rsidP="003957FD">
      <w:pPr>
        <w:pStyle w:val="Heading3"/>
      </w:pPr>
      <w:bookmarkStart w:id="18" w:name="_Toc99287280"/>
      <w:r>
        <w:t xml:space="preserve">Passo </w:t>
      </w:r>
      <w:r w:rsidR="00AF6344">
        <w:t>4</w:t>
      </w:r>
      <w:r>
        <w:t xml:space="preserve">: Verificação de conectividade entre o PC e </w:t>
      </w:r>
      <w:r w:rsidR="00AF6344">
        <w:t xml:space="preserve">o respetivo </w:t>
      </w:r>
      <w:r w:rsidR="004E3ADC">
        <w:t xml:space="preserve">default </w:t>
      </w:r>
      <w:r w:rsidR="00AF6344" w:rsidRPr="000727F6">
        <w:rPr>
          <w:i/>
          <w:iCs/>
        </w:rPr>
        <w:t>gateway</w:t>
      </w:r>
      <w:bookmarkEnd w:id="18"/>
    </w:p>
    <w:p w14:paraId="51122E75" w14:textId="089B6AD5" w:rsidR="002153CD" w:rsidRDefault="002153CD" w:rsidP="002153CD"/>
    <w:p w14:paraId="4D5E153E" w14:textId="4DB4301C" w:rsidR="002153CD" w:rsidRPr="002153CD" w:rsidRDefault="002153CD" w:rsidP="002153CD">
      <w:pPr>
        <w:jc w:val="both"/>
      </w:pPr>
      <w:r>
        <w:t>Existe conectividade entre o PC e o respetivo gateway, pelo que as configurações feitas nos passos anteriores estavam corretas.</w:t>
      </w:r>
    </w:p>
    <w:p w14:paraId="25762448" w14:textId="405A9887" w:rsidR="00E71476" w:rsidRDefault="00E71476" w:rsidP="00E71476">
      <w:pPr>
        <w:jc w:val="both"/>
      </w:pPr>
    </w:p>
    <w:p w14:paraId="31FFED99" w14:textId="77777777" w:rsidR="005103B3" w:rsidRDefault="002153CD" w:rsidP="005103B3">
      <w:pPr>
        <w:keepNext/>
        <w:jc w:val="both"/>
      </w:pPr>
      <w:r>
        <w:rPr>
          <w:noProof/>
        </w:rPr>
        <w:drawing>
          <wp:inline distT="0" distB="0" distL="0" distR="0" wp14:anchorId="3FD62F72" wp14:editId="16E6F1B2">
            <wp:extent cx="4572000" cy="942975"/>
            <wp:effectExtent l="0" t="0" r="0" b="0"/>
            <wp:docPr id="819498954" name="Picture 81949895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98954" name="Picture 819498954" descr="A picture containing tabl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399F" w14:textId="32FCD7E6" w:rsidR="00E71476" w:rsidRDefault="005103B3" w:rsidP="005103B3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23</w:t>
      </w:r>
      <w:r w:rsidR="00A45144">
        <w:rPr>
          <w:noProof/>
        </w:rPr>
        <w:fldChar w:fldCharType="end"/>
      </w:r>
      <w:r>
        <w:t xml:space="preserve"> Verificação de conectividade entre PC  e respetivo gateway</w:t>
      </w:r>
    </w:p>
    <w:p w14:paraId="5ADDDE4E" w14:textId="0CA64FF3" w:rsidR="00223806" w:rsidRDefault="00223806" w:rsidP="00223806"/>
    <w:p w14:paraId="60CFF9F8" w14:textId="6D13FAD8" w:rsidR="003957FD" w:rsidRDefault="003957FD" w:rsidP="003957FD">
      <w:pPr>
        <w:jc w:val="both"/>
      </w:pPr>
    </w:p>
    <w:p w14:paraId="4376FC24" w14:textId="6D7B211A" w:rsidR="00031796" w:rsidRDefault="00031796" w:rsidP="00031796">
      <w:pPr>
        <w:pStyle w:val="Heading3"/>
      </w:pPr>
      <w:bookmarkStart w:id="19" w:name="_Toc99287281"/>
      <w:r>
        <w:lastRenderedPageBreak/>
        <w:t xml:space="preserve">Passo 5: Verificação de conectividade entre o PC e as </w:t>
      </w:r>
      <w:r w:rsidRPr="004C35ED">
        <w:rPr>
          <w:i/>
          <w:iCs/>
        </w:rPr>
        <w:t>interfaces</w:t>
      </w:r>
      <w:r>
        <w:t xml:space="preserve"> do router B</w:t>
      </w:r>
      <w:bookmarkEnd w:id="19"/>
    </w:p>
    <w:p w14:paraId="27B1DFA7" w14:textId="77777777" w:rsidR="00031796" w:rsidRPr="00031796" w:rsidRDefault="00031796" w:rsidP="00031796"/>
    <w:p w14:paraId="5807DA64" w14:textId="1EC62E80" w:rsidR="00D060F6" w:rsidRDefault="00D060F6" w:rsidP="00031796">
      <w:pPr>
        <w:jc w:val="both"/>
      </w:pPr>
      <w:r>
        <w:t xml:space="preserve">Não existe conectividade entre o PC e as </w:t>
      </w:r>
      <w:r w:rsidRPr="00D060F6">
        <w:rPr>
          <w:i/>
          <w:iCs/>
        </w:rPr>
        <w:t>interfaces</w:t>
      </w:r>
      <w:r>
        <w:t xml:space="preserve"> do router B. Isto acontece porque o PC encontra-se numa rede e o router B encontra-se noutra. Este problema pode e será resolvido no passo seguinte.</w:t>
      </w:r>
    </w:p>
    <w:p w14:paraId="610084B3" w14:textId="77777777" w:rsidR="003D5CD8" w:rsidRDefault="003D5CD8" w:rsidP="003D5CD8">
      <w:pPr>
        <w:keepNext/>
        <w:jc w:val="both"/>
      </w:pPr>
      <w:r>
        <w:rPr>
          <w:noProof/>
        </w:rPr>
        <w:drawing>
          <wp:inline distT="0" distB="0" distL="0" distR="0" wp14:anchorId="41E7A098" wp14:editId="69F55FAD">
            <wp:extent cx="2447925" cy="933450"/>
            <wp:effectExtent l="0" t="0" r="0" b="0"/>
            <wp:docPr id="1547427473" name="Picture 154742747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7473" name="Picture 1547427473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5970" w14:textId="1BB90598" w:rsidR="003D5CD8" w:rsidRDefault="003D5CD8" w:rsidP="003D5CD8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24</w:t>
      </w:r>
      <w:r w:rsidR="00A45144">
        <w:rPr>
          <w:noProof/>
        </w:rPr>
        <w:fldChar w:fldCharType="end"/>
      </w:r>
      <w:r>
        <w:t xml:space="preserve"> Verificação de conectividade entre PC e interfaces do router B</w:t>
      </w:r>
    </w:p>
    <w:p w14:paraId="557CA7A4" w14:textId="2A38101A" w:rsidR="007A1425" w:rsidRDefault="007A1425" w:rsidP="007A1425"/>
    <w:p w14:paraId="43CE80E6" w14:textId="3ED05556" w:rsidR="007A1425" w:rsidRDefault="007A1425" w:rsidP="007A1425">
      <w:pPr>
        <w:pStyle w:val="Heading3"/>
        <w:rPr>
          <w:b w:val="0"/>
          <w:bCs/>
          <w:i/>
          <w:iCs/>
        </w:rPr>
      </w:pPr>
      <w:bookmarkStart w:id="20" w:name="_Toc99287282"/>
      <w:r>
        <w:t xml:space="preserve">Passo 6: Solução para resolver os problemas de conectividade no </w:t>
      </w:r>
      <w:r w:rsidRPr="007A1425">
        <w:rPr>
          <w:b w:val="0"/>
          <w:bCs/>
          <w:i/>
          <w:iCs/>
        </w:rPr>
        <w:t>Passo 5</w:t>
      </w:r>
      <w:bookmarkEnd w:id="20"/>
    </w:p>
    <w:p w14:paraId="5966A5CC" w14:textId="7DA59B5E" w:rsidR="001E520B" w:rsidRDefault="001E520B" w:rsidP="00D060F6">
      <w:pPr>
        <w:jc w:val="both"/>
      </w:pPr>
    </w:p>
    <w:p w14:paraId="55466EDE" w14:textId="7EB25242" w:rsidR="00D060F6" w:rsidRDefault="00666D57" w:rsidP="00D060F6">
      <w:pPr>
        <w:jc w:val="both"/>
      </w:pPr>
      <w:r w:rsidRPr="00666D57">
        <w:t>Para resolver os problemas de conectividade observado no ponto anterior, basta configurar rotas estáticas em ambos os routers.</w:t>
      </w:r>
    </w:p>
    <w:p w14:paraId="1A0AA3D7" w14:textId="253C3E4E" w:rsidR="00666D57" w:rsidRDefault="00666D57" w:rsidP="00D060F6">
      <w:pPr>
        <w:jc w:val="both"/>
      </w:pPr>
    </w:p>
    <w:p w14:paraId="1C0AFF26" w14:textId="77777777" w:rsidR="00666D57" w:rsidRDefault="00666D57" w:rsidP="00666D57">
      <w:pPr>
        <w:keepNext/>
        <w:jc w:val="both"/>
      </w:pPr>
      <w:r w:rsidRPr="00666D57">
        <w:rPr>
          <w:noProof/>
        </w:rPr>
        <w:drawing>
          <wp:inline distT="0" distB="0" distL="0" distR="0" wp14:anchorId="1C8154D0" wp14:editId="289F77B8">
            <wp:extent cx="4696480" cy="285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0FF4" w14:textId="3D68054E" w:rsidR="00666D57" w:rsidRDefault="00666D57" w:rsidP="00666D57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25</w:t>
      </w:r>
      <w:r w:rsidR="00A45144">
        <w:rPr>
          <w:noProof/>
        </w:rPr>
        <w:fldChar w:fldCharType="end"/>
      </w:r>
      <w:r>
        <w:t xml:space="preserve"> Configuração de rota estática entre router A e router B</w:t>
      </w:r>
    </w:p>
    <w:p w14:paraId="640FB57E" w14:textId="77777777" w:rsidR="00666D57" w:rsidRPr="00666D57" w:rsidRDefault="00666D57" w:rsidP="00666D57"/>
    <w:p w14:paraId="25C41859" w14:textId="77777777" w:rsidR="00666D57" w:rsidRDefault="00666D57" w:rsidP="00666D57">
      <w:pPr>
        <w:keepNext/>
        <w:jc w:val="both"/>
      </w:pPr>
      <w:r w:rsidRPr="00666D57">
        <w:rPr>
          <w:noProof/>
        </w:rPr>
        <w:drawing>
          <wp:inline distT="0" distB="0" distL="0" distR="0" wp14:anchorId="02AD45D6" wp14:editId="4C5CC608">
            <wp:extent cx="4753638" cy="228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1F70" w14:textId="51B8572A" w:rsidR="00666D57" w:rsidRDefault="00666D57" w:rsidP="00666D57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26</w:t>
      </w:r>
      <w:r w:rsidR="00A45144">
        <w:rPr>
          <w:noProof/>
        </w:rPr>
        <w:fldChar w:fldCharType="end"/>
      </w:r>
      <w:r>
        <w:t xml:space="preserve"> Configuração de rota estática entre router B e router A</w:t>
      </w:r>
    </w:p>
    <w:p w14:paraId="4ECAE314" w14:textId="58766562" w:rsidR="00666D57" w:rsidRDefault="00666D57" w:rsidP="00666D57"/>
    <w:p w14:paraId="451FDA05" w14:textId="7ACB4267" w:rsidR="000B52A6" w:rsidRDefault="00666D57" w:rsidP="00666D57">
      <w:pPr>
        <w:jc w:val="both"/>
      </w:pPr>
      <w:r>
        <w:t xml:space="preserve">O comando </w:t>
      </w:r>
      <w:r>
        <w:rPr>
          <w:b/>
          <w:bCs/>
        </w:rPr>
        <w:t xml:space="preserve">ip route </w:t>
      </w:r>
      <w:r>
        <w:t xml:space="preserve">é composto por 3 argumentos, em que o primeiro é o endereço da rede local, seguido pela respetiva máscara de subrede e </w:t>
      </w:r>
      <w:r w:rsidR="008F706D">
        <w:t xml:space="preserve">por fim </w:t>
      </w:r>
      <w:r w:rsidR="008861F6">
        <w:t>o endereço</w:t>
      </w:r>
      <w:r w:rsidR="003D5383">
        <w:t xml:space="preserve"> </w:t>
      </w:r>
      <w:r w:rsidR="008F706D">
        <w:t>destino.</w:t>
      </w:r>
    </w:p>
    <w:p w14:paraId="62BF705D" w14:textId="77777777" w:rsidR="000B52A6" w:rsidRDefault="000B52A6">
      <w:pPr>
        <w:spacing w:after="200"/>
      </w:pPr>
      <w:r>
        <w:br w:type="page"/>
      </w:r>
    </w:p>
    <w:p w14:paraId="511C48C0" w14:textId="6F82F8AC" w:rsidR="00666D57" w:rsidRDefault="000B52A6" w:rsidP="0005105E">
      <w:pPr>
        <w:pStyle w:val="Heading1"/>
        <w:jc w:val="center"/>
      </w:pPr>
      <w:bookmarkStart w:id="21" w:name="_Toc99287283"/>
      <w:r>
        <w:lastRenderedPageBreak/>
        <w:t>Cenário B</w:t>
      </w:r>
      <w:r w:rsidR="009926CC">
        <w:t xml:space="preserve"> – Protocolo IPv6</w:t>
      </w:r>
      <w:bookmarkEnd w:id="21"/>
    </w:p>
    <w:p w14:paraId="0E8ACD9B" w14:textId="0D529454" w:rsidR="0005105E" w:rsidRDefault="00056958" w:rsidP="00056958">
      <w:pPr>
        <w:pStyle w:val="Heading2"/>
        <w:rPr>
          <w:b w:val="0"/>
          <w:bCs/>
          <w:u w:val="single"/>
        </w:rPr>
      </w:pPr>
      <w:bookmarkStart w:id="22" w:name="_Toc99287284"/>
      <w:r w:rsidRPr="00FA5B86">
        <w:rPr>
          <w:b w:val="0"/>
          <w:bCs/>
          <w:u w:val="single"/>
        </w:rPr>
        <w:t>Topologia da rede</w:t>
      </w:r>
      <w:bookmarkEnd w:id="22"/>
    </w:p>
    <w:p w14:paraId="158B585A" w14:textId="77777777" w:rsidR="00F11924" w:rsidRPr="00F11924" w:rsidRDefault="00F11924" w:rsidP="00F11924"/>
    <w:p w14:paraId="08BBF167" w14:textId="77777777" w:rsidR="00F11924" w:rsidRDefault="00F11924" w:rsidP="00F11924">
      <w:pPr>
        <w:keepNext/>
      </w:pPr>
      <w:r w:rsidRPr="00F11924">
        <w:rPr>
          <w:noProof/>
        </w:rPr>
        <w:drawing>
          <wp:inline distT="0" distB="0" distL="0" distR="0" wp14:anchorId="7A4E5414" wp14:editId="29FC6D5E">
            <wp:extent cx="5430008" cy="2048161"/>
            <wp:effectExtent l="0" t="0" r="0" b="952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CB7E" w14:textId="6AEE4502" w:rsidR="00056958" w:rsidRDefault="00F11924" w:rsidP="00F11924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27</w:t>
      </w:r>
      <w:r w:rsidR="00A45144">
        <w:rPr>
          <w:noProof/>
        </w:rPr>
        <w:fldChar w:fldCharType="end"/>
      </w:r>
      <w:r>
        <w:t xml:space="preserve"> Topologia da rede</w:t>
      </w:r>
    </w:p>
    <w:p w14:paraId="46D0A716" w14:textId="4DA6C0CC" w:rsidR="00D2491C" w:rsidRDefault="00D2491C" w:rsidP="00D2491C"/>
    <w:p w14:paraId="3F0A4083" w14:textId="341120CD" w:rsidR="00D2491C" w:rsidRPr="00FA5B86" w:rsidRDefault="00D2491C" w:rsidP="00D2491C">
      <w:pPr>
        <w:pStyle w:val="Heading2"/>
        <w:rPr>
          <w:b w:val="0"/>
          <w:bCs/>
          <w:u w:val="single"/>
        </w:rPr>
      </w:pPr>
      <w:bookmarkStart w:id="23" w:name="_Toc99287285"/>
      <w:r w:rsidRPr="00FA5B86">
        <w:rPr>
          <w:b w:val="0"/>
          <w:bCs/>
          <w:u w:val="single"/>
        </w:rPr>
        <w:t>Tabela de endereçamento</w:t>
      </w:r>
      <w:bookmarkEnd w:id="23"/>
    </w:p>
    <w:p w14:paraId="0759AC5F" w14:textId="77777777" w:rsidR="00D2491C" w:rsidRPr="00FA5B86" w:rsidRDefault="00D2491C" w:rsidP="00D249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76"/>
        <w:gridCol w:w="2419"/>
        <w:gridCol w:w="1795"/>
        <w:gridCol w:w="1614"/>
      </w:tblGrid>
      <w:tr w:rsidR="00D2491C" w:rsidRPr="00FA5B86" w14:paraId="30BAD705" w14:textId="77777777" w:rsidTr="0097542E"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163676A1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5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4271C838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221ADBFF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7B767C55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0B8CB9A6" w14:textId="77777777" w:rsidR="00D2491C" w:rsidRPr="00FA5B86" w:rsidRDefault="00D2491C" w:rsidP="00456A72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D2491C" w:rsidRPr="00FA5B86" w14:paraId="3A81C120" w14:textId="77777777" w:rsidTr="0097542E">
        <w:tc>
          <w:tcPr>
            <w:tcW w:w="1657" w:type="dxa"/>
            <w:vMerge w:val="restart"/>
            <w:tcBorders>
              <w:top w:val="single" w:sz="4" w:space="0" w:color="000000" w:themeColor="text1"/>
            </w:tcBorders>
          </w:tcPr>
          <w:p w14:paraId="0AD799C2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576" w:type="dxa"/>
            <w:tcBorders>
              <w:top w:val="single" w:sz="4" w:space="0" w:color="000000" w:themeColor="text1"/>
            </w:tcBorders>
          </w:tcPr>
          <w:p w14:paraId="0C327122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2419" w:type="dxa"/>
            <w:tcBorders>
              <w:top w:val="single" w:sz="4" w:space="0" w:color="000000" w:themeColor="text1"/>
            </w:tcBorders>
          </w:tcPr>
          <w:p w14:paraId="062AEE09" w14:textId="7FB733B0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2001:690:2121:9::1</w:t>
            </w:r>
          </w:p>
        </w:tc>
        <w:tc>
          <w:tcPr>
            <w:tcW w:w="1795" w:type="dxa"/>
            <w:tcBorders>
              <w:top w:val="single" w:sz="4" w:space="0" w:color="000000" w:themeColor="text1"/>
            </w:tcBorders>
          </w:tcPr>
          <w:p w14:paraId="37FA8A17" w14:textId="789D9CF4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  <w:tcBorders>
              <w:top w:val="single" w:sz="4" w:space="0" w:color="000000" w:themeColor="text1"/>
            </w:tcBorders>
          </w:tcPr>
          <w:p w14:paraId="21905E63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69DF1EE1" w14:textId="77777777" w:rsidTr="0097542E">
        <w:tc>
          <w:tcPr>
            <w:tcW w:w="1657" w:type="dxa"/>
            <w:vMerge/>
          </w:tcPr>
          <w:p w14:paraId="1EDAB534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76657CB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2419" w:type="dxa"/>
          </w:tcPr>
          <w:p w14:paraId="3C42E0A9" w14:textId="2D84762A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2001:690:2121:29::1</w:t>
            </w:r>
          </w:p>
        </w:tc>
        <w:tc>
          <w:tcPr>
            <w:tcW w:w="1795" w:type="dxa"/>
          </w:tcPr>
          <w:p w14:paraId="6CB18C08" w14:textId="690E7A39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72560A89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2F7C9D9C" w14:textId="77777777" w:rsidTr="0097542E">
        <w:tc>
          <w:tcPr>
            <w:tcW w:w="1657" w:type="dxa"/>
            <w:vMerge w:val="restart"/>
          </w:tcPr>
          <w:p w14:paraId="2FB09A58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576" w:type="dxa"/>
          </w:tcPr>
          <w:p w14:paraId="251DFE6F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2419" w:type="dxa"/>
          </w:tcPr>
          <w:p w14:paraId="0AB6A159" w14:textId="385E3582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2001:690:2121:59::1</w:t>
            </w:r>
          </w:p>
        </w:tc>
        <w:tc>
          <w:tcPr>
            <w:tcW w:w="1795" w:type="dxa"/>
          </w:tcPr>
          <w:p w14:paraId="1B588F94" w14:textId="5613E69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2F88D5B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63E7FAB2" w14:textId="77777777" w:rsidTr="0097542E">
        <w:tc>
          <w:tcPr>
            <w:tcW w:w="1657" w:type="dxa"/>
            <w:vMerge/>
          </w:tcPr>
          <w:p w14:paraId="5AB73D5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2BA14DE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2419" w:type="dxa"/>
          </w:tcPr>
          <w:p w14:paraId="77BF5AB1" w14:textId="42ACC22B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2001:690:2121:29::2</w:t>
            </w:r>
          </w:p>
        </w:tc>
        <w:tc>
          <w:tcPr>
            <w:tcW w:w="1795" w:type="dxa"/>
          </w:tcPr>
          <w:p w14:paraId="03073489" w14:textId="1AE3A681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4677258A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D2491C" w:rsidRPr="00FA5B86" w14:paraId="0EA40844" w14:textId="77777777" w:rsidTr="0097542E">
        <w:tc>
          <w:tcPr>
            <w:tcW w:w="1657" w:type="dxa"/>
          </w:tcPr>
          <w:p w14:paraId="55896E28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576" w:type="dxa"/>
          </w:tcPr>
          <w:p w14:paraId="1453D92A" w14:textId="77777777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2419" w:type="dxa"/>
          </w:tcPr>
          <w:p w14:paraId="6FBED18F" w14:textId="0903AAAF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Auto-Config</w:t>
            </w:r>
          </w:p>
        </w:tc>
        <w:tc>
          <w:tcPr>
            <w:tcW w:w="1795" w:type="dxa"/>
          </w:tcPr>
          <w:p w14:paraId="067A48B9" w14:textId="3F661735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14" w:type="dxa"/>
          </w:tcPr>
          <w:p w14:paraId="1C4498BB" w14:textId="586FE68B" w:rsidR="00D2491C" w:rsidRPr="00FA5B86" w:rsidRDefault="00D2491C" w:rsidP="00456A72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</w:tbl>
    <w:p w14:paraId="75C0996C" w14:textId="2DEAA577" w:rsidR="00157BEA" w:rsidRDefault="00157BEA" w:rsidP="00157BEA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28</w:t>
      </w:r>
      <w:r w:rsidR="00A45144">
        <w:rPr>
          <w:noProof/>
        </w:rPr>
        <w:fldChar w:fldCharType="end"/>
      </w:r>
      <w:r>
        <w:t xml:space="preserve"> Tabela de endereçamento</w:t>
      </w:r>
    </w:p>
    <w:p w14:paraId="78D04F26" w14:textId="77777777" w:rsidR="00080B56" w:rsidRDefault="00080B56" w:rsidP="00080B56">
      <w:pPr>
        <w:jc w:val="both"/>
        <w:rPr>
          <w:rFonts w:cs="Arial"/>
          <w:b/>
          <w:bCs/>
          <w:sz w:val="22"/>
          <w:szCs w:val="22"/>
        </w:rPr>
      </w:pPr>
    </w:p>
    <w:p w14:paraId="56BB0C41" w14:textId="78413662" w:rsidR="00080B56" w:rsidRPr="00082545" w:rsidRDefault="00080B56" w:rsidP="00080B56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6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tal como na </w:t>
      </w:r>
      <w:r w:rsidRPr="001211B6">
        <w:rPr>
          <w:rFonts w:cs="Arial"/>
          <w:b/>
          <w:bCs/>
          <w:sz w:val="22"/>
          <w:szCs w:val="22"/>
        </w:rPr>
        <w:t xml:space="preserve">nota </w:t>
      </w:r>
      <w:r>
        <w:rPr>
          <w:rFonts w:cs="Arial"/>
          <w:b/>
          <w:bCs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, </w:t>
      </w:r>
      <w:r w:rsidRPr="00FA5B86">
        <w:rPr>
          <w:rFonts w:cs="Arial"/>
          <w:sz w:val="22"/>
          <w:szCs w:val="22"/>
        </w:rPr>
        <w:t xml:space="preserve">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>
        <w:rPr>
          <w:rFonts w:cs="Arial"/>
          <w:sz w:val="22"/>
          <w:szCs w:val="22"/>
        </w:rPr>
        <w:t xml:space="preserve"> que</w:t>
      </w:r>
      <w:r w:rsidRPr="00FA5B86">
        <w:rPr>
          <w:rFonts w:cs="Arial"/>
          <w:sz w:val="22"/>
          <w:szCs w:val="22"/>
        </w:rPr>
        <w:t xml:space="preserve"> o Router A tem interface </w:t>
      </w:r>
      <w:r w:rsidRPr="00FA5B86">
        <w:rPr>
          <w:rFonts w:cs="Arial"/>
          <w:i/>
          <w:iCs/>
          <w:sz w:val="22"/>
          <w:szCs w:val="22"/>
        </w:rPr>
        <w:t>Gigabit Ethernet</w:t>
      </w:r>
      <w:r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Pr="00FA5B86">
        <w:rPr>
          <w:rFonts w:cs="Arial"/>
          <w:i/>
          <w:iCs/>
          <w:sz w:val="22"/>
          <w:szCs w:val="22"/>
        </w:rPr>
        <w:t>Fast Ethernet</w:t>
      </w:r>
      <w:r w:rsidRPr="00FA5B86">
        <w:rPr>
          <w:rFonts w:cs="Arial"/>
          <w:sz w:val="22"/>
          <w:szCs w:val="22"/>
        </w:rPr>
        <w:t>.</w:t>
      </w:r>
    </w:p>
    <w:p w14:paraId="4E1D57B8" w14:textId="77777777" w:rsidR="00080B56" w:rsidRDefault="00080B56">
      <w:pPr>
        <w:spacing w:after="200"/>
      </w:pPr>
    </w:p>
    <w:p w14:paraId="6E30C508" w14:textId="0B0EB408" w:rsidR="00EA38FF" w:rsidRDefault="00EA38FF">
      <w:pPr>
        <w:spacing w:after="200"/>
      </w:pPr>
      <w:r>
        <w:br w:type="page"/>
      </w:r>
    </w:p>
    <w:p w14:paraId="770D9BEC" w14:textId="3982D782" w:rsidR="00157BEA" w:rsidRDefault="0080490E" w:rsidP="00F91F4D">
      <w:pPr>
        <w:pStyle w:val="Heading2"/>
        <w:rPr>
          <w:b w:val="0"/>
          <w:bCs/>
          <w:u w:val="single"/>
        </w:rPr>
      </w:pPr>
      <w:bookmarkStart w:id="24" w:name="_Toc99287286"/>
      <w:r>
        <w:rPr>
          <w:b w:val="0"/>
          <w:bCs/>
          <w:u w:val="single"/>
        </w:rPr>
        <w:lastRenderedPageBreak/>
        <w:t>Tarefa</w:t>
      </w:r>
      <w:r w:rsidR="00EA38FF" w:rsidRPr="00F91F4D">
        <w:rPr>
          <w:b w:val="0"/>
          <w:bCs/>
          <w:u w:val="single"/>
        </w:rPr>
        <w:t xml:space="preserve"> 1: Monta</w:t>
      </w:r>
      <w:r w:rsidR="00185916">
        <w:rPr>
          <w:b w:val="0"/>
          <w:bCs/>
          <w:u w:val="single"/>
        </w:rPr>
        <w:t>gem</w:t>
      </w:r>
      <w:r w:rsidR="00EA38FF" w:rsidRPr="00F91F4D">
        <w:rPr>
          <w:b w:val="0"/>
          <w:bCs/>
          <w:u w:val="single"/>
        </w:rPr>
        <w:t xml:space="preserve"> </w:t>
      </w:r>
      <w:r w:rsidR="00185916">
        <w:rPr>
          <w:b w:val="0"/>
          <w:bCs/>
          <w:u w:val="single"/>
        </w:rPr>
        <w:t>d</w:t>
      </w:r>
      <w:r w:rsidR="00EA38FF" w:rsidRPr="00F91F4D">
        <w:rPr>
          <w:b w:val="0"/>
          <w:bCs/>
          <w:u w:val="single"/>
        </w:rPr>
        <w:t>a rede</w:t>
      </w:r>
      <w:bookmarkEnd w:id="24"/>
    </w:p>
    <w:p w14:paraId="75659066" w14:textId="54618E04" w:rsidR="0080490E" w:rsidRDefault="0080490E" w:rsidP="0080490E"/>
    <w:p w14:paraId="3D921E1F" w14:textId="1324D0B2" w:rsidR="0080490E" w:rsidRDefault="0080490E" w:rsidP="0080490E">
      <w:pPr>
        <w:pStyle w:val="Heading3"/>
      </w:pPr>
      <w:bookmarkStart w:id="25" w:name="_Toc99287287"/>
      <w:r>
        <w:t xml:space="preserve">Passo 1: </w:t>
      </w:r>
      <w:r w:rsidR="001D1E77" w:rsidRPr="00FA5B86">
        <w:t>Ligação dos cabos entre equipamentos</w:t>
      </w:r>
      <w:bookmarkEnd w:id="25"/>
    </w:p>
    <w:p w14:paraId="066700DA" w14:textId="77777777" w:rsidR="003C6F94" w:rsidRPr="003C6F94" w:rsidRDefault="003C6F94" w:rsidP="003C6F94"/>
    <w:p w14:paraId="0E05BA85" w14:textId="3B48103E" w:rsidR="0068106B" w:rsidRPr="0068106B" w:rsidRDefault="003C6F94" w:rsidP="003C6F94">
      <w:pPr>
        <w:jc w:val="both"/>
      </w:pPr>
      <w:r>
        <w:t>O cenário B é idêntico ao cenário A.</w:t>
      </w:r>
    </w:p>
    <w:p w14:paraId="5E1B42C4" w14:textId="77777777" w:rsidR="003C6F94" w:rsidRDefault="00074B24" w:rsidP="003C6F94">
      <w:pPr>
        <w:keepNext/>
      </w:pPr>
      <w:r w:rsidRPr="00074B24">
        <w:rPr>
          <w:noProof/>
        </w:rPr>
        <w:drawing>
          <wp:inline distT="0" distB="0" distL="0" distR="0" wp14:anchorId="6263B0EA" wp14:editId="2586DF46">
            <wp:extent cx="5744377" cy="1057423"/>
            <wp:effectExtent l="0" t="0" r="0" b="9525"/>
            <wp:docPr id="23" name="Picture 2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 with low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6FA9" w14:textId="51807A70" w:rsidR="00074B24" w:rsidRDefault="003C6F94" w:rsidP="003C6F94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29</w:t>
      </w:r>
      <w:r w:rsidR="00A45144">
        <w:rPr>
          <w:noProof/>
        </w:rPr>
        <w:fldChar w:fldCharType="end"/>
      </w:r>
      <w:r>
        <w:t xml:space="preserve"> Montagem da rede</w:t>
      </w:r>
    </w:p>
    <w:p w14:paraId="7996B472" w14:textId="77777777" w:rsidR="00304522" w:rsidRDefault="00304522" w:rsidP="00A142A8"/>
    <w:p w14:paraId="6CDCD113" w14:textId="3790C1A9" w:rsidR="00A142A8" w:rsidRDefault="00304522" w:rsidP="00304522">
      <w:pPr>
        <w:pStyle w:val="Heading3"/>
      </w:pPr>
      <w:bookmarkStart w:id="26" w:name="_Toc99287288"/>
      <w:r>
        <w:t>Passo 2: Eliminação d</w:t>
      </w:r>
      <w:r w:rsidR="00C671F3">
        <w:t xml:space="preserve">os endereços IPv4 das </w:t>
      </w:r>
      <w:r w:rsidR="00C671F3">
        <w:rPr>
          <w:i/>
          <w:iCs/>
        </w:rPr>
        <w:t>interfaces</w:t>
      </w:r>
      <w:r w:rsidR="00C671F3">
        <w:t xml:space="preserve"> dos routers</w:t>
      </w:r>
      <w:bookmarkEnd w:id="26"/>
    </w:p>
    <w:p w14:paraId="476245BD" w14:textId="201A393B" w:rsidR="001B1271" w:rsidRDefault="001B1271" w:rsidP="001B1271"/>
    <w:p w14:paraId="2912508C" w14:textId="60257769" w:rsidR="001B1271" w:rsidRDefault="001B1271" w:rsidP="001B1271">
      <w:pPr>
        <w:jc w:val="both"/>
      </w:pPr>
      <w:r>
        <w:t xml:space="preserve">Para eliminar os endereços IPv4 das </w:t>
      </w:r>
      <w:r>
        <w:rPr>
          <w:i/>
          <w:iCs/>
        </w:rPr>
        <w:t>interfaces</w:t>
      </w:r>
      <w:r>
        <w:t xml:space="preserve"> dos routers, executaram-se os seguintes comandos</w:t>
      </w:r>
      <w:r w:rsidR="00E06DE3">
        <w:t>:</w:t>
      </w:r>
    </w:p>
    <w:p w14:paraId="1862E837" w14:textId="77777777" w:rsidR="0032418C" w:rsidRPr="001B1271" w:rsidRDefault="0032418C" w:rsidP="001B1271">
      <w:pPr>
        <w:jc w:val="both"/>
      </w:pPr>
    </w:p>
    <w:p w14:paraId="739BBC0A" w14:textId="77777777" w:rsidR="005A67D2" w:rsidRDefault="001B1271" w:rsidP="005A67D2">
      <w:pPr>
        <w:keepNext/>
      </w:pPr>
      <w:r>
        <w:rPr>
          <w:noProof/>
        </w:rPr>
        <w:drawing>
          <wp:inline distT="0" distB="0" distL="0" distR="0" wp14:anchorId="27334A92" wp14:editId="75C099CE">
            <wp:extent cx="4572000" cy="628650"/>
            <wp:effectExtent l="0" t="0" r="0" b="0"/>
            <wp:docPr id="349506986" name="Picture 34950698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6986" name="Picture 349506986" descr="Text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EF78" w14:textId="50A751CB" w:rsidR="001B1271" w:rsidRDefault="005A67D2" w:rsidP="005A67D2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30</w:t>
      </w:r>
      <w:r w:rsidR="00A45144">
        <w:rPr>
          <w:noProof/>
        </w:rPr>
        <w:fldChar w:fldCharType="end"/>
      </w:r>
      <w:r>
        <w:t xml:space="preserve"> Eliminação dos endereços IPv4 do router A</w:t>
      </w:r>
    </w:p>
    <w:p w14:paraId="035A16D0" w14:textId="77777777" w:rsidR="005A67D2" w:rsidRPr="005A67D2" w:rsidRDefault="005A67D2" w:rsidP="005A67D2"/>
    <w:p w14:paraId="664AF289" w14:textId="77777777" w:rsidR="00E96CD7" w:rsidRDefault="001B1271" w:rsidP="00E96CD7">
      <w:pPr>
        <w:keepNext/>
      </w:pPr>
      <w:r>
        <w:rPr>
          <w:noProof/>
        </w:rPr>
        <w:drawing>
          <wp:inline distT="0" distB="0" distL="0" distR="0" wp14:anchorId="76178E29" wp14:editId="00B5BB8D">
            <wp:extent cx="4572000" cy="638175"/>
            <wp:effectExtent l="0" t="0" r="0" b="0"/>
            <wp:docPr id="1440705065" name="Picture 14407050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05065" name="Picture 1440705065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EEEB" w14:textId="0B229AD2" w:rsidR="003D61B8" w:rsidRDefault="00E96CD7" w:rsidP="00A967C7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31</w:t>
      </w:r>
      <w:r w:rsidR="00A45144">
        <w:rPr>
          <w:noProof/>
        </w:rPr>
        <w:fldChar w:fldCharType="end"/>
      </w:r>
      <w:r>
        <w:t xml:space="preserve"> Eliminação dos Endereços IPv4 do router B</w:t>
      </w:r>
    </w:p>
    <w:p w14:paraId="31C8278F" w14:textId="21547E93" w:rsidR="003D61B8" w:rsidRDefault="003D61B8" w:rsidP="003D61B8">
      <w:pPr>
        <w:pStyle w:val="Heading2"/>
        <w:rPr>
          <w:b w:val="0"/>
          <w:bCs/>
          <w:u w:val="single"/>
        </w:rPr>
      </w:pPr>
      <w:r>
        <w:br w:type="page"/>
      </w:r>
      <w:bookmarkStart w:id="27" w:name="_Toc99287289"/>
      <w:r w:rsidRPr="003D61B8">
        <w:rPr>
          <w:b w:val="0"/>
          <w:bCs/>
          <w:u w:val="single"/>
        </w:rPr>
        <w:lastRenderedPageBreak/>
        <w:t xml:space="preserve">Tarefa 2: Configuração das </w:t>
      </w:r>
      <w:r w:rsidRPr="003D61B8">
        <w:rPr>
          <w:b w:val="0"/>
          <w:bCs/>
          <w:i/>
          <w:iCs/>
          <w:u w:val="single"/>
        </w:rPr>
        <w:t>interfaces</w:t>
      </w:r>
      <w:r w:rsidRPr="003D61B8">
        <w:rPr>
          <w:b w:val="0"/>
          <w:bCs/>
          <w:u w:val="single"/>
        </w:rPr>
        <w:t xml:space="preserve"> dos routers</w:t>
      </w:r>
      <w:bookmarkEnd w:id="27"/>
    </w:p>
    <w:p w14:paraId="4188902A" w14:textId="2F0F6F07" w:rsidR="00F84368" w:rsidRDefault="00F84368" w:rsidP="00F84368"/>
    <w:p w14:paraId="7E233C3A" w14:textId="1803264B" w:rsidR="00F84368" w:rsidRDefault="00F84368" w:rsidP="00F84368">
      <w:pPr>
        <w:pStyle w:val="Heading3"/>
      </w:pPr>
      <w:bookmarkStart w:id="28" w:name="_Toc99287290"/>
      <w:r>
        <w:t xml:space="preserve">Passo 1: Configuração das </w:t>
      </w:r>
      <w:r>
        <w:rPr>
          <w:i/>
          <w:iCs/>
        </w:rPr>
        <w:t>interfaces</w:t>
      </w:r>
      <w:r>
        <w:t xml:space="preserve"> de acordo com a tabela de endereçamento</w:t>
      </w:r>
      <w:bookmarkEnd w:id="28"/>
    </w:p>
    <w:p w14:paraId="75290496" w14:textId="4823E00E" w:rsidR="002C6233" w:rsidRDefault="002C6233" w:rsidP="005953AA">
      <w:pPr>
        <w:jc w:val="both"/>
      </w:pPr>
    </w:p>
    <w:p w14:paraId="533F5D8C" w14:textId="2FB30280" w:rsidR="0063267D" w:rsidRDefault="00EA7DC6" w:rsidP="005953AA">
      <w:pPr>
        <w:jc w:val="both"/>
      </w:pPr>
      <w:r>
        <w:t xml:space="preserve">Para configurar as </w:t>
      </w:r>
      <w:r>
        <w:rPr>
          <w:i/>
          <w:iCs/>
        </w:rPr>
        <w:t>interfaces</w:t>
      </w:r>
      <w:r>
        <w:t xml:space="preserve"> dos routers de acordo com a tabela de endereçamento, executaram-se os seguintes comandos:</w:t>
      </w:r>
    </w:p>
    <w:p w14:paraId="7AF48DEA" w14:textId="77777777" w:rsidR="000F6F63" w:rsidRDefault="002C6233" w:rsidP="000F6F63">
      <w:pPr>
        <w:keepNext/>
      </w:pPr>
      <w:r>
        <w:rPr>
          <w:noProof/>
        </w:rPr>
        <w:drawing>
          <wp:inline distT="0" distB="0" distL="0" distR="0" wp14:anchorId="506ED8C8" wp14:editId="477F59A1">
            <wp:extent cx="4076700" cy="447675"/>
            <wp:effectExtent l="0" t="0" r="0" b="0"/>
            <wp:docPr id="706822013" name="Picture 70682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4A1" w14:textId="05B7A2A5" w:rsidR="002C6233" w:rsidRDefault="000F6F63" w:rsidP="000F6F63">
      <w:pPr>
        <w:pStyle w:val="Caption"/>
        <w:rPr>
          <w:noProof/>
        </w:rPr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32</w:t>
      </w:r>
      <w:r w:rsidR="00A45144">
        <w:rPr>
          <w:noProof/>
        </w:rPr>
        <w:fldChar w:fldCharType="end"/>
      </w:r>
      <w:r>
        <w:t xml:space="preserve"> Configuração </w:t>
      </w:r>
      <w:r>
        <w:rPr>
          <w:i/>
          <w:iCs/>
        </w:rPr>
        <w:t>interface FastEthernet</w:t>
      </w:r>
      <w:r>
        <w:rPr>
          <w:noProof/>
        </w:rPr>
        <w:t xml:space="preserve"> 0/0</w:t>
      </w:r>
      <w:r w:rsidR="00EC0475">
        <w:rPr>
          <w:noProof/>
        </w:rPr>
        <w:t xml:space="preserve"> - router A</w:t>
      </w:r>
    </w:p>
    <w:p w14:paraId="268B97C7" w14:textId="77777777" w:rsidR="000F6F63" w:rsidRPr="000F6F63" w:rsidRDefault="000F6F63" w:rsidP="000F6F63"/>
    <w:p w14:paraId="71F2CD1F" w14:textId="77777777" w:rsidR="000F6F63" w:rsidRDefault="002C6233" w:rsidP="000F6F63">
      <w:pPr>
        <w:keepNext/>
      </w:pPr>
      <w:r>
        <w:rPr>
          <w:noProof/>
        </w:rPr>
        <w:drawing>
          <wp:inline distT="0" distB="0" distL="0" distR="0" wp14:anchorId="20A50CA3" wp14:editId="76E27D10">
            <wp:extent cx="4181475" cy="466725"/>
            <wp:effectExtent l="0" t="0" r="0" b="0"/>
            <wp:docPr id="414531168" name="Picture 41453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5C5E" w14:textId="489FEB87" w:rsidR="002C6233" w:rsidRDefault="000F6F63" w:rsidP="000F6F63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33</w:t>
      </w:r>
      <w:r w:rsidR="00A45144">
        <w:rPr>
          <w:noProof/>
        </w:rPr>
        <w:fldChar w:fldCharType="end"/>
      </w:r>
      <w:r>
        <w:t xml:space="preserve"> Configuração </w:t>
      </w:r>
      <w:r>
        <w:rPr>
          <w:i/>
          <w:iCs/>
        </w:rPr>
        <w:t>interface FastEthernet</w:t>
      </w:r>
      <w:r>
        <w:t xml:space="preserve"> 0/1</w:t>
      </w:r>
      <w:r w:rsidR="00EC0475">
        <w:t xml:space="preserve"> - router </w:t>
      </w:r>
      <w:r w:rsidR="00876CCC">
        <w:t>A</w:t>
      </w:r>
    </w:p>
    <w:p w14:paraId="292FF80E" w14:textId="77777777" w:rsidR="00876CCC" w:rsidRPr="00876CCC" w:rsidRDefault="00876CCC" w:rsidP="00876CCC"/>
    <w:p w14:paraId="1D7C8FD2" w14:textId="77777777" w:rsidR="00876CCC" w:rsidRDefault="002C6233" w:rsidP="00876CCC">
      <w:pPr>
        <w:keepNext/>
      </w:pPr>
      <w:r>
        <w:rPr>
          <w:noProof/>
        </w:rPr>
        <w:drawing>
          <wp:inline distT="0" distB="0" distL="0" distR="0" wp14:anchorId="73691B2F" wp14:editId="2244D2B6">
            <wp:extent cx="4191000" cy="923925"/>
            <wp:effectExtent l="0" t="0" r="0" b="0"/>
            <wp:docPr id="898870420" name="Picture 8988704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70420" name="Picture 898870420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7450" w14:textId="27F5304A" w:rsidR="002D72F1" w:rsidRDefault="00876CCC" w:rsidP="002D72F1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34</w:t>
      </w:r>
      <w:r w:rsidR="00A45144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 FastEthernet</w:t>
      </w:r>
      <w:r>
        <w:t xml:space="preserve"> 0/0 e 0/1 - router B</w:t>
      </w:r>
    </w:p>
    <w:p w14:paraId="18E6D7DB" w14:textId="77777777" w:rsidR="00F96BCD" w:rsidRDefault="00F96BCD" w:rsidP="001E623F"/>
    <w:p w14:paraId="1C40C0B2" w14:textId="189EC97D" w:rsidR="00F96BCD" w:rsidRDefault="00F96BCD" w:rsidP="00F96BCD">
      <w:pPr>
        <w:pStyle w:val="Heading3"/>
        <w:rPr>
          <w:b w:val="0"/>
          <w:bCs/>
        </w:rPr>
      </w:pPr>
      <w:bookmarkStart w:id="29" w:name="_Toc99287291"/>
      <w:r>
        <w:t>Passo 2:</w:t>
      </w:r>
      <w:r w:rsidR="00615EB0">
        <w:t xml:space="preserve"> Verificar as configurações executadas no </w:t>
      </w:r>
      <w:r w:rsidR="00615EB0">
        <w:rPr>
          <w:b w:val="0"/>
          <w:bCs/>
          <w:i/>
          <w:iCs/>
        </w:rPr>
        <w:t>Passo 1</w:t>
      </w:r>
      <w:bookmarkEnd w:id="29"/>
    </w:p>
    <w:p w14:paraId="1EA48D97" w14:textId="7B3FC9F7" w:rsidR="00F65D9D" w:rsidRDefault="00F65D9D" w:rsidP="00F65D9D"/>
    <w:p w14:paraId="032FFB3B" w14:textId="62C5C718" w:rsidR="00315569" w:rsidRDefault="00724ABB" w:rsidP="00724ABB">
      <w:pPr>
        <w:jc w:val="both"/>
      </w:pPr>
      <w:r>
        <w:t xml:space="preserve">Para verificar se ficaram atríbuidos às </w:t>
      </w:r>
      <w:r w:rsidRPr="001948B8">
        <w:rPr>
          <w:i/>
          <w:iCs/>
        </w:rPr>
        <w:t>interfaces</w:t>
      </w:r>
      <w:r>
        <w:t xml:space="preserve"> os endereços configurados, e ver os seus respetivos estados, executaram-se os seguintes comandos:</w:t>
      </w:r>
    </w:p>
    <w:p w14:paraId="7578161D" w14:textId="77777777" w:rsidR="004B5313" w:rsidRDefault="005A2871" w:rsidP="004B5313">
      <w:pPr>
        <w:keepNext/>
      </w:pPr>
      <w:r>
        <w:rPr>
          <w:noProof/>
        </w:rPr>
        <w:drawing>
          <wp:inline distT="0" distB="0" distL="0" distR="0" wp14:anchorId="5B3B65A9" wp14:editId="10B7E20F">
            <wp:extent cx="2647950" cy="1076325"/>
            <wp:effectExtent l="0" t="0" r="0" b="0"/>
            <wp:docPr id="1495291383" name="Picture 149529138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91383" name="Picture 1495291383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0210" w14:textId="79D49141" w:rsidR="006D31A5" w:rsidRDefault="004B5313" w:rsidP="004B5313">
      <w:pPr>
        <w:pStyle w:val="Caption"/>
        <w:rPr>
          <w:noProof/>
        </w:rPr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35</w:t>
      </w:r>
      <w:r w:rsidR="00A45144">
        <w:rPr>
          <w:noProof/>
        </w:rPr>
        <w:fldChar w:fldCharType="end"/>
      </w:r>
      <w:r>
        <w:t xml:space="preserve"> Estado das </w:t>
      </w:r>
      <w:r>
        <w:rPr>
          <w:i/>
          <w:iCs/>
        </w:rPr>
        <w:t>interfaces</w:t>
      </w:r>
      <w:r>
        <w:rPr>
          <w:noProof/>
        </w:rPr>
        <w:t xml:space="preserve"> - router A</w:t>
      </w:r>
    </w:p>
    <w:p w14:paraId="1FEA5D70" w14:textId="77777777" w:rsidR="004B5313" w:rsidRPr="004B5313" w:rsidRDefault="004B5313" w:rsidP="004B5313"/>
    <w:p w14:paraId="3B86611F" w14:textId="77777777" w:rsidR="006E0D54" w:rsidRDefault="005A2871" w:rsidP="006E0D54">
      <w:pPr>
        <w:keepNext/>
      </w:pPr>
      <w:r>
        <w:rPr>
          <w:noProof/>
        </w:rPr>
        <w:lastRenderedPageBreak/>
        <w:drawing>
          <wp:inline distT="0" distB="0" distL="0" distR="0" wp14:anchorId="65EE1C00" wp14:editId="7AB515CC">
            <wp:extent cx="2647950" cy="1076325"/>
            <wp:effectExtent l="0" t="0" r="0" b="0"/>
            <wp:docPr id="391647414" name="Picture 3916474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7414" name="Picture 391647414" descr="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9053" w14:textId="59D2DCC3" w:rsidR="005A2871" w:rsidRDefault="006E0D54" w:rsidP="006E0D54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36</w:t>
      </w:r>
      <w:r w:rsidR="00A45144">
        <w:rPr>
          <w:noProof/>
        </w:rPr>
        <w:fldChar w:fldCharType="end"/>
      </w:r>
      <w:r>
        <w:t xml:space="preserve"> Estado das </w:t>
      </w:r>
      <w:r>
        <w:rPr>
          <w:i/>
          <w:iCs/>
        </w:rPr>
        <w:t>interfaces</w:t>
      </w:r>
      <w:r>
        <w:t xml:space="preserve"> - router B</w:t>
      </w:r>
    </w:p>
    <w:p w14:paraId="259DBE70" w14:textId="2F9F9BF1" w:rsidR="004652F6" w:rsidRDefault="004652F6" w:rsidP="004652F6"/>
    <w:p w14:paraId="5D4766BC" w14:textId="1BC67FDF" w:rsidR="001F2C24" w:rsidRDefault="004652F6" w:rsidP="009C7454">
      <w:pPr>
        <w:pStyle w:val="Heading3"/>
        <w:rPr>
          <w:i/>
          <w:iCs/>
        </w:rPr>
      </w:pPr>
      <w:bookmarkStart w:id="30" w:name="_Toc99287292"/>
      <w:r>
        <w:t xml:space="preserve">Passo 3: Configuração da </w:t>
      </w:r>
      <w:r>
        <w:rPr>
          <w:i/>
          <w:iCs/>
        </w:rPr>
        <w:t xml:space="preserve">interface </w:t>
      </w:r>
      <w:r>
        <w:t xml:space="preserve">GE 0/0 do Router A para enviar mensagens </w:t>
      </w:r>
      <w:r>
        <w:rPr>
          <w:i/>
          <w:iCs/>
        </w:rPr>
        <w:t>router advertisement</w:t>
      </w:r>
      <w:bookmarkEnd w:id="30"/>
    </w:p>
    <w:p w14:paraId="29243E7E" w14:textId="77777777" w:rsidR="009C7454" w:rsidRPr="009C7454" w:rsidRDefault="009C7454" w:rsidP="009C7454"/>
    <w:p w14:paraId="46F96A69" w14:textId="7544B73C" w:rsidR="00942BAA" w:rsidRDefault="001F2C24" w:rsidP="001F2C24">
      <w:pPr>
        <w:jc w:val="both"/>
      </w:pPr>
      <w:r>
        <w:t xml:space="preserve">Para configurar a </w:t>
      </w:r>
      <w:r w:rsidRPr="001F2C24">
        <w:rPr>
          <w:i/>
          <w:iCs/>
        </w:rPr>
        <w:t>interface</w:t>
      </w:r>
      <w:r>
        <w:t xml:space="preserve"> GE 0/0</w:t>
      </w:r>
      <w:r w:rsidR="00942BAA">
        <w:t xml:space="preserve"> para enviar mensagens </w:t>
      </w:r>
      <w:r w:rsidR="00942BAA">
        <w:rPr>
          <w:i/>
          <w:iCs/>
        </w:rPr>
        <w:t>router advertisement</w:t>
      </w:r>
      <w:r w:rsidR="00942BAA">
        <w:t xml:space="preserve"> é preciso executar os seguintes comandos:</w:t>
      </w:r>
    </w:p>
    <w:p w14:paraId="68367E8B" w14:textId="77777777" w:rsidR="00905D38" w:rsidRDefault="00905D38" w:rsidP="001F2C24">
      <w:pPr>
        <w:jc w:val="both"/>
      </w:pPr>
    </w:p>
    <w:p w14:paraId="7F317565" w14:textId="184D564A" w:rsidR="002C25C4" w:rsidRPr="003512F6" w:rsidRDefault="00942BAA" w:rsidP="003512F6">
      <w:pPr>
        <w:jc w:val="both"/>
        <w:rPr>
          <w:rFonts w:cs="Arial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7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 </w:t>
      </w:r>
      <w:r>
        <w:rPr>
          <w:rFonts w:cs="Arial"/>
          <w:i/>
          <w:iCs/>
          <w:sz w:val="22"/>
          <w:szCs w:val="22"/>
        </w:rPr>
        <w:t>lifetime</w:t>
      </w:r>
      <w:r>
        <w:rPr>
          <w:rFonts w:cs="Arial"/>
          <w:sz w:val="22"/>
          <w:szCs w:val="22"/>
        </w:rPr>
        <w:t xml:space="preserve"> dos endereços é de </w:t>
      </w:r>
      <w:r w:rsidRPr="00942BAA">
        <w:rPr>
          <w:rFonts w:cs="Arial"/>
          <w:b/>
          <w:bCs/>
          <w:sz w:val="22"/>
          <w:szCs w:val="22"/>
        </w:rPr>
        <w:t>300</w:t>
      </w:r>
      <w:r>
        <w:rPr>
          <w:rFonts w:cs="Arial"/>
          <w:sz w:val="22"/>
          <w:szCs w:val="22"/>
        </w:rPr>
        <w:t xml:space="preserve"> segundos e o prefixo é </w:t>
      </w:r>
      <w:r w:rsidRPr="00942BAA">
        <w:rPr>
          <w:rFonts w:cs="Arial"/>
          <w:b/>
          <w:bCs/>
          <w:sz w:val="22"/>
          <w:szCs w:val="22"/>
        </w:rPr>
        <w:t>2001:690:2121:9::/64</w:t>
      </w:r>
      <w:r>
        <w:rPr>
          <w:rFonts w:cs="Arial"/>
          <w:sz w:val="22"/>
          <w:szCs w:val="22"/>
        </w:rPr>
        <w:t>. Estes dados estão no enunciado.</w:t>
      </w:r>
    </w:p>
    <w:p w14:paraId="1E215329" w14:textId="77777777" w:rsidR="00D27698" w:rsidRDefault="00F34F67" w:rsidP="00D27698">
      <w:pPr>
        <w:keepNext/>
      </w:pPr>
      <w:r>
        <w:rPr>
          <w:noProof/>
        </w:rPr>
        <w:drawing>
          <wp:inline distT="0" distB="0" distL="0" distR="0" wp14:anchorId="22D1DA35" wp14:editId="67ACEBC8">
            <wp:extent cx="4171950" cy="600075"/>
            <wp:effectExtent l="0" t="0" r="0" b="0"/>
            <wp:docPr id="756060303" name="Picture 7560603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60303" name="Picture 756060303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F923" w14:textId="0BF5E5DA" w:rsidR="00F34F67" w:rsidRDefault="00D27698" w:rsidP="00D27698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37</w:t>
      </w:r>
      <w:r w:rsidR="00A45144">
        <w:rPr>
          <w:noProof/>
        </w:rPr>
        <w:fldChar w:fldCharType="end"/>
      </w:r>
      <w:r>
        <w:t xml:space="preserve"> Configuração da </w:t>
      </w:r>
      <w:r>
        <w:rPr>
          <w:i/>
          <w:iCs/>
        </w:rPr>
        <w:t>interface</w:t>
      </w:r>
      <w:r>
        <w:t xml:space="preserve"> FE 0/0</w:t>
      </w:r>
    </w:p>
    <w:p w14:paraId="20B191A4" w14:textId="77777777" w:rsidR="00320BB0" w:rsidRPr="00320BB0" w:rsidRDefault="00320BB0" w:rsidP="00320BB0"/>
    <w:p w14:paraId="37317830" w14:textId="77777777" w:rsidR="00C42DA2" w:rsidRDefault="004E2A77" w:rsidP="00C42DA2">
      <w:pPr>
        <w:keepNext/>
      </w:pPr>
      <w:r>
        <w:rPr>
          <w:noProof/>
        </w:rPr>
        <w:drawing>
          <wp:inline distT="0" distB="0" distL="0" distR="0" wp14:anchorId="315648A6" wp14:editId="562DDA46">
            <wp:extent cx="3590925" cy="333375"/>
            <wp:effectExtent l="0" t="0" r="0" b="0"/>
            <wp:docPr id="793758123" name="Picture 79375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E9AE" w14:textId="284F314C" w:rsidR="004E2A77" w:rsidRDefault="00C42DA2" w:rsidP="00C42DA2">
      <w:pPr>
        <w:pStyle w:val="Caption"/>
        <w:rPr>
          <w:i/>
          <w:iCs/>
        </w:rPr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38</w:t>
      </w:r>
      <w:r w:rsidR="00A45144">
        <w:rPr>
          <w:noProof/>
        </w:rPr>
        <w:fldChar w:fldCharType="end"/>
      </w:r>
      <w:r>
        <w:t xml:space="preserve"> Ativação do modo </w:t>
      </w:r>
      <w:r>
        <w:rPr>
          <w:i/>
          <w:iCs/>
        </w:rPr>
        <w:t>debug</w:t>
      </w:r>
      <w:r>
        <w:t xml:space="preserve"> para ver as mensagens de </w:t>
      </w:r>
      <w:r>
        <w:rPr>
          <w:i/>
          <w:iCs/>
        </w:rPr>
        <w:t>router advertisements</w:t>
      </w:r>
    </w:p>
    <w:p w14:paraId="6A7FD46F" w14:textId="77777777" w:rsidR="00C42DA2" w:rsidRPr="00C42DA2" w:rsidRDefault="00C42DA2" w:rsidP="00C42DA2"/>
    <w:p w14:paraId="20643C4A" w14:textId="77777777" w:rsidR="00DC1CED" w:rsidRDefault="00C751DB" w:rsidP="00DC1CED">
      <w:pPr>
        <w:keepNext/>
      </w:pPr>
      <w:r>
        <w:rPr>
          <w:noProof/>
        </w:rPr>
        <w:drawing>
          <wp:inline distT="0" distB="0" distL="0" distR="0" wp14:anchorId="5CB7D79A" wp14:editId="13D71E4B">
            <wp:extent cx="4572000" cy="466725"/>
            <wp:effectExtent l="0" t="0" r="0" b="0"/>
            <wp:docPr id="2053030004" name="Picture 205303000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0004" name="Picture 2053030004" descr="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B53F" w14:textId="53E584BB" w:rsidR="006241E8" w:rsidRDefault="00DC1CED" w:rsidP="00DC1CED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39</w:t>
      </w:r>
      <w:r w:rsidR="00A45144">
        <w:rPr>
          <w:noProof/>
        </w:rPr>
        <w:fldChar w:fldCharType="end"/>
      </w:r>
      <w:r>
        <w:t xml:space="preserve"> Mensagens de </w:t>
      </w:r>
      <w:r>
        <w:rPr>
          <w:i/>
          <w:iCs/>
        </w:rPr>
        <w:t>router advertisement</w:t>
      </w:r>
    </w:p>
    <w:p w14:paraId="201646D5" w14:textId="19935345" w:rsidR="001F2C24" w:rsidRDefault="001F2C24" w:rsidP="006241E8"/>
    <w:p w14:paraId="00151DDB" w14:textId="45270AE3" w:rsidR="00F7517F" w:rsidRDefault="001F2C24" w:rsidP="001F2C24">
      <w:pPr>
        <w:jc w:val="both"/>
        <w:rPr>
          <w:rFonts w:cs="Arial"/>
          <w:sz w:val="22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</w:t>
      </w:r>
      <w:r w:rsidR="00942BAA">
        <w:rPr>
          <w:rFonts w:cs="Arial"/>
          <w:b/>
          <w:bCs/>
          <w:sz w:val="22"/>
          <w:szCs w:val="22"/>
        </w:rPr>
        <w:t>8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tal como nas </w:t>
      </w:r>
      <w:r w:rsidRPr="001211B6">
        <w:rPr>
          <w:rFonts w:cs="Arial"/>
          <w:b/>
          <w:bCs/>
          <w:sz w:val="22"/>
          <w:szCs w:val="22"/>
        </w:rPr>
        <w:t xml:space="preserve">nota </w:t>
      </w:r>
      <w:r>
        <w:rPr>
          <w:rFonts w:cs="Arial"/>
          <w:b/>
          <w:bCs/>
          <w:sz w:val="22"/>
          <w:szCs w:val="22"/>
        </w:rPr>
        <w:t xml:space="preserve">6 </w:t>
      </w:r>
      <w:r>
        <w:rPr>
          <w:rFonts w:cs="Arial"/>
          <w:sz w:val="22"/>
          <w:szCs w:val="22"/>
        </w:rPr>
        <w:t xml:space="preserve">e </w:t>
      </w:r>
      <w:r>
        <w:rPr>
          <w:rFonts w:cs="Arial"/>
          <w:b/>
          <w:bCs/>
          <w:sz w:val="22"/>
          <w:szCs w:val="22"/>
        </w:rPr>
        <w:t>2</w:t>
      </w:r>
      <w:r>
        <w:rPr>
          <w:rFonts w:cs="Arial"/>
          <w:sz w:val="22"/>
          <w:szCs w:val="22"/>
        </w:rPr>
        <w:t xml:space="preserve">, </w:t>
      </w:r>
      <w:r w:rsidRPr="00FA5B86">
        <w:rPr>
          <w:rFonts w:cs="Arial"/>
          <w:sz w:val="22"/>
          <w:szCs w:val="22"/>
        </w:rPr>
        <w:t xml:space="preserve">está descrito na </w:t>
      </w:r>
      <w:r w:rsidRPr="00FA5B86">
        <w:rPr>
          <w:rFonts w:cs="Arial"/>
          <w:sz w:val="22"/>
          <w:szCs w:val="22"/>
          <w:u w:val="single"/>
        </w:rPr>
        <w:t>tabela de endereçamento</w:t>
      </w:r>
      <w:r>
        <w:rPr>
          <w:rFonts w:cs="Arial"/>
          <w:sz w:val="22"/>
          <w:szCs w:val="22"/>
        </w:rPr>
        <w:t xml:space="preserve"> que</w:t>
      </w:r>
      <w:r w:rsidRPr="00FA5B86">
        <w:rPr>
          <w:rFonts w:cs="Arial"/>
          <w:sz w:val="22"/>
          <w:szCs w:val="22"/>
        </w:rPr>
        <w:t xml:space="preserve"> o Router A tem interface </w:t>
      </w:r>
      <w:r w:rsidRPr="00FA5B86">
        <w:rPr>
          <w:rFonts w:cs="Arial"/>
          <w:i/>
          <w:iCs/>
          <w:sz w:val="22"/>
          <w:szCs w:val="22"/>
        </w:rPr>
        <w:t>Gigabit Ethernet</w:t>
      </w:r>
      <w:r w:rsidRPr="00FA5B86">
        <w:rPr>
          <w:rFonts w:cs="Arial"/>
          <w:sz w:val="22"/>
          <w:szCs w:val="22"/>
        </w:rPr>
        <w:t xml:space="preserve">. No entanto, limitados pelo GNS3, utilizados interfaces </w:t>
      </w:r>
      <w:r w:rsidRPr="00FA5B86">
        <w:rPr>
          <w:rFonts w:cs="Arial"/>
          <w:i/>
          <w:iCs/>
          <w:sz w:val="22"/>
          <w:szCs w:val="22"/>
        </w:rPr>
        <w:t>Fast Ethernet</w:t>
      </w:r>
      <w:r w:rsidRPr="00FA5B86">
        <w:rPr>
          <w:rFonts w:cs="Arial"/>
          <w:sz w:val="22"/>
          <w:szCs w:val="22"/>
        </w:rPr>
        <w:t>.</w:t>
      </w:r>
    </w:p>
    <w:p w14:paraId="1661388C" w14:textId="2AC31E9D" w:rsidR="000F0D25" w:rsidRPr="000F0D25" w:rsidRDefault="009554F3" w:rsidP="009554F3">
      <w:pPr>
        <w:jc w:val="both"/>
        <w:rPr>
          <w:rFonts w:cs="Arial"/>
          <w:sz w:val="22"/>
          <w:szCs w:val="22"/>
        </w:rPr>
      </w:pPr>
      <w:r w:rsidRPr="00FA5B86">
        <w:rPr>
          <w:rFonts w:cs="Arial"/>
          <w:b/>
          <w:bCs/>
          <w:sz w:val="22"/>
          <w:szCs w:val="22"/>
        </w:rPr>
        <w:t>Nota</w:t>
      </w:r>
      <w:r>
        <w:rPr>
          <w:rFonts w:cs="Arial"/>
          <w:b/>
          <w:bCs/>
          <w:sz w:val="22"/>
          <w:szCs w:val="22"/>
        </w:rPr>
        <w:t xml:space="preserve"> 9</w:t>
      </w:r>
      <w:r w:rsidRPr="00FA5B86">
        <w:rPr>
          <w:rFonts w:cs="Arial"/>
          <w:b/>
          <w:bCs/>
          <w:sz w:val="22"/>
          <w:szCs w:val="22"/>
        </w:rPr>
        <w:t>:</w:t>
      </w:r>
      <w:r w:rsidRPr="00FA5B8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Para que a conexão funcione é necessário executar  o comando </w:t>
      </w:r>
      <w:r>
        <w:rPr>
          <w:rFonts w:cs="Arial"/>
          <w:b/>
          <w:bCs/>
          <w:sz w:val="22"/>
          <w:szCs w:val="22"/>
        </w:rPr>
        <w:t>ipv6 unicast-routing</w:t>
      </w:r>
      <w:r>
        <w:rPr>
          <w:rFonts w:cs="Arial"/>
          <w:sz w:val="22"/>
          <w:szCs w:val="22"/>
        </w:rPr>
        <w:t xml:space="preserve">, que ativa as funcionalidades do IPv6. Sem ele, </w:t>
      </w:r>
      <w:r>
        <w:rPr>
          <w:rFonts w:cs="Arial"/>
          <w:i/>
          <w:iCs/>
          <w:sz w:val="22"/>
          <w:szCs w:val="22"/>
        </w:rPr>
        <w:t>router advertisements</w:t>
      </w:r>
      <w:r>
        <w:rPr>
          <w:rFonts w:cs="Arial"/>
          <w:sz w:val="22"/>
          <w:szCs w:val="22"/>
        </w:rPr>
        <w:t xml:space="preserve"> e comunicações semelhantes não funcionam.</w:t>
      </w:r>
    </w:p>
    <w:p w14:paraId="12DCFFD7" w14:textId="1A7A3904" w:rsidR="000F0D25" w:rsidRDefault="000F0D25">
      <w:pPr>
        <w:spacing w:after="200"/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5DEA08F8" w14:textId="49AEF14A" w:rsidR="009554F3" w:rsidRDefault="00B9744C" w:rsidP="00B9744C">
      <w:pPr>
        <w:pStyle w:val="Heading3"/>
      </w:pPr>
      <w:bookmarkStart w:id="31" w:name="_Toc99287293"/>
      <w:r>
        <w:lastRenderedPageBreak/>
        <w:t xml:space="preserve">Passo 4: </w:t>
      </w:r>
      <w:r w:rsidR="00ED75ED">
        <w:t>Verifica</w:t>
      </w:r>
      <w:r w:rsidR="00B60C30">
        <w:t>ção</w:t>
      </w:r>
      <w:r w:rsidR="00ED75ED">
        <w:t xml:space="preserve"> os estados das </w:t>
      </w:r>
      <w:r w:rsidR="00ED75ED">
        <w:rPr>
          <w:i/>
          <w:iCs/>
        </w:rPr>
        <w:t>interfaces</w:t>
      </w:r>
      <w:r w:rsidR="00ED75ED">
        <w:t xml:space="preserve"> do PC</w:t>
      </w:r>
      <w:bookmarkEnd w:id="31"/>
    </w:p>
    <w:p w14:paraId="5DD38101" w14:textId="1608F27C" w:rsidR="007B15A1" w:rsidRDefault="007B15A1" w:rsidP="007B15A1"/>
    <w:p w14:paraId="668C7F97" w14:textId="77777777" w:rsidR="00CA403D" w:rsidRDefault="007B15A1" w:rsidP="007B15A1">
      <w:pPr>
        <w:jc w:val="both"/>
      </w:pPr>
      <w:r w:rsidRPr="007B15A1">
        <w:t xml:space="preserve">Estão atribuídos 2 endereços IPv6 à </w:t>
      </w:r>
      <w:r w:rsidRPr="001160CC">
        <w:rPr>
          <w:i/>
          <w:iCs/>
        </w:rPr>
        <w:t>interface</w:t>
      </w:r>
      <w:r w:rsidRPr="007B15A1">
        <w:t xml:space="preserve"> do PC. O endereço IPv6 </w:t>
      </w:r>
      <w:r w:rsidRPr="001160CC">
        <w:rPr>
          <w:i/>
          <w:iCs/>
        </w:rPr>
        <w:t>link-local</w:t>
      </w:r>
      <w:r w:rsidRPr="007B15A1">
        <w:t xml:space="preserve"> é obtido automaticamente a partir do seu endereço MAC, em que é gerado pela </w:t>
      </w:r>
      <w:r w:rsidR="00CA403D">
        <w:t xml:space="preserve">seguinte </w:t>
      </w:r>
      <w:r w:rsidRPr="007B15A1">
        <w:t>fórmula</w:t>
      </w:r>
      <w:r w:rsidR="00CA403D">
        <w:t>:</w:t>
      </w:r>
    </w:p>
    <w:p w14:paraId="0AF7387F" w14:textId="77777777" w:rsidR="00CA403D" w:rsidRDefault="007B15A1" w:rsidP="007B15A1">
      <w:pPr>
        <w:jc w:val="both"/>
      </w:pPr>
      <w:r w:rsidRPr="007B15A1">
        <w:t>fe80:: + primeiros 6 algarismos do endereço  MAC + ff:fe + últimos 6 algarismos do endereço MAC.</w:t>
      </w:r>
    </w:p>
    <w:p w14:paraId="398A3633" w14:textId="3AC0A142" w:rsidR="00295CFF" w:rsidRDefault="007B15A1" w:rsidP="007B15A1">
      <w:pPr>
        <w:jc w:val="both"/>
      </w:pPr>
      <w:r w:rsidRPr="007B15A1">
        <w:t xml:space="preserve">O endereço global provém do prefixo definido manualmente, a partir das mensagens </w:t>
      </w:r>
      <w:r w:rsidRPr="00CA403D">
        <w:rPr>
          <w:i/>
          <w:iCs/>
        </w:rPr>
        <w:t>RA (Router Advertisement)</w:t>
      </w:r>
      <w:r w:rsidRPr="007B15A1">
        <w:t xml:space="preserve"> que o Router A fornece, que depois permite configurar automaticamente um endereço IPv6 para o PC.</w:t>
      </w:r>
    </w:p>
    <w:p w14:paraId="0F6D4C78" w14:textId="77777777" w:rsidR="00295CFF" w:rsidRDefault="00295CFF" w:rsidP="00295CFF">
      <w:pPr>
        <w:keepNext/>
      </w:pPr>
      <w:r>
        <w:rPr>
          <w:noProof/>
        </w:rPr>
        <w:drawing>
          <wp:inline distT="0" distB="0" distL="0" distR="0" wp14:anchorId="5E63AD9D" wp14:editId="3108481D">
            <wp:extent cx="4486275" cy="1552575"/>
            <wp:effectExtent l="0" t="0" r="0" b="0"/>
            <wp:docPr id="1046832713" name="Picture 10468327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32713" name="Picture 1046832713" descr="Text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E102" w14:textId="6A17F7C1" w:rsidR="00295CFF" w:rsidRDefault="00295CFF" w:rsidP="00295CFF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40</w:t>
      </w:r>
      <w:r w:rsidR="00A45144">
        <w:rPr>
          <w:noProof/>
        </w:rPr>
        <w:fldChar w:fldCharType="end"/>
      </w:r>
      <w:r>
        <w:t xml:space="preserve"> Estado das interfaces do PC</w:t>
      </w:r>
    </w:p>
    <w:p w14:paraId="1E81C1E6" w14:textId="72F8548A" w:rsidR="00C27977" w:rsidRDefault="00C27977" w:rsidP="00C27977"/>
    <w:p w14:paraId="3BD036FB" w14:textId="745C0104" w:rsidR="00C27977" w:rsidRDefault="00C27977" w:rsidP="00C27977">
      <w:pPr>
        <w:pStyle w:val="Heading3"/>
        <w:rPr>
          <w:i/>
          <w:iCs/>
        </w:rPr>
      </w:pPr>
      <w:bookmarkStart w:id="32" w:name="_Toc99287294"/>
      <w:r>
        <w:t xml:space="preserve">Passo 5: </w:t>
      </w:r>
      <w:r w:rsidR="00B60C30">
        <w:t xml:space="preserve">Verficação da conectividade entre o PC e o respetivo </w:t>
      </w:r>
      <w:r w:rsidR="00B60C30">
        <w:rPr>
          <w:i/>
          <w:iCs/>
        </w:rPr>
        <w:t>default gateway</w:t>
      </w:r>
      <w:bookmarkEnd w:id="32"/>
    </w:p>
    <w:p w14:paraId="089FF7DC" w14:textId="538707BF" w:rsidR="0059527B" w:rsidRDefault="0059527B" w:rsidP="0059527B"/>
    <w:p w14:paraId="08FFAC70" w14:textId="39B9FCA3" w:rsidR="007F27F0" w:rsidRDefault="007F27F0" w:rsidP="005128A0">
      <w:pPr>
        <w:jc w:val="both"/>
      </w:pPr>
      <w:r>
        <w:t xml:space="preserve">Para verificar a conectividade entre o PC e o respetivo </w:t>
      </w:r>
      <w:r>
        <w:rPr>
          <w:i/>
          <w:iCs/>
        </w:rPr>
        <w:t>default gateway</w:t>
      </w:r>
      <w:r>
        <w:t xml:space="preserve"> executou-se o seguinte comando:</w:t>
      </w:r>
    </w:p>
    <w:p w14:paraId="058B76F5" w14:textId="77777777" w:rsidR="0076236D" w:rsidRDefault="0076236D" w:rsidP="0076236D">
      <w:pPr>
        <w:keepNext/>
        <w:jc w:val="both"/>
      </w:pPr>
      <w:r>
        <w:rPr>
          <w:noProof/>
        </w:rPr>
        <w:drawing>
          <wp:inline distT="0" distB="0" distL="0" distR="0" wp14:anchorId="5C4F0622" wp14:editId="5EAB3C4A">
            <wp:extent cx="4324350" cy="1104900"/>
            <wp:effectExtent l="0" t="0" r="0" b="0"/>
            <wp:docPr id="1808606692" name="Picture 18086066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06692" name="Picture 1808606692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BCE6" w14:textId="4234FF56" w:rsidR="0059527B" w:rsidRDefault="0076236D" w:rsidP="0076236D">
      <w:pPr>
        <w:pStyle w:val="Caption"/>
        <w:jc w:val="both"/>
        <w:rPr>
          <w:i/>
          <w:iCs/>
        </w:rPr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41</w:t>
      </w:r>
      <w:r w:rsidR="00A45144">
        <w:rPr>
          <w:noProof/>
        </w:rPr>
        <w:fldChar w:fldCharType="end"/>
      </w:r>
      <w:r>
        <w:t xml:space="preserve"> Verificação da conectividade entre o pc e respetivo </w:t>
      </w:r>
      <w:r>
        <w:rPr>
          <w:i/>
          <w:iCs/>
        </w:rPr>
        <w:t>default gateway</w:t>
      </w:r>
    </w:p>
    <w:p w14:paraId="2D4235CD" w14:textId="6016C227" w:rsidR="00637A85" w:rsidRDefault="00637A85" w:rsidP="005128A0">
      <w:pPr>
        <w:jc w:val="both"/>
      </w:pPr>
    </w:p>
    <w:p w14:paraId="20C78C74" w14:textId="287F6C02" w:rsidR="004E3A82" w:rsidRPr="00003FC1" w:rsidRDefault="00637A85" w:rsidP="005128A0">
      <w:pPr>
        <w:jc w:val="both"/>
        <w:rPr>
          <w:sz w:val="22"/>
          <w:szCs w:val="22"/>
        </w:rPr>
      </w:pPr>
      <w:r w:rsidRPr="00003FC1">
        <w:rPr>
          <w:b/>
          <w:bCs/>
          <w:sz w:val="22"/>
          <w:szCs w:val="22"/>
        </w:rPr>
        <w:t>Nota 10:</w:t>
      </w:r>
      <w:r w:rsidRPr="00003FC1">
        <w:rPr>
          <w:sz w:val="22"/>
          <w:szCs w:val="22"/>
        </w:rPr>
        <w:t xml:space="preserve"> O </w:t>
      </w:r>
      <w:r w:rsidRPr="00003FC1">
        <w:rPr>
          <w:i/>
          <w:iCs/>
          <w:sz w:val="22"/>
          <w:szCs w:val="22"/>
        </w:rPr>
        <w:t>default gateway</w:t>
      </w:r>
      <w:r w:rsidRPr="00003FC1">
        <w:rPr>
          <w:sz w:val="22"/>
          <w:szCs w:val="22"/>
        </w:rPr>
        <w:t xml:space="preserve"> do PC é o endereço </w:t>
      </w:r>
      <w:r w:rsidRPr="00003FC1">
        <w:rPr>
          <w:i/>
          <w:iCs/>
          <w:sz w:val="22"/>
          <w:szCs w:val="22"/>
        </w:rPr>
        <w:t>link-local</w:t>
      </w:r>
      <w:r w:rsidRPr="00003FC1">
        <w:rPr>
          <w:sz w:val="22"/>
          <w:szCs w:val="22"/>
        </w:rPr>
        <w:t xml:space="preserve"> do router que enviou a mensagem </w:t>
      </w:r>
      <w:r w:rsidRPr="00003FC1">
        <w:rPr>
          <w:i/>
          <w:iCs/>
          <w:sz w:val="22"/>
          <w:szCs w:val="22"/>
        </w:rPr>
        <w:t>RA (Router Advertisement)</w:t>
      </w:r>
      <w:r w:rsidRPr="00003FC1">
        <w:rPr>
          <w:sz w:val="22"/>
          <w:szCs w:val="22"/>
        </w:rPr>
        <w:t>;</w:t>
      </w:r>
    </w:p>
    <w:p w14:paraId="3B5F5BBF" w14:textId="77777777" w:rsidR="004E3A82" w:rsidRDefault="004E3A82">
      <w:pPr>
        <w:spacing w:after="200"/>
      </w:pPr>
      <w:r>
        <w:br w:type="page"/>
      </w:r>
    </w:p>
    <w:p w14:paraId="2892F2F5" w14:textId="060C4C8B" w:rsidR="00B7225E" w:rsidRDefault="004E3A82" w:rsidP="004E3A82">
      <w:pPr>
        <w:pStyle w:val="Heading3"/>
      </w:pPr>
      <w:bookmarkStart w:id="33" w:name="_Toc99287295"/>
      <w:r>
        <w:lastRenderedPageBreak/>
        <w:t xml:space="preserve">Passo 6: </w:t>
      </w:r>
      <w:r w:rsidR="00746B69">
        <w:t>Verificação de conectividade entre o PC e</w:t>
      </w:r>
      <w:r w:rsidR="00F24E82">
        <w:t xml:space="preserve"> as</w:t>
      </w:r>
      <w:r w:rsidR="00746B69">
        <w:t xml:space="preserve"> </w:t>
      </w:r>
      <w:r w:rsidR="00746B69">
        <w:rPr>
          <w:i/>
          <w:iCs/>
        </w:rPr>
        <w:t xml:space="preserve">interfaces </w:t>
      </w:r>
      <w:r w:rsidR="00746B69">
        <w:t>do router B</w:t>
      </w:r>
      <w:bookmarkEnd w:id="33"/>
    </w:p>
    <w:p w14:paraId="441F2215" w14:textId="3E4B4A0F" w:rsidR="00CB494B" w:rsidRDefault="00CB494B" w:rsidP="00CB494B"/>
    <w:p w14:paraId="6964E615" w14:textId="74F780E3" w:rsidR="00F24E82" w:rsidRDefault="009A13A2" w:rsidP="005128A0">
      <w:pPr>
        <w:jc w:val="both"/>
      </w:pPr>
      <w:r>
        <w:t>Como não foram definidas rotas estáticas entre os routers A e B</w:t>
      </w:r>
      <w:r w:rsidR="005128A0">
        <w:t>,</w:t>
      </w:r>
      <w:r>
        <w:t xml:space="preserve"> a conectividade continua a não funcionar, tal como em IPv4.</w:t>
      </w:r>
    </w:p>
    <w:p w14:paraId="6CAE9DE3" w14:textId="77777777" w:rsidR="002D1146" w:rsidRDefault="002D1146" w:rsidP="002D1146">
      <w:pPr>
        <w:keepNext/>
        <w:jc w:val="both"/>
      </w:pPr>
      <w:r>
        <w:rPr>
          <w:noProof/>
        </w:rPr>
        <w:drawing>
          <wp:inline distT="0" distB="0" distL="0" distR="0" wp14:anchorId="016E6982" wp14:editId="03D2488B">
            <wp:extent cx="3143250" cy="495300"/>
            <wp:effectExtent l="0" t="0" r="0" b="0"/>
            <wp:docPr id="1760292916" name="Picture 17602929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92916" name="Picture 1760292916" descr="Text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04DF" w14:textId="19835502" w:rsidR="002D1146" w:rsidRDefault="002D1146" w:rsidP="002D1146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42</w:t>
      </w:r>
      <w:r w:rsidR="00A45144">
        <w:rPr>
          <w:noProof/>
        </w:rPr>
        <w:fldChar w:fldCharType="end"/>
      </w:r>
      <w:r>
        <w:t xml:space="preserve"> Verificação de conectividade entre o PC e as </w:t>
      </w:r>
      <w:r>
        <w:rPr>
          <w:i/>
          <w:iCs/>
        </w:rPr>
        <w:t>interfaces</w:t>
      </w:r>
      <w:r>
        <w:t xml:space="preserve"> do router B</w:t>
      </w:r>
    </w:p>
    <w:p w14:paraId="74715E0B" w14:textId="3C31C84D" w:rsidR="00624B78" w:rsidRDefault="00624B78" w:rsidP="005128A0">
      <w:pPr>
        <w:jc w:val="both"/>
      </w:pPr>
    </w:p>
    <w:p w14:paraId="5CDE18FF" w14:textId="2F0CD829" w:rsidR="00624B78" w:rsidRDefault="00624B78" w:rsidP="00624B78">
      <w:pPr>
        <w:pStyle w:val="Heading3"/>
        <w:rPr>
          <w:b w:val="0"/>
          <w:bCs/>
          <w:i/>
          <w:iCs/>
        </w:rPr>
      </w:pPr>
      <w:bookmarkStart w:id="34" w:name="_Toc99287296"/>
      <w:r>
        <w:t xml:space="preserve">Passo 7: Solução para resolver os problemas de conectividade no </w:t>
      </w:r>
      <w:r w:rsidRPr="007A1425">
        <w:rPr>
          <w:b w:val="0"/>
          <w:bCs/>
          <w:i/>
          <w:iCs/>
        </w:rPr>
        <w:t xml:space="preserve">Passo </w:t>
      </w:r>
      <w:r>
        <w:rPr>
          <w:b w:val="0"/>
          <w:bCs/>
          <w:i/>
          <w:iCs/>
        </w:rPr>
        <w:t>6</w:t>
      </w:r>
      <w:bookmarkEnd w:id="34"/>
    </w:p>
    <w:p w14:paraId="1ACD79F5" w14:textId="57CC7668" w:rsidR="00E61E86" w:rsidRDefault="00E61E86" w:rsidP="00E61E86"/>
    <w:p w14:paraId="058E5DBA" w14:textId="2AA44A5D" w:rsidR="00816DB2" w:rsidRDefault="00816DB2" w:rsidP="00816DB2">
      <w:pPr>
        <w:jc w:val="both"/>
      </w:pPr>
      <w:r>
        <w:t>A solução para resolver este problema seria, tal como em IPv4, atribuir rotas estáticas entre os dois routers, desta vez para IPv6.</w:t>
      </w:r>
    </w:p>
    <w:p w14:paraId="476F7D6B" w14:textId="77777777" w:rsidR="00F61892" w:rsidRDefault="00F574B9" w:rsidP="00F61892">
      <w:pPr>
        <w:keepNext/>
        <w:jc w:val="both"/>
      </w:pPr>
      <w:r>
        <w:rPr>
          <w:noProof/>
        </w:rPr>
        <w:drawing>
          <wp:inline distT="0" distB="0" distL="0" distR="0" wp14:anchorId="05008055" wp14:editId="7F47E3FD">
            <wp:extent cx="4572000" cy="257175"/>
            <wp:effectExtent l="0" t="0" r="0" b="0"/>
            <wp:docPr id="776438254" name="Picture 776438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957" w14:textId="3ADA8DD2" w:rsidR="00F574B9" w:rsidRDefault="00F61892" w:rsidP="00F61892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43</w:t>
      </w:r>
      <w:r w:rsidR="00A45144">
        <w:rPr>
          <w:noProof/>
        </w:rPr>
        <w:fldChar w:fldCharType="end"/>
      </w:r>
      <w:r>
        <w:t xml:space="preserve"> Configuração de rota estática entre router A e router B</w:t>
      </w:r>
    </w:p>
    <w:p w14:paraId="764F89AB" w14:textId="77777777" w:rsidR="00F61892" w:rsidRPr="00F61892" w:rsidRDefault="00F61892" w:rsidP="00F61892"/>
    <w:p w14:paraId="31D07B4E" w14:textId="77777777" w:rsidR="000B5B89" w:rsidRDefault="00F574B9" w:rsidP="000B5B89">
      <w:pPr>
        <w:keepNext/>
        <w:jc w:val="both"/>
      </w:pPr>
      <w:r>
        <w:rPr>
          <w:noProof/>
        </w:rPr>
        <w:drawing>
          <wp:inline distT="0" distB="0" distL="0" distR="0" wp14:anchorId="18721A0D" wp14:editId="6C5E2D53">
            <wp:extent cx="4095750" cy="1095375"/>
            <wp:effectExtent l="0" t="0" r="0" b="0"/>
            <wp:docPr id="1455960844" name="Picture 14559608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60844" name="Picture 1455960844" descr="Text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5BC8" w14:textId="56BAF3E8" w:rsidR="00E61E86" w:rsidRDefault="000B5B89" w:rsidP="000B5B89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44</w:t>
      </w:r>
      <w:r w:rsidR="00A45144">
        <w:rPr>
          <w:noProof/>
        </w:rPr>
        <w:fldChar w:fldCharType="end"/>
      </w:r>
      <w:r>
        <w:t xml:space="preserve"> Conectividade entre o PC e as </w:t>
      </w:r>
      <w:r>
        <w:rPr>
          <w:i/>
          <w:iCs/>
        </w:rPr>
        <w:t>interfaces</w:t>
      </w:r>
      <w:r>
        <w:t xml:space="preserve"> do router B</w:t>
      </w:r>
    </w:p>
    <w:p w14:paraId="233D9D48" w14:textId="0DC78B95" w:rsidR="009B7FA0" w:rsidRDefault="009B7FA0">
      <w:pPr>
        <w:spacing w:after="200"/>
      </w:pPr>
      <w:r>
        <w:br w:type="page"/>
      </w:r>
    </w:p>
    <w:p w14:paraId="3B427DFD" w14:textId="7641CCB4" w:rsidR="009B7FA0" w:rsidRDefault="009B7FA0" w:rsidP="009B7FA0">
      <w:pPr>
        <w:pStyle w:val="Heading2"/>
        <w:rPr>
          <w:b w:val="0"/>
          <w:bCs/>
          <w:u w:val="single"/>
        </w:rPr>
      </w:pPr>
      <w:bookmarkStart w:id="35" w:name="_Toc99287297"/>
      <w:r w:rsidRPr="004A7122">
        <w:rPr>
          <w:b w:val="0"/>
          <w:bCs/>
          <w:u w:val="single"/>
        </w:rPr>
        <w:lastRenderedPageBreak/>
        <w:t>Tarefa 3: IPv6 neighbor discovery</w:t>
      </w:r>
      <w:bookmarkEnd w:id="35"/>
    </w:p>
    <w:p w14:paraId="5556FB24" w14:textId="04ED87B2" w:rsidR="00F5254A" w:rsidRDefault="00F5254A" w:rsidP="00F5254A"/>
    <w:p w14:paraId="277B758F" w14:textId="795CBCF1" w:rsidR="00F5254A" w:rsidRPr="00FB0462" w:rsidRDefault="00297909" w:rsidP="00297909">
      <w:pPr>
        <w:pStyle w:val="Heading3"/>
      </w:pPr>
      <w:bookmarkStart w:id="36" w:name="_Toc99287298"/>
      <w:r>
        <w:t xml:space="preserve">Passo 1: </w:t>
      </w:r>
      <w:r w:rsidR="004415CE">
        <w:t>Listagem da configuração d</w:t>
      </w:r>
      <w:r w:rsidR="00FB0462">
        <w:t>a</w:t>
      </w:r>
      <w:r w:rsidR="004415CE">
        <w:t xml:space="preserve"> </w:t>
      </w:r>
      <w:r w:rsidR="004415CE">
        <w:rPr>
          <w:i/>
          <w:iCs/>
        </w:rPr>
        <w:t>interface</w:t>
      </w:r>
      <w:r w:rsidR="00FB0462">
        <w:t xml:space="preserve"> do router</w:t>
      </w:r>
      <w:bookmarkEnd w:id="36"/>
    </w:p>
    <w:p w14:paraId="6227FA52" w14:textId="32BB1519" w:rsidR="00153F82" w:rsidRDefault="00153F82" w:rsidP="00153F82"/>
    <w:p w14:paraId="6CDBB5E0" w14:textId="77777777" w:rsidR="00CD1FAF" w:rsidRDefault="004415CE" w:rsidP="00CD1FAF">
      <w:pPr>
        <w:keepNext/>
      </w:pPr>
      <w:r>
        <w:rPr>
          <w:noProof/>
        </w:rPr>
        <w:drawing>
          <wp:inline distT="0" distB="0" distL="0" distR="0" wp14:anchorId="356A63AA" wp14:editId="4D7E4AD2">
            <wp:extent cx="4572000" cy="3019425"/>
            <wp:effectExtent l="0" t="0" r="0" b="0"/>
            <wp:docPr id="331697275" name="Picture 33169727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97275" name="Picture 331697275" descr="Text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3CD8" w14:textId="28F4BB1C" w:rsidR="00153F82" w:rsidRDefault="00CD1FAF" w:rsidP="00CD1FAF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45</w:t>
      </w:r>
      <w:r w:rsidR="00A45144">
        <w:rPr>
          <w:noProof/>
        </w:rPr>
        <w:fldChar w:fldCharType="end"/>
      </w:r>
      <w:r>
        <w:t xml:space="preserve"> Listagem da configuração da </w:t>
      </w:r>
      <w:r>
        <w:rPr>
          <w:i/>
          <w:iCs/>
        </w:rPr>
        <w:t>interface</w:t>
      </w:r>
      <w:r>
        <w:t xml:space="preserve"> FE 0/0 do router A</w:t>
      </w:r>
    </w:p>
    <w:p w14:paraId="756E50CB" w14:textId="77777777" w:rsidR="00CD1FAF" w:rsidRPr="00CD1FAF" w:rsidRDefault="00CD1FAF" w:rsidP="00CD1FAF"/>
    <w:p w14:paraId="74944CA6" w14:textId="77777777" w:rsidR="002D197E" w:rsidRDefault="00193EAD" w:rsidP="00193EAD">
      <w:pPr>
        <w:jc w:val="both"/>
      </w:pPr>
      <w:r>
        <w:t xml:space="preserve">O endereço </w:t>
      </w:r>
      <w:r w:rsidRPr="00193EAD">
        <w:rPr>
          <w:i/>
          <w:iCs/>
        </w:rPr>
        <w:t>link-local</w:t>
      </w:r>
      <w:r>
        <w:t xml:space="preserve"> serve apenas para comunicações dentro da subrede onde se encontra o dispositivo. Por exemplo, neste caso é o default gateway atribuído ao PC. O endereço global </w:t>
      </w:r>
      <w:r w:rsidRPr="00193EAD">
        <w:rPr>
          <w:i/>
          <w:iCs/>
        </w:rPr>
        <w:t>unicast</w:t>
      </w:r>
      <w:r>
        <w:t xml:space="preserve"> é apenas um endereço IPv6 que identifica exclusivamente 1 dispositivo.</w:t>
      </w:r>
    </w:p>
    <w:p w14:paraId="253D70F6" w14:textId="03BFEA83" w:rsidR="002D197E" w:rsidRDefault="00193EAD" w:rsidP="00193EAD">
      <w:pPr>
        <w:jc w:val="both"/>
      </w:pPr>
      <w:r>
        <w:t xml:space="preserve">Os endereços </w:t>
      </w:r>
      <w:r w:rsidRPr="00445B54">
        <w:rPr>
          <w:b/>
          <w:bCs/>
        </w:rPr>
        <w:t>FF02::(...)</w:t>
      </w:r>
      <w:r>
        <w:t xml:space="preserve"> são endereços dedicados a </w:t>
      </w:r>
      <w:r w:rsidRPr="008433FC">
        <w:rPr>
          <w:i/>
          <w:iCs/>
        </w:rPr>
        <w:t>multicast</w:t>
      </w:r>
      <w:r>
        <w:t xml:space="preserve">, em que quando se envia um pacote para um endereço </w:t>
      </w:r>
      <w:r w:rsidRPr="00E05BE1">
        <w:rPr>
          <w:i/>
          <w:iCs/>
        </w:rPr>
        <w:t>multicast</w:t>
      </w:r>
      <w:r>
        <w:t xml:space="preserve"> todos os dispositivos conectados com esse endereço recebem o pacote.</w:t>
      </w:r>
    </w:p>
    <w:p w14:paraId="188B855F" w14:textId="412BA236" w:rsidR="00193EAD" w:rsidRDefault="00193EAD" w:rsidP="00193EAD">
      <w:pPr>
        <w:jc w:val="both"/>
      </w:pPr>
      <w:r w:rsidRPr="00E00B85">
        <w:rPr>
          <w:b/>
          <w:bCs/>
        </w:rPr>
        <w:t>FF02::1</w:t>
      </w:r>
      <w:r>
        <w:t xml:space="preserve"> é o endereço a que todos os dispositivos com IPv6 ativo adquirem, </w:t>
      </w:r>
      <w:r w:rsidRPr="00E00B85">
        <w:rPr>
          <w:b/>
          <w:bCs/>
        </w:rPr>
        <w:t>FF02::2</w:t>
      </w:r>
      <w:r>
        <w:t xml:space="preserve"> é o endereço a que todos os routers com IPv6 adquirem.</w:t>
      </w:r>
    </w:p>
    <w:p w14:paraId="33B766BD" w14:textId="3DC0F8A0" w:rsidR="00E517E5" w:rsidRDefault="00E517E5" w:rsidP="00E517E5">
      <w:pPr>
        <w:pStyle w:val="Heading3"/>
      </w:pPr>
      <w:bookmarkStart w:id="37" w:name="_Toc99287299"/>
      <w:r>
        <w:t xml:space="preserve">Passo 2: </w:t>
      </w:r>
      <w:r w:rsidR="001021ED">
        <w:t xml:space="preserve">Remoção do conteúdo da </w:t>
      </w:r>
      <w:r w:rsidR="001021ED" w:rsidRPr="00A840DD">
        <w:rPr>
          <w:i/>
          <w:iCs/>
        </w:rPr>
        <w:t>neighbor cache</w:t>
      </w:r>
      <w:r w:rsidR="001021ED">
        <w:t xml:space="preserve"> do router</w:t>
      </w:r>
      <w:bookmarkEnd w:id="37"/>
    </w:p>
    <w:p w14:paraId="3E3E94C6" w14:textId="01DE36AB" w:rsidR="00783912" w:rsidRDefault="00783912" w:rsidP="00783912"/>
    <w:p w14:paraId="4A9BAED2" w14:textId="14C47D35" w:rsidR="00783912" w:rsidRPr="00783912" w:rsidRDefault="00783912" w:rsidP="00783912">
      <w:pPr>
        <w:jc w:val="both"/>
      </w:pPr>
      <w:r>
        <w:t xml:space="preserve">Para se limpar a </w:t>
      </w:r>
      <w:r w:rsidRPr="001565DA">
        <w:rPr>
          <w:i/>
          <w:iCs/>
        </w:rPr>
        <w:t>neighbor cache</w:t>
      </w:r>
      <w:r>
        <w:t xml:space="preserve"> de um router executou-se o seguinte comando:</w:t>
      </w:r>
    </w:p>
    <w:p w14:paraId="729E7827" w14:textId="77777777" w:rsidR="00783912" w:rsidRDefault="00783912" w:rsidP="00783912">
      <w:pPr>
        <w:keepNext/>
      </w:pPr>
      <w:r>
        <w:rPr>
          <w:noProof/>
        </w:rPr>
        <w:drawing>
          <wp:inline distT="0" distB="0" distL="0" distR="0" wp14:anchorId="42CDBD72" wp14:editId="69E99F5E">
            <wp:extent cx="2200275" cy="152400"/>
            <wp:effectExtent l="0" t="0" r="0" b="0"/>
            <wp:docPr id="505240946" name="Picture 505240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795" w14:textId="5B3609F0" w:rsidR="00783912" w:rsidRPr="00783912" w:rsidRDefault="00783912" w:rsidP="00783912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46</w:t>
      </w:r>
      <w:r w:rsidR="00A45144">
        <w:rPr>
          <w:noProof/>
        </w:rPr>
        <w:fldChar w:fldCharType="end"/>
      </w:r>
      <w:r>
        <w:t xml:space="preserve"> Comando para limpar o conteúdo da neighbor cache de um router</w:t>
      </w:r>
    </w:p>
    <w:p w14:paraId="49A1E1E7" w14:textId="1054B14E" w:rsidR="00D24C97" w:rsidRDefault="00D24C97">
      <w:pPr>
        <w:spacing w:after="200"/>
      </w:pPr>
      <w:r>
        <w:br w:type="page"/>
      </w:r>
    </w:p>
    <w:p w14:paraId="2EBD0626" w14:textId="011D57A3" w:rsidR="007D7D96" w:rsidRDefault="00D24C97" w:rsidP="007D7D96">
      <w:pPr>
        <w:pStyle w:val="Heading3"/>
        <w:rPr>
          <w:b w:val="0"/>
          <w:bCs/>
          <w:i/>
          <w:iCs/>
        </w:rPr>
      </w:pPr>
      <w:bookmarkStart w:id="38" w:name="_Toc99287300"/>
      <w:r>
        <w:lastRenderedPageBreak/>
        <w:t xml:space="preserve">Passo 3: </w:t>
      </w:r>
      <w:r w:rsidR="00E2549B">
        <w:t xml:space="preserve">Iniciar uma captura com o </w:t>
      </w:r>
      <w:r w:rsidR="007D7D96">
        <w:rPr>
          <w:b w:val="0"/>
          <w:bCs/>
          <w:i/>
          <w:iCs/>
        </w:rPr>
        <w:t>W</w:t>
      </w:r>
      <w:r w:rsidR="00E2549B" w:rsidRPr="00E2549B">
        <w:rPr>
          <w:b w:val="0"/>
          <w:bCs/>
          <w:i/>
          <w:iCs/>
        </w:rPr>
        <w:t>ireshark</w:t>
      </w:r>
      <w:bookmarkEnd w:id="38"/>
    </w:p>
    <w:p w14:paraId="5DB7BCBD" w14:textId="77777777" w:rsidR="00105F4C" w:rsidRPr="00105F4C" w:rsidRDefault="00105F4C" w:rsidP="00105F4C"/>
    <w:p w14:paraId="6111D8CC" w14:textId="404BC7C4" w:rsidR="007D7D96" w:rsidRPr="007D7D96" w:rsidRDefault="007D7D96" w:rsidP="007D7D96">
      <w:pPr>
        <w:jc w:val="both"/>
      </w:pPr>
      <w:r>
        <w:t xml:space="preserve">Este passo é impossível de completar pois o </w:t>
      </w:r>
      <w:r w:rsidRPr="007D7D96">
        <w:rPr>
          <w:i/>
          <w:iCs/>
        </w:rPr>
        <w:t>Wireshark</w:t>
      </w:r>
      <w:r>
        <w:t xml:space="preserve"> não é suportado na simulação.</w:t>
      </w:r>
    </w:p>
    <w:p w14:paraId="756721B6" w14:textId="77777777" w:rsidR="002F0A7A" w:rsidRDefault="007D7D96" w:rsidP="002F0A7A">
      <w:pPr>
        <w:keepNext/>
      </w:pPr>
      <w:r>
        <w:rPr>
          <w:noProof/>
        </w:rPr>
        <w:drawing>
          <wp:inline distT="0" distB="0" distL="0" distR="0" wp14:anchorId="66B04D49" wp14:editId="1491CD2D">
            <wp:extent cx="4572000" cy="381000"/>
            <wp:effectExtent l="0" t="0" r="0" b="0"/>
            <wp:docPr id="366488260" name="Picture 3664882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88260" name="Picture 366488260" descr="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5007" w14:textId="38077D55" w:rsidR="007D7D96" w:rsidRDefault="002F0A7A" w:rsidP="002F0A7A">
      <w:pPr>
        <w:pStyle w:val="Caption"/>
        <w:rPr>
          <w:noProof/>
        </w:rPr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47</w:t>
      </w:r>
      <w:r w:rsidR="00A45144">
        <w:rPr>
          <w:noProof/>
        </w:rPr>
        <w:fldChar w:fldCharType="end"/>
      </w:r>
      <w:r>
        <w:t xml:space="preserve"> Comando </w:t>
      </w:r>
      <w:r>
        <w:rPr>
          <w:i/>
          <w:iCs/>
        </w:rPr>
        <w:t>wireshark</w:t>
      </w:r>
      <w:r>
        <w:rPr>
          <w:noProof/>
        </w:rPr>
        <w:t xml:space="preserve"> a não funcionar</w:t>
      </w:r>
    </w:p>
    <w:p w14:paraId="1CEDCF74" w14:textId="6A3C610A" w:rsidR="00533F4A" w:rsidRDefault="00533F4A" w:rsidP="00533F4A"/>
    <w:p w14:paraId="2963BCE9" w14:textId="36D6696F" w:rsidR="00533F4A" w:rsidRDefault="00715527" w:rsidP="00715527">
      <w:pPr>
        <w:pStyle w:val="Heading3"/>
      </w:pPr>
      <w:bookmarkStart w:id="39" w:name="_Toc99287301"/>
      <w:r>
        <w:t>Passo 4: Verificar conectividade entre router A e PC</w:t>
      </w:r>
      <w:bookmarkEnd w:id="39"/>
    </w:p>
    <w:p w14:paraId="5A97A2F6" w14:textId="065396D4" w:rsidR="00565A3E" w:rsidRDefault="00565A3E" w:rsidP="00565A3E"/>
    <w:p w14:paraId="6967F5D4" w14:textId="4EFE36F5" w:rsidR="0050486B" w:rsidRPr="00BC0F5F" w:rsidRDefault="00BC0F5F" w:rsidP="002646D8">
      <w:pPr>
        <w:jc w:val="both"/>
      </w:pPr>
      <w:r>
        <w:t>Para verificar a conectividade</w:t>
      </w:r>
      <w:r>
        <w:t xml:space="preserve"> entre o router A e o PC</w:t>
      </w:r>
      <w:r>
        <w:t xml:space="preserve">, confirmou-se que as interfaces do router estavam </w:t>
      </w:r>
      <w:r>
        <w:rPr>
          <w:i/>
          <w:iCs/>
        </w:rPr>
        <w:t>up</w:t>
      </w:r>
      <w:r>
        <w:t xml:space="preserve">, verificou-se qual o endereço ipv6 global do PC e executámos o comando </w:t>
      </w:r>
      <w:r w:rsidRPr="00BC0F5F">
        <w:rPr>
          <w:i/>
          <w:iCs/>
        </w:rPr>
        <w:t>ping</w:t>
      </w:r>
      <w:r>
        <w:t xml:space="preserve"> ao mesmo.</w:t>
      </w:r>
    </w:p>
    <w:p w14:paraId="01D9089E" w14:textId="77777777" w:rsidR="00D23A64" w:rsidRDefault="00D23A64" w:rsidP="002646D8">
      <w:pPr>
        <w:jc w:val="both"/>
      </w:pPr>
    </w:p>
    <w:p w14:paraId="7273D4A7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3A268B39" wp14:editId="73B7E557">
            <wp:extent cx="2686050" cy="1104900"/>
            <wp:effectExtent l="0" t="0" r="0" b="0"/>
            <wp:docPr id="2070751670" name="Picture 207075167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51670" name="Picture 2070751670" descr="Text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063A" w14:textId="67B05F72" w:rsidR="00565A3E" w:rsidRDefault="00CE5DDE" w:rsidP="00CE5DDE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48</w:t>
      </w:r>
      <w:r w:rsidR="00A45144">
        <w:rPr>
          <w:noProof/>
        </w:rPr>
        <w:fldChar w:fldCharType="end"/>
      </w:r>
      <w:r>
        <w:t xml:space="preserve"> Listagem das </w:t>
      </w:r>
      <w:r>
        <w:rPr>
          <w:i/>
          <w:iCs/>
        </w:rPr>
        <w:t>interfaces</w:t>
      </w:r>
      <w:r>
        <w:t xml:space="preserve"> no router A</w:t>
      </w:r>
    </w:p>
    <w:p w14:paraId="4B545EEF" w14:textId="77777777" w:rsidR="00CE5DDE" w:rsidRPr="00CE5DDE" w:rsidRDefault="00CE5DDE" w:rsidP="00CE5DDE"/>
    <w:p w14:paraId="3BD5BECF" w14:textId="77777777" w:rsidR="00CE5DDE" w:rsidRDefault="002646D8" w:rsidP="00CE5DDE">
      <w:pPr>
        <w:keepNext/>
        <w:jc w:val="both"/>
      </w:pPr>
      <w:r>
        <w:rPr>
          <w:noProof/>
        </w:rPr>
        <w:drawing>
          <wp:inline distT="0" distB="0" distL="0" distR="0" wp14:anchorId="37C75400" wp14:editId="74EE58D1">
            <wp:extent cx="4495800" cy="1571625"/>
            <wp:effectExtent l="0" t="0" r="0" b="0"/>
            <wp:docPr id="92652715" name="Picture 926527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2715" name="Picture 92652715" descr="Text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4DD5" w14:textId="457E0272" w:rsidR="002646D8" w:rsidRDefault="00CE5DDE" w:rsidP="00CE5DDE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49</w:t>
      </w:r>
      <w:r w:rsidR="00A45144">
        <w:rPr>
          <w:noProof/>
        </w:rPr>
        <w:fldChar w:fldCharType="end"/>
      </w:r>
      <w:r>
        <w:t xml:space="preserve"> Listagem dos endereços </w:t>
      </w:r>
      <w:r>
        <w:rPr>
          <w:i/>
          <w:iCs/>
        </w:rPr>
        <w:t xml:space="preserve">IP </w:t>
      </w:r>
      <w:r>
        <w:t>no PC</w:t>
      </w:r>
    </w:p>
    <w:p w14:paraId="5C55C5C4" w14:textId="77777777" w:rsidR="00CE5DDE" w:rsidRPr="00CE5DDE" w:rsidRDefault="00CE5DDE" w:rsidP="00CE5DDE"/>
    <w:p w14:paraId="108A68A3" w14:textId="085508AF" w:rsidR="00CE5DDE" w:rsidRDefault="00994AC6" w:rsidP="00CE5DDE">
      <w:pPr>
        <w:keepNext/>
        <w:jc w:val="both"/>
      </w:pPr>
      <w:r w:rsidRPr="00994AC6">
        <w:drawing>
          <wp:inline distT="0" distB="0" distL="0" distR="0" wp14:anchorId="413AE10A" wp14:editId="11BB145B">
            <wp:extent cx="5760085" cy="9347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5856" w14:textId="73D11E1C" w:rsidR="002646D8" w:rsidRDefault="00CE5DDE" w:rsidP="00CE5DDE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50</w:t>
      </w:r>
      <w:r w:rsidR="00A45144">
        <w:rPr>
          <w:noProof/>
        </w:rPr>
        <w:fldChar w:fldCharType="end"/>
      </w:r>
      <w:r>
        <w:t xml:space="preserve"> Verificar conectividade entre router A e PC</w:t>
      </w:r>
    </w:p>
    <w:p w14:paraId="12A21D4C" w14:textId="77777777" w:rsidR="00CE5DDE" w:rsidRPr="00CE5DDE" w:rsidRDefault="00CE5DDE" w:rsidP="00CE5DDE"/>
    <w:p w14:paraId="2CE6A0B7" w14:textId="77777777" w:rsidR="00CE5DDE" w:rsidRDefault="002646D8" w:rsidP="00CE5DD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36AC768" wp14:editId="2270B2C1">
            <wp:extent cx="4124325" cy="1104900"/>
            <wp:effectExtent l="0" t="0" r="0" b="0"/>
            <wp:docPr id="2121817269" name="Picture 21218172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17269" name="Picture 2121817269" descr="Text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827D" w14:textId="2FF67D7F" w:rsidR="002646D8" w:rsidRDefault="00CE5DDE" w:rsidP="00CE5DDE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51</w:t>
      </w:r>
      <w:r w:rsidR="00A45144">
        <w:rPr>
          <w:noProof/>
        </w:rPr>
        <w:fldChar w:fldCharType="end"/>
      </w:r>
      <w:r>
        <w:t xml:space="preserve"> Verificar conectividade entre PC e router A</w:t>
      </w:r>
    </w:p>
    <w:p w14:paraId="2A4DEBAD" w14:textId="0A57197A" w:rsidR="000F0978" w:rsidRDefault="000F0978" w:rsidP="000F0978"/>
    <w:p w14:paraId="4A7917B0" w14:textId="7CB03C9F" w:rsidR="000F0978" w:rsidRDefault="000F0978" w:rsidP="000F0978">
      <w:pPr>
        <w:pStyle w:val="Heading3"/>
      </w:pPr>
      <w:bookmarkStart w:id="40" w:name="_Toc99287302"/>
      <w:r>
        <w:t xml:space="preserve">Passo 5: Explicação de como se processa, no IPv6, o processo similar ao </w:t>
      </w:r>
      <w:r>
        <w:rPr>
          <w:b w:val="0"/>
          <w:bCs/>
          <w:i/>
          <w:iCs/>
        </w:rPr>
        <w:t>ARP</w:t>
      </w:r>
      <w:r>
        <w:t xml:space="preserve"> no IPv4</w:t>
      </w:r>
      <w:bookmarkEnd w:id="40"/>
    </w:p>
    <w:p w14:paraId="101298B3" w14:textId="3478C519" w:rsidR="00E92145" w:rsidRDefault="00E92145" w:rsidP="00E92145"/>
    <w:p w14:paraId="193D0526" w14:textId="2517DF0A" w:rsidR="00D467B1" w:rsidRPr="00056595" w:rsidRDefault="00136887" w:rsidP="00963F45">
      <w:pPr>
        <w:jc w:val="both"/>
      </w:pPr>
      <w:r>
        <w:t xml:space="preserve">O </w:t>
      </w:r>
      <w:r w:rsidR="00F9516D">
        <w:t xml:space="preserve">protocolo </w:t>
      </w:r>
      <w:r w:rsidRPr="00136887">
        <w:rPr>
          <w:i/>
          <w:iCs/>
        </w:rPr>
        <w:t>ARP</w:t>
      </w:r>
      <w:r>
        <w:t xml:space="preserve"> do IPv4 é um protocolo para descobrir o endereço MAC de um dispositivo para onde ser quer enviar um pacote.</w:t>
      </w:r>
      <w:r w:rsidR="00056595">
        <w:t xml:space="preserve"> Este protocolo funciona da seguinte forma: </w:t>
      </w:r>
      <w:r w:rsidR="00056595">
        <w:t>o dispositivo que quer enviar um pacote</w:t>
      </w:r>
      <w:r w:rsidR="00056595">
        <w:t xml:space="preserve"> verifica se existe o endereço do recetor na tabela de </w:t>
      </w:r>
      <w:r w:rsidR="00056595">
        <w:rPr>
          <w:i/>
          <w:iCs/>
        </w:rPr>
        <w:t>ARP</w:t>
      </w:r>
      <w:r w:rsidR="00056595">
        <w:t xml:space="preserve">. Caso não exista, é enviado para toda a rede o endereço do recetor, criando </w:t>
      </w:r>
      <w:r w:rsidR="00D467B1">
        <w:t>“engarrafamento” no tráfego da rede.</w:t>
      </w:r>
    </w:p>
    <w:p w14:paraId="31F8A640" w14:textId="6E969994" w:rsidR="00705C26" w:rsidRDefault="00136887" w:rsidP="00963F45">
      <w:pPr>
        <w:jc w:val="both"/>
      </w:pPr>
      <w:r>
        <w:t xml:space="preserve">No caso do IPv6, usa-se </w:t>
      </w:r>
      <w:r w:rsidRPr="00540C14">
        <w:rPr>
          <w:i/>
          <w:iCs/>
        </w:rPr>
        <w:t>ND (</w:t>
      </w:r>
      <w:r w:rsidR="00FA0246">
        <w:rPr>
          <w:i/>
          <w:iCs/>
        </w:rPr>
        <w:t>N</w:t>
      </w:r>
      <w:r w:rsidR="00FA0246" w:rsidRPr="00FA0246">
        <w:rPr>
          <w:i/>
          <w:iCs/>
        </w:rPr>
        <w:t>eighbor</w:t>
      </w:r>
      <w:r w:rsidR="00FA0246">
        <w:rPr>
          <w:i/>
          <w:iCs/>
        </w:rPr>
        <w:t xml:space="preserve"> </w:t>
      </w:r>
      <w:r w:rsidRPr="00540C14">
        <w:rPr>
          <w:i/>
          <w:iCs/>
        </w:rPr>
        <w:t>Discovery)</w:t>
      </w:r>
      <w:r>
        <w:t>. A maneira como este método permite obter um endereço MAC é da seguinte forma:</w:t>
      </w:r>
      <w:r w:rsidR="00DF6764">
        <w:t xml:space="preserve"> </w:t>
      </w:r>
      <w:r>
        <w:t xml:space="preserve">o dispositivo que quer enviar um pacote solicita o endereço MAC do dispositivo a receber o pacote a partir de uma </w:t>
      </w:r>
      <w:r w:rsidRPr="00EC4301">
        <w:rPr>
          <w:i/>
          <w:iCs/>
        </w:rPr>
        <w:t>ICMPv6 Neighbor Solicitation message</w:t>
      </w:r>
      <w:r>
        <w:t>, ao qual o outro dispositivo responde com uma</w:t>
      </w:r>
      <w:r w:rsidR="00B13343" w:rsidRPr="00B13343">
        <w:t xml:space="preserve"> </w:t>
      </w:r>
      <w:r w:rsidR="00B13343" w:rsidRPr="00B13343">
        <w:rPr>
          <w:i/>
          <w:iCs/>
        </w:rPr>
        <w:t>ICMPv6 Neighbor Advertisement message</w:t>
      </w:r>
      <w:r>
        <w:t xml:space="preserve">, fornecendo assim o seu endereço MAC. </w:t>
      </w:r>
    </w:p>
    <w:p w14:paraId="63BF4D8D" w14:textId="429E3A7A" w:rsidR="00D467B1" w:rsidRPr="00D467B1" w:rsidRDefault="00136887" w:rsidP="00963F45">
      <w:pPr>
        <w:jc w:val="both"/>
      </w:pPr>
      <w:r>
        <w:t xml:space="preserve">As </w:t>
      </w:r>
      <w:r w:rsidRPr="00B13343">
        <w:rPr>
          <w:i/>
          <w:iCs/>
        </w:rPr>
        <w:t>ICMPv6 Neighbor Solicitation messages</w:t>
      </w:r>
      <w:r>
        <w:t xml:space="preserve"> são enviadas usando </w:t>
      </w:r>
      <w:r w:rsidRPr="00B13343">
        <w:rPr>
          <w:i/>
          <w:iCs/>
        </w:rPr>
        <w:t>Ethernet</w:t>
      </w:r>
      <w:r>
        <w:t xml:space="preserve"> especial e endereços Ipv6 de </w:t>
      </w:r>
      <w:r w:rsidRPr="00B13343">
        <w:rPr>
          <w:i/>
          <w:iCs/>
        </w:rPr>
        <w:t>multicast</w:t>
      </w:r>
      <w:r>
        <w:t>.</w:t>
      </w:r>
    </w:p>
    <w:p w14:paraId="182E2128" w14:textId="3FD2ACD4" w:rsidR="00E7646F" w:rsidRDefault="00E7646F">
      <w:pPr>
        <w:spacing w:after="200"/>
      </w:pPr>
      <w:r>
        <w:br w:type="page"/>
      </w:r>
    </w:p>
    <w:p w14:paraId="103D1D08" w14:textId="5BAFF265" w:rsidR="00E92145" w:rsidRDefault="00E7646F" w:rsidP="00E7646F">
      <w:pPr>
        <w:pStyle w:val="Heading1"/>
        <w:jc w:val="center"/>
      </w:pPr>
      <w:bookmarkStart w:id="41" w:name="_Toc99287303"/>
      <w:r>
        <w:lastRenderedPageBreak/>
        <w:t>Cenário C – Protocolo IPv6 em cenários de transição</w:t>
      </w:r>
      <w:bookmarkEnd w:id="41"/>
    </w:p>
    <w:p w14:paraId="1B9EC7B1" w14:textId="16051DE1" w:rsidR="00006E88" w:rsidRPr="00A84D36" w:rsidRDefault="00343535" w:rsidP="00A84D36">
      <w:pPr>
        <w:pStyle w:val="Heading2"/>
        <w:rPr>
          <w:b w:val="0"/>
          <w:bCs/>
          <w:u w:val="single"/>
        </w:rPr>
      </w:pPr>
      <w:bookmarkStart w:id="42" w:name="_Toc99287304"/>
      <w:r w:rsidRPr="00343535">
        <w:rPr>
          <w:b w:val="0"/>
          <w:bCs/>
          <w:u w:val="single"/>
        </w:rPr>
        <w:t>Topologia da rede</w:t>
      </w:r>
      <w:bookmarkEnd w:id="42"/>
    </w:p>
    <w:p w14:paraId="262E7CBF" w14:textId="77777777" w:rsidR="008D5EE8" w:rsidRDefault="00A84D36" w:rsidP="008D5EE8">
      <w:pPr>
        <w:keepNext/>
      </w:pPr>
      <w:r w:rsidRPr="00A84D36">
        <w:rPr>
          <w:noProof/>
        </w:rPr>
        <w:drawing>
          <wp:inline distT="0" distB="0" distL="0" distR="0" wp14:anchorId="1483BD80" wp14:editId="1D09A4D4">
            <wp:extent cx="5449060" cy="222916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CCE7" w14:textId="0FFC0195" w:rsidR="00006E88" w:rsidRDefault="008D5EE8" w:rsidP="008D5EE8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52</w:t>
      </w:r>
      <w:r w:rsidR="00A45144">
        <w:rPr>
          <w:noProof/>
        </w:rPr>
        <w:fldChar w:fldCharType="end"/>
      </w:r>
      <w:r>
        <w:t xml:space="preserve"> Topologia da rede</w:t>
      </w:r>
    </w:p>
    <w:p w14:paraId="26BE31FE" w14:textId="6990B4F0" w:rsidR="003D745D" w:rsidRDefault="003D745D" w:rsidP="003D745D"/>
    <w:p w14:paraId="6F7A48F4" w14:textId="63532FF7" w:rsidR="003D745D" w:rsidRDefault="003D745D" w:rsidP="003D745D">
      <w:pPr>
        <w:pStyle w:val="Heading2"/>
        <w:rPr>
          <w:b w:val="0"/>
          <w:bCs/>
          <w:u w:val="single"/>
        </w:rPr>
      </w:pPr>
      <w:bookmarkStart w:id="43" w:name="_Toc99287305"/>
      <w:r w:rsidRPr="003D745D">
        <w:rPr>
          <w:b w:val="0"/>
          <w:bCs/>
          <w:u w:val="single"/>
        </w:rPr>
        <w:t>Tabela de endereçamento</w:t>
      </w:r>
      <w:bookmarkEnd w:id="43"/>
    </w:p>
    <w:p w14:paraId="09640EC5" w14:textId="692601E0" w:rsidR="003D745D" w:rsidRDefault="003D745D" w:rsidP="003D7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76"/>
        <w:gridCol w:w="2419"/>
        <w:gridCol w:w="1795"/>
        <w:gridCol w:w="1614"/>
      </w:tblGrid>
      <w:tr w:rsidR="003D745D" w:rsidRPr="00FA5B86" w14:paraId="15DA67F4" w14:textId="77777777" w:rsidTr="005452A5"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3C33CE79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Dispositivo</w:t>
            </w:r>
          </w:p>
        </w:tc>
        <w:tc>
          <w:tcPr>
            <w:tcW w:w="1576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2A84B95F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Interface</w:t>
            </w:r>
          </w:p>
        </w:tc>
        <w:tc>
          <w:tcPr>
            <w:tcW w:w="241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40C83AF1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Endereço IP</w:t>
            </w:r>
          </w:p>
        </w:tc>
        <w:tc>
          <w:tcPr>
            <w:tcW w:w="1795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  <w:shd w:val="clear" w:color="auto" w:fill="000000" w:themeFill="text1"/>
          </w:tcPr>
          <w:p w14:paraId="5C8A09B0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Máscara de Subrede</w:t>
            </w:r>
          </w:p>
        </w:tc>
        <w:tc>
          <w:tcPr>
            <w:tcW w:w="1614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36A2927C" w14:textId="77777777" w:rsidR="003D745D" w:rsidRPr="00FA5B86" w:rsidRDefault="003D745D" w:rsidP="005452A5">
            <w:pPr>
              <w:jc w:val="center"/>
              <w:rPr>
                <w:rFonts w:cs="Arial"/>
                <w:color w:val="FFFFFF" w:themeColor="background1"/>
                <w:szCs w:val="24"/>
              </w:rPr>
            </w:pPr>
            <w:r w:rsidRPr="00FA5B86">
              <w:rPr>
                <w:rFonts w:cs="Arial"/>
                <w:color w:val="FFFFFF" w:themeColor="background1"/>
                <w:szCs w:val="24"/>
              </w:rPr>
              <w:t>Default Gateway</w:t>
            </w:r>
          </w:p>
        </w:tc>
      </w:tr>
      <w:tr w:rsidR="003D745D" w:rsidRPr="00FA5B86" w14:paraId="5D4AF3B5" w14:textId="77777777" w:rsidTr="005452A5">
        <w:tc>
          <w:tcPr>
            <w:tcW w:w="1657" w:type="dxa"/>
            <w:vMerge w:val="restart"/>
            <w:tcBorders>
              <w:top w:val="single" w:sz="4" w:space="0" w:color="000000" w:themeColor="text1"/>
            </w:tcBorders>
          </w:tcPr>
          <w:p w14:paraId="76D2CB5C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A</w:t>
            </w:r>
          </w:p>
        </w:tc>
        <w:tc>
          <w:tcPr>
            <w:tcW w:w="1576" w:type="dxa"/>
            <w:tcBorders>
              <w:top w:val="single" w:sz="4" w:space="0" w:color="000000" w:themeColor="text1"/>
            </w:tcBorders>
          </w:tcPr>
          <w:p w14:paraId="0FD092D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0/0</w:t>
            </w:r>
          </w:p>
        </w:tc>
        <w:tc>
          <w:tcPr>
            <w:tcW w:w="2419" w:type="dxa"/>
            <w:tcBorders>
              <w:top w:val="single" w:sz="4" w:space="0" w:color="000000" w:themeColor="text1"/>
            </w:tcBorders>
          </w:tcPr>
          <w:p w14:paraId="4F9D2248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2001:690:2121:9::1</w:t>
            </w:r>
          </w:p>
        </w:tc>
        <w:tc>
          <w:tcPr>
            <w:tcW w:w="1795" w:type="dxa"/>
            <w:tcBorders>
              <w:top w:val="single" w:sz="4" w:space="0" w:color="000000" w:themeColor="text1"/>
            </w:tcBorders>
          </w:tcPr>
          <w:p w14:paraId="5A391380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  <w:tcBorders>
              <w:top w:val="single" w:sz="4" w:space="0" w:color="000000" w:themeColor="text1"/>
            </w:tcBorders>
          </w:tcPr>
          <w:p w14:paraId="5AADEC3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40FE49D9" w14:textId="77777777" w:rsidTr="005452A5">
        <w:tc>
          <w:tcPr>
            <w:tcW w:w="1657" w:type="dxa"/>
            <w:vMerge/>
          </w:tcPr>
          <w:p w14:paraId="1F7453C7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4CBEB7C8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GE 0/1</w:t>
            </w:r>
          </w:p>
        </w:tc>
        <w:tc>
          <w:tcPr>
            <w:tcW w:w="2419" w:type="dxa"/>
          </w:tcPr>
          <w:p w14:paraId="4B9D603A" w14:textId="6B3B447A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192.168.29.1</w:t>
            </w:r>
          </w:p>
        </w:tc>
        <w:tc>
          <w:tcPr>
            <w:tcW w:w="1795" w:type="dxa"/>
          </w:tcPr>
          <w:p w14:paraId="6F817279" w14:textId="626909AA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255.255.255.0</w:t>
            </w:r>
          </w:p>
        </w:tc>
        <w:tc>
          <w:tcPr>
            <w:tcW w:w="1614" w:type="dxa"/>
          </w:tcPr>
          <w:p w14:paraId="54119141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2BF2BCCB" w14:textId="77777777" w:rsidTr="005452A5">
        <w:tc>
          <w:tcPr>
            <w:tcW w:w="1657" w:type="dxa"/>
            <w:vMerge w:val="restart"/>
          </w:tcPr>
          <w:p w14:paraId="7663DE7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Router B</w:t>
            </w:r>
          </w:p>
        </w:tc>
        <w:tc>
          <w:tcPr>
            <w:tcW w:w="1576" w:type="dxa"/>
          </w:tcPr>
          <w:p w14:paraId="705BB814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0/0</w:t>
            </w:r>
          </w:p>
        </w:tc>
        <w:tc>
          <w:tcPr>
            <w:tcW w:w="2419" w:type="dxa"/>
          </w:tcPr>
          <w:p w14:paraId="09B1C08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2001:690:2121:59::1</w:t>
            </w:r>
          </w:p>
        </w:tc>
        <w:tc>
          <w:tcPr>
            <w:tcW w:w="1795" w:type="dxa"/>
          </w:tcPr>
          <w:p w14:paraId="03344FE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64</w:t>
            </w:r>
          </w:p>
        </w:tc>
        <w:tc>
          <w:tcPr>
            <w:tcW w:w="1614" w:type="dxa"/>
          </w:tcPr>
          <w:p w14:paraId="08EA9F6D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24F4A08F" w14:textId="77777777" w:rsidTr="005452A5">
        <w:tc>
          <w:tcPr>
            <w:tcW w:w="1657" w:type="dxa"/>
            <w:vMerge/>
          </w:tcPr>
          <w:p w14:paraId="1A4177F4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576" w:type="dxa"/>
          </w:tcPr>
          <w:p w14:paraId="5CA3896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FE 0/1</w:t>
            </w:r>
          </w:p>
        </w:tc>
        <w:tc>
          <w:tcPr>
            <w:tcW w:w="2419" w:type="dxa"/>
          </w:tcPr>
          <w:p w14:paraId="08DBB1CB" w14:textId="31D53A56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192.168.29.2</w:t>
            </w:r>
          </w:p>
        </w:tc>
        <w:tc>
          <w:tcPr>
            <w:tcW w:w="1795" w:type="dxa"/>
          </w:tcPr>
          <w:p w14:paraId="6F40615B" w14:textId="7BED7A87" w:rsidR="003D745D" w:rsidRPr="00FA5B86" w:rsidRDefault="00EE27C2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255.255.255.0</w:t>
            </w:r>
          </w:p>
        </w:tc>
        <w:tc>
          <w:tcPr>
            <w:tcW w:w="1614" w:type="dxa"/>
          </w:tcPr>
          <w:p w14:paraId="13E3CB22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N/A</w:t>
            </w:r>
          </w:p>
        </w:tc>
      </w:tr>
      <w:tr w:rsidR="003D745D" w:rsidRPr="00FA5B86" w14:paraId="762683BD" w14:textId="77777777" w:rsidTr="005452A5">
        <w:tc>
          <w:tcPr>
            <w:tcW w:w="1657" w:type="dxa"/>
          </w:tcPr>
          <w:p w14:paraId="57C0532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PC</w:t>
            </w:r>
          </w:p>
        </w:tc>
        <w:tc>
          <w:tcPr>
            <w:tcW w:w="1576" w:type="dxa"/>
          </w:tcPr>
          <w:p w14:paraId="0844059F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 w:rsidRPr="00FA5B86">
              <w:rPr>
                <w:rFonts w:cs="Arial"/>
                <w:szCs w:val="24"/>
              </w:rPr>
              <w:t>NIC</w:t>
            </w:r>
          </w:p>
        </w:tc>
        <w:tc>
          <w:tcPr>
            <w:tcW w:w="2419" w:type="dxa"/>
          </w:tcPr>
          <w:p w14:paraId="34986C8B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Auto-Config</w:t>
            </w:r>
          </w:p>
        </w:tc>
        <w:tc>
          <w:tcPr>
            <w:tcW w:w="1795" w:type="dxa"/>
          </w:tcPr>
          <w:p w14:paraId="5688EAC9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  <w:tc>
          <w:tcPr>
            <w:tcW w:w="1614" w:type="dxa"/>
          </w:tcPr>
          <w:p w14:paraId="5DA3F623" w14:textId="77777777" w:rsidR="003D745D" w:rsidRPr="00FA5B86" w:rsidRDefault="003D745D" w:rsidP="005452A5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-</w:t>
            </w:r>
          </w:p>
        </w:tc>
      </w:tr>
    </w:tbl>
    <w:p w14:paraId="6DAEEB71" w14:textId="6A1F8866" w:rsidR="00C8016D" w:rsidRDefault="00C8016D" w:rsidP="003D745D"/>
    <w:p w14:paraId="56C0A87D" w14:textId="77777777" w:rsidR="00C8016D" w:rsidRDefault="00C8016D">
      <w:pPr>
        <w:spacing w:after="200"/>
      </w:pPr>
      <w:r>
        <w:br w:type="page"/>
      </w:r>
    </w:p>
    <w:p w14:paraId="72D4D856" w14:textId="67131575" w:rsidR="00E95B16" w:rsidRPr="001A4F38" w:rsidRDefault="00C8016D" w:rsidP="001A4F38">
      <w:pPr>
        <w:pStyle w:val="Heading2"/>
        <w:rPr>
          <w:b w:val="0"/>
          <w:bCs/>
          <w:u w:val="single"/>
        </w:rPr>
      </w:pPr>
      <w:bookmarkStart w:id="44" w:name="_Toc99287306"/>
      <w:r w:rsidRPr="00C8016D">
        <w:rPr>
          <w:b w:val="0"/>
          <w:bCs/>
          <w:u w:val="single"/>
        </w:rPr>
        <w:lastRenderedPageBreak/>
        <w:t>Tarefa 1: Montagem da rede</w:t>
      </w:r>
      <w:bookmarkEnd w:id="44"/>
      <w:r w:rsidR="00E95B16">
        <w:t xml:space="preserve"> </w:t>
      </w:r>
    </w:p>
    <w:p w14:paraId="1E48394A" w14:textId="01FD5C9A" w:rsidR="00A51F53" w:rsidRDefault="00A51F53" w:rsidP="00A51F53"/>
    <w:p w14:paraId="5910DE42" w14:textId="2CFDD3D3" w:rsidR="004A7B14" w:rsidRDefault="004A7B14" w:rsidP="004A7B14">
      <w:pPr>
        <w:keepNext/>
      </w:pPr>
      <w:r w:rsidRPr="004A7B14">
        <w:rPr>
          <w:noProof/>
        </w:rPr>
        <w:drawing>
          <wp:inline distT="0" distB="0" distL="0" distR="0" wp14:anchorId="20B411A2" wp14:editId="0092134E">
            <wp:extent cx="5760085" cy="920750"/>
            <wp:effectExtent l="0" t="0" r="0" b="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23FC" w14:textId="0C57F599" w:rsidR="00BD24AC" w:rsidRDefault="004A7B14" w:rsidP="004A7B14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53</w:t>
      </w:r>
      <w:r w:rsidR="00A45144">
        <w:rPr>
          <w:noProof/>
        </w:rPr>
        <w:fldChar w:fldCharType="end"/>
      </w:r>
      <w:r>
        <w:t xml:space="preserve"> Montagem da Rede</w:t>
      </w:r>
    </w:p>
    <w:p w14:paraId="7F60A465" w14:textId="5261B87F" w:rsidR="00CF34AB" w:rsidRDefault="00CF34AB" w:rsidP="00CF34AB"/>
    <w:p w14:paraId="09EFBCFA" w14:textId="271AD7C7" w:rsidR="00EA5980" w:rsidRDefault="00EA5980" w:rsidP="00EA5980">
      <w:pPr>
        <w:pStyle w:val="Heading2"/>
        <w:rPr>
          <w:b w:val="0"/>
          <w:bCs/>
          <w:u w:val="single"/>
        </w:rPr>
      </w:pPr>
      <w:bookmarkStart w:id="45" w:name="_Toc99287307"/>
      <w:r w:rsidRPr="00EA5980">
        <w:rPr>
          <w:b w:val="0"/>
          <w:bCs/>
          <w:u w:val="single"/>
        </w:rPr>
        <w:t xml:space="preserve">Tarefa 2: Configuração das </w:t>
      </w:r>
      <w:r w:rsidRPr="00A01663">
        <w:rPr>
          <w:b w:val="0"/>
          <w:bCs/>
          <w:i/>
          <w:iCs/>
          <w:u w:val="single"/>
        </w:rPr>
        <w:t>interfaces</w:t>
      </w:r>
      <w:r w:rsidR="00A01663">
        <w:rPr>
          <w:b w:val="0"/>
          <w:bCs/>
          <w:u w:val="single"/>
        </w:rPr>
        <w:t xml:space="preserve"> dos routers</w:t>
      </w:r>
      <w:bookmarkEnd w:id="45"/>
    </w:p>
    <w:p w14:paraId="5B8A685D" w14:textId="3B6CC618" w:rsidR="00CF34AB" w:rsidRDefault="00CF34AB" w:rsidP="00CF34AB"/>
    <w:p w14:paraId="56F86700" w14:textId="44C4DAB9" w:rsidR="00AD74C6" w:rsidRDefault="00AD74C6" w:rsidP="00AD74C6">
      <w:pPr>
        <w:pStyle w:val="Heading3"/>
      </w:pPr>
      <w:bookmarkStart w:id="46" w:name="_Toc99287308"/>
      <w:r>
        <w:t xml:space="preserve">Passo 1: Configuração das </w:t>
      </w:r>
      <w:r>
        <w:rPr>
          <w:i/>
          <w:iCs/>
        </w:rPr>
        <w:t>interfaces</w:t>
      </w:r>
      <w:r>
        <w:t xml:space="preserve"> de acordo com a tabela de endereçamento</w:t>
      </w:r>
      <w:bookmarkEnd w:id="46"/>
    </w:p>
    <w:p w14:paraId="1F275703" w14:textId="6206911A" w:rsidR="006E4406" w:rsidRPr="006E4406" w:rsidRDefault="006E4406" w:rsidP="006E4406">
      <w:pPr>
        <w:jc w:val="both"/>
      </w:pPr>
    </w:p>
    <w:p w14:paraId="4F60A191" w14:textId="77777777" w:rsidR="00A53009" w:rsidRDefault="006E4406" w:rsidP="00A53009">
      <w:pPr>
        <w:keepNext/>
      </w:pPr>
      <w:r>
        <w:rPr>
          <w:noProof/>
        </w:rPr>
        <w:drawing>
          <wp:inline distT="0" distB="0" distL="0" distR="0" wp14:anchorId="51641283" wp14:editId="072719E3">
            <wp:extent cx="5543550" cy="1951791"/>
            <wp:effectExtent l="0" t="0" r="0" b="0"/>
            <wp:docPr id="1026688446" name="Picture 10266884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8446" name="Picture 1026688446" descr="Text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369B" w14:textId="3ACAA513" w:rsidR="00D36D3E" w:rsidRDefault="00A53009" w:rsidP="00A53009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54</w:t>
      </w:r>
      <w:r w:rsidR="00A45144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</w:t>
      </w:r>
      <w:r>
        <w:t xml:space="preserve"> - router A</w:t>
      </w:r>
    </w:p>
    <w:p w14:paraId="3E930BD6" w14:textId="77777777" w:rsidR="00A53009" w:rsidRPr="00A53009" w:rsidRDefault="00A53009" w:rsidP="00A53009"/>
    <w:p w14:paraId="7BAD6CC3" w14:textId="77777777" w:rsidR="00A53009" w:rsidRDefault="006E4406" w:rsidP="00A53009">
      <w:pPr>
        <w:keepNext/>
      </w:pPr>
      <w:r>
        <w:rPr>
          <w:noProof/>
        </w:rPr>
        <w:drawing>
          <wp:inline distT="0" distB="0" distL="0" distR="0" wp14:anchorId="294E47FE" wp14:editId="3B2C9A70">
            <wp:extent cx="5540188" cy="1962150"/>
            <wp:effectExtent l="0" t="0" r="0" b="0"/>
            <wp:docPr id="1841048816" name="Picture 18410488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48816" name="Picture 1841048816" descr="Text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88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0758" w14:textId="7D9575CF" w:rsidR="003A46FC" w:rsidRDefault="00A53009" w:rsidP="00A53009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55</w:t>
      </w:r>
      <w:r w:rsidR="00A45144">
        <w:rPr>
          <w:noProof/>
        </w:rPr>
        <w:fldChar w:fldCharType="end"/>
      </w:r>
      <w:r>
        <w:t xml:space="preserve"> Configuração das </w:t>
      </w:r>
      <w:r>
        <w:rPr>
          <w:i/>
          <w:iCs/>
        </w:rPr>
        <w:t>interfaces</w:t>
      </w:r>
      <w:r>
        <w:t xml:space="preserve"> - router B</w:t>
      </w:r>
    </w:p>
    <w:p w14:paraId="220659A2" w14:textId="77777777" w:rsidR="003A46FC" w:rsidRDefault="003A46FC">
      <w:pPr>
        <w:spacing w:after="200"/>
        <w:rPr>
          <w:bCs/>
          <w:smallCaps/>
          <w:color w:val="732117" w:themeColor="accent2" w:themeShade="BF"/>
          <w:spacing w:val="10"/>
          <w:sz w:val="18"/>
          <w:szCs w:val="18"/>
        </w:rPr>
      </w:pPr>
      <w:r>
        <w:br w:type="page"/>
      </w:r>
    </w:p>
    <w:p w14:paraId="351DAFA1" w14:textId="1D5949D2" w:rsidR="006E4406" w:rsidRDefault="003A46FC" w:rsidP="003A46FC">
      <w:pPr>
        <w:pStyle w:val="Heading3"/>
      </w:pPr>
      <w:bookmarkStart w:id="47" w:name="_Toc99287309"/>
      <w:r>
        <w:lastRenderedPageBreak/>
        <w:t xml:space="preserve">Passo </w:t>
      </w:r>
      <w:r w:rsidR="00DF2B37">
        <w:t xml:space="preserve">2: </w:t>
      </w:r>
      <w:r w:rsidR="00AA3080">
        <w:t xml:space="preserve">Verificação das configurações feitas no </w:t>
      </w:r>
      <w:r w:rsidR="00AA3080">
        <w:rPr>
          <w:b w:val="0"/>
          <w:bCs/>
          <w:i/>
          <w:iCs/>
        </w:rPr>
        <w:t>passo 1</w:t>
      </w:r>
      <w:bookmarkEnd w:id="47"/>
    </w:p>
    <w:p w14:paraId="0571B45E" w14:textId="76211AAA" w:rsidR="008E72EF" w:rsidRDefault="008E72EF" w:rsidP="008E72EF"/>
    <w:p w14:paraId="028EB6DF" w14:textId="77777777" w:rsidR="00FF5B93" w:rsidRDefault="008E72EF" w:rsidP="00FF5B93">
      <w:pPr>
        <w:keepNext/>
      </w:pPr>
      <w:r>
        <w:rPr>
          <w:noProof/>
        </w:rPr>
        <w:drawing>
          <wp:inline distT="0" distB="0" distL="0" distR="0" wp14:anchorId="58468043" wp14:editId="23B35E43">
            <wp:extent cx="5534025" cy="1199039"/>
            <wp:effectExtent l="0" t="0" r="0" b="0"/>
            <wp:docPr id="1603268664" name="Picture 160326866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68664" name="Picture 1603268664" descr="Graphical user interface, text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9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E584" w14:textId="62503C25" w:rsidR="008E72EF" w:rsidRDefault="00FF5B93" w:rsidP="00FF5B93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56</w:t>
      </w:r>
      <w:r w:rsidR="00A45144">
        <w:rPr>
          <w:noProof/>
        </w:rPr>
        <w:fldChar w:fldCharType="end"/>
      </w:r>
      <w:r>
        <w:t xml:space="preserve"> Listagem das </w:t>
      </w:r>
      <w:r>
        <w:rPr>
          <w:i/>
          <w:iCs/>
        </w:rPr>
        <w:t>interfaces</w:t>
      </w:r>
      <w:r>
        <w:t xml:space="preserve"> - router A</w:t>
      </w:r>
    </w:p>
    <w:p w14:paraId="497FFCC5" w14:textId="77777777" w:rsidR="00FF5B93" w:rsidRPr="00FF5B93" w:rsidRDefault="00FF5B93" w:rsidP="00FF5B93"/>
    <w:p w14:paraId="67CE32A8" w14:textId="77777777" w:rsidR="00FF5B93" w:rsidRDefault="008E72EF" w:rsidP="00FF5B93">
      <w:pPr>
        <w:keepNext/>
      </w:pPr>
      <w:r>
        <w:rPr>
          <w:noProof/>
        </w:rPr>
        <w:drawing>
          <wp:inline distT="0" distB="0" distL="0" distR="0" wp14:anchorId="3B3931E7" wp14:editId="1C3C345A">
            <wp:extent cx="5543550" cy="1189553"/>
            <wp:effectExtent l="0" t="0" r="0" b="0"/>
            <wp:docPr id="1940359344" name="Picture 19403593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59344" name="Picture 1940359344" descr="Graphical user interface, text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82B2" w14:textId="1D2308C1" w:rsidR="008E72EF" w:rsidRDefault="00FF5B93" w:rsidP="00FF5B93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57</w:t>
      </w:r>
      <w:r w:rsidR="00A45144">
        <w:rPr>
          <w:noProof/>
        </w:rPr>
        <w:fldChar w:fldCharType="end"/>
      </w:r>
      <w:r>
        <w:t xml:space="preserve"> Listagem das </w:t>
      </w:r>
      <w:r>
        <w:rPr>
          <w:i/>
          <w:iCs/>
        </w:rPr>
        <w:t>interfaces</w:t>
      </w:r>
      <w:r>
        <w:t xml:space="preserve"> - Router B</w:t>
      </w:r>
    </w:p>
    <w:p w14:paraId="4B709669" w14:textId="39471662" w:rsidR="00FF5B93" w:rsidRDefault="00FF5B93" w:rsidP="00FF5B93"/>
    <w:p w14:paraId="77327814" w14:textId="3ED28001" w:rsidR="00FF5B93" w:rsidRDefault="00FF5B93" w:rsidP="00FF5B93">
      <w:pPr>
        <w:pStyle w:val="Heading3"/>
      </w:pPr>
      <w:bookmarkStart w:id="48" w:name="_Toc99287310"/>
      <w:r>
        <w:t>Passo 3: Configuração de um túnel manual IPv6 sobre IPV4</w:t>
      </w:r>
      <w:r w:rsidR="0077178C">
        <w:t xml:space="preserve"> de forma a existir conectividade entre as duas redes IPv6</w:t>
      </w:r>
      <w:bookmarkEnd w:id="48"/>
    </w:p>
    <w:p w14:paraId="599D0FBD" w14:textId="7971B839" w:rsidR="00C25412" w:rsidRDefault="00C25412" w:rsidP="00C25412"/>
    <w:p w14:paraId="7DF8B615" w14:textId="77777777" w:rsidR="00D814BF" w:rsidRDefault="00D814BF" w:rsidP="00D814BF">
      <w:pPr>
        <w:keepNext/>
      </w:pPr>
      <w:r>
        <w:rPr>
          <w:noProof/>
        </w:rPr>
        <w:drawing>
          <wp:inline distT="0" distB="0" distL="0" distR="0" wp14:anchorId="0D91BFBA" wp14:editId="2B74F958">
            <wp:extent cx="4095750" cy="1247775"/>
            <wp:effectExtent l="0" t="0" r="0" b="0"/>
            <wp:docPr id="789544113" name="Picture 7895441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44113" name="Picture 789544113" descr="Text&#10;&#10;Description automatically generated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587F" w14:textId="1888DFD6" w:rsidR="00C25412" w:rsidRDefault="00D814BF" w:rsidP="00D814BF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58</w:t>
      </w:r>
      <w:r w:rsidR="00A45144">
        <w:rPr>
          <w:noProof/>
        </w:rPr>
        <w:fldChar w:fldCharType="end"/>
      </w:r>
      <w:r>
        <w:t xml:space="preserve"> Configuração do túnel - router A</w:t>
      </w:r>
    </w:p>
    <w:p w14:paraId="219DE83E" w14:textId="77777777" w:rsidR="00D814BF" w:rsidRPr="00D814BF" w:rsidRDefault="00D814BF" w:rsidP="00D814BF"/>
    <w:p w14:paraId="7DD132C2" w14:textId="77777777" w:rsidR="00D814BF" w:rsidRDefault="00F335E5" w:rsidP="00D814BF">
      <w:pPr>
        <w:keepNext/>
      </w:pPr>
      <w:r>
        <w:rPr>
          <w:noProof/>
        </w:rPr>
        <w:drawing>
          <wp:inline distT="0" distB="0" distL="0" distR="0" wp14:anchorId="5F554B0A" wp14:editId="662CAB80">
            <wp:extent cx="4105275" cy="1714500"/>
            <wp:effectExtent l="0" t="0" r="0" b="0"/>
            <wp:docPr id="2140155819" name="Picture 21401558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55819" name="Picture 2140155819" descr="Text&#10;&#10;Description automatically generated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BC1" w14:textId="7A3324AC" w:rsidR="00F335E5" w:rsidRDefault="00D814BF" w:rsidP="00D814BF">
      <w:pPr>
        <w:pStyle w:val="Caption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59</w:t>
      </w:r>
      <w:r w:rsidR="00A45144">
        <w:rPr>
          <w:noProof/>
        </w:rPr>
        <w:fldChar w:fldCharType="end"/>
      </w:r>
      <w:r>
        <w:t xml:space="preserve"> Configuração do túnel - Router B</w:t>
      </w:r>
    </w:p>
    <w:p w14:paraId="33CFB967" w14:textId="43088227" w:rsidR="009027F9" w:rsidRDefault="009027F9" w:rsidP="009027F9"/>
    <w:p w14:paraId="3875F4ED" w14:textId="58AC83E1" w:rsidR="009027F9" w:rsidRDefault="009027F9" w:rsidP="009027F9">
      <w:pPr>
        <w:pStyle w:val="Heading3"/>
      </w:pPr>
      <w:bookmarkStart w:id="49" w:name="_Toc99287311"/>
      <w:r>
        <w:lastRenderedPageBreak/>
        <w:t>Passo 4: Verificação de conectividade entre dispositivos</w:t>
      </w:r>
      <w:r w:rsidR="00050DF3">
        <w:t xml:space="preserve"> das</w:t>
      </w:r>
      <w:r>
        <w:t xml:space="preserve"> redes IPv4</w:t>
      </w:r>
      <w:bookmarkEnd w:id="49"/>
    </w:p>
    <w:p w14:paraId="77E34ED5" w14:textId="77777777" w:rsidR="007A0EEE" w:rsidRDefault="007A0EEE" w:rsidP="006A2287">
      <w:pPr>
        <w:jc w:val="both"/>
        <w:rPr>
          <w:highlight w:val="yellow"/>
        </w:rPr>
      </w:pPr>
    </w:p>
    <w:p w14:paraId="44AEFBAD" w14:textId="5E0A8375" w:rsidR="00E63426" w:rsidRDefault="00E63426" w:rsidP="006A2287">
      <w:pPr>
        <w:jc w:val="both"/>
      </w:pPr>
      <w:r>
        <w:t>Configuraram-se as rotas para a conectividade entre disposivitos das redes IPv4.</w:t>
      </w:r>
    </w:p>
    <w:p w14:paraId="55C920D5" w14:textId="77777777" w:rsidR="009A539A" w:rsidRDefault="00635F29" w:rsidP="009A539A">
      <w:pPr>
        <w:keepNext/>
        <w:jc w:val="both"/>
      </w:pPr>
      <w:r>
        <w:rPr>
          <w:noProof/>
        </w:rPr>
        <w:drawing>
          <wp:inline distT="0" distB="0" distL="0" distR="0" wp14:anchorId="1120EA36" wp14:editId="36C5C1A1">
            <wp:extent cx="4572000" cy="247650"/>
            <wp:effectExtent l="0" t="0" r="0" b="0"/>
            <wp:docPr id="1075340032" name="Picture 107534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941A" w14:textId="40DE8513" w:rsidR="00635F29" w:rsidRDefault="009A539A" w:rsidP="009A539A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60</w:t>
      </w:r>
      <w:r w:rsidR="00A45144">
        <w:rPr>
          <w:noProof/>
        </w:rPr>
        <w:fldChar w:fldCharType="end"/>
      </w:r>
      <w:r>
        <w:t xml:space="preserve"> Configuração das rotas - router A</w:t>
      </w:r>
    </w:p>
    <w:p w14:paraId="624ADF9F" w14:textId="77777777" w:rsidR="009A539A" w:rsidRPr="009A539A" w:rsidRDefault="009A539A" w:rsidP="009A539A"/>
    <w:p w14:paraId="01A614CE" w14:textId="77777777" w:rsidR="009A539A" w:rsidRDefault="00031279" w:rsidP="009A539A">
      <w:pPr>
        <w:keepNext/>
        <w:jc w:val="both"/>
      </w:pPr>
      <w:r>
        <w:rPr>
          <w:noProof/>
        </w:rPr>
        <w:drawing>
          <wp:inline distT="0" distB="0" distL="0" distR="0" wp14:anchorId="57DE249D" wp14:editId="002F8032">
            <wp:extent cx="4572000" cy="247650"/>
            <wp:effectExtent l="0" t="0" r="0" b="0"/>
            <wp:docPr id="1754888794" name="Picture 1754888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0BA9" w14:textId="4B5B9361" w:rsidR="00031279" w:rsidRDefault="009A539A" w:rsidP="009A539A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61</w:t>
      </w:r>
      <w:r w:rsidR="00A45144">
        <w:rPr>
          <w:noProof/>
        </w:rPr>
        <w:fldChar w:fldCharType="end"/>
      </w:r>
      <w:r>
        <w:t xml:space="preserve"> Configuração das Rotas - router B</w:t>
      </w:r>
    </w:p>
    <w:p w14:paraId="5AE18A5D" w14:textId="77777777" w:rsidR="008E42F5" w:rsidRPr="008E42F5" w:rsidRDefault="008E42F5" w:rsidP="008E42F5"/>
    <w:p w14:paraId="51450CFF" w14:textId="4EC9FE99" w:rsidR="00E63426" w:rsidRDefault="00E63426" w:rsidP="006A2287">
      <w:pPr>
        <w:jc w:val="both"/>
      </w:pPr>
      <w:r>
        <w:t>Após essas configurações, verificou-se se efitivamente existia conectividade.</w:t>
      </w:r>
    </w:p>
    <w:p w14:paraId="1852DA81" w14:textId="77777777" w:rsidR="00F03E87" w:rsidRDefault="00031279" w:rsidP="00F03E87">
      <w:pPr>
        <w:keepNext/>
        <w:jc w:val="both"/>
      </w:pPr>
      <w:r>
        <w:rPr>
          <w:noProof/>
        </w:rPr>
        <w:drawing>
          <wp:inline distT="0" distB="0" distL="0" distR="0" wp14:anchorId="2C0E5068" wp14:editId="3C2F7CB3">
            <wp:extent cx="4124325" cy="1104900"/>
            <wp:effectExtent l="0" t="0" r="0" b="0"/>
            <wp:docPr id="953863082" name="Picture 95386308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63082" name="Picture 953863082" descr="Text&#10;&#10;Description automatically generated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2D4E" w14:textId="55140138" w:rsidR="00031279" w:rsidRDefault="00F03E87" w:rsidP="00F03E87">
      <w:pPr>
        <w:pStyle w:val="Caption"/>
        <w:jc w:val="both"/>
      </w:pPr>
      <w:r>
        <w:t xml:space="preserve">Figura </w:t>
      </w:r>
      <w:r w:rsidR="00A45144">
        <w:fldChar w:fldCharType="begin"/>
      </w:r>
      <w:r w:rsidR="00A45144">
        <w:instrText xml:space="preserve"> SEQ Figura \* ARABIC </w:instrText>
      </w:r>
      <w:r w:rsidR="00A45144">
        <w:fldChar w:fldCharType="separate"/>
      </w:r>
      <w:r w:rsidR="005135D3">
        <w:rPr>
          <w:noProof/>
        </w:rPr>
        <w:t>62</w:t>
      </w:r>
      <w:r w:rsidR="00A45144">
        <w:rPr>
          <w:noProof/>
        </w:rPr>
        <w:fldChar w:fldCharType="end"/>
      </w:r>
      <w:r>
        <w:t xml:space="preserve"> Verificação de conectividade do PC à </w:t>
      </w:r>
      <w:r>
        <w:rPr>
          <w:i/>
          <w:iCs/>
        </w:rPr>
        <w:t>interface</w:t>
      </w:r>
      <w:r>
        <w:t xml:space="preserve"> F0/0 do router B</w:t>
      </w:r>
    </w:p>
    <w:p w14:paraId="0DE7FA21" w14:textId="36B0E1BA" w:rsidR="007462FC" w:rsidRDefault="007462FC">
      <w:pPr>
        <w:spacing w:after="200"/>
      </w:pPr>
      <w:r>
        <w:br w:type="page"/>
      </w:r>
    </w:p>
    <w:p w14:paraId="3AD05C56" w14:textId="72DABCCD" w:rsidR="007462FC" w:rsidRDefault="007462FC" w:rsidP="007462FC">
      <w:pPr>
        <w:pStyle w:val="Heading1"/>
        <w:jc w:val="center"/>
      </w:pPr>
      <w:bookmarkStart w:id="50" w:name="_Toc99287312"/>
      <w:r>
        <w:lastRenderedPageBreak/>
        <w:t>Conclusão</w:t>
      </w:r>
      <w:bookmarkEnd w:id="50"/>
    </w:p>
    <w:p w14:paraId="4C89EA4D" w14:textId="31A4FE1A" w:rsidR="00AC743F" w:rsidRPr="00AC743F" w:rsidRDefault="00621CE3" w:rsidP="00AC743F">
      <w:pPr>
        <w:jc w:val="both"/>
      </w:pPr>
      <w:r>
        <w:t>Com este trabalho prático pretendeu-se demonstrar conhecimentos</w:t>
      </w:r>
      <w:r w:rsidR="000F1D28">
        <w:t xml:space="preserve"> sobre</w:t>
      </w:r>
      <w:r>
        <w:t xml:space="preserve"> p</w:t>
      </w:r>
      <w:r w:rsidRPr="00621CE3">
        <w:t>rotocolo</w:t>
      </w:r>
      <w:r>
        <w:t>s</w:t>
      </w:r>
      <w:r w:rsidRPr="00621CE3">
        <w:t xml:space="preserve"> IPv4 e IPv6 em modo nativo e em cenários de transição</w:t>
      </w:r>
      <w:r>
        <w:t xml:space="preserve">, </w:t>
      </w:r>
      <w:r w:rsidR="000F1D28">
        <w:t xml:space="preserve">e </w:t>
      </w:r>
      <w:r>
        <w:t>e</w:t>
      </w:r>
      <w:r w:rsidRPr="00621CE3">
        <w:t>ncaminhamento baseado em rotas estáticas</w:t>
      </w:r>
      <w:r>
        <w:t>.</w:t>
      </w:r>
    </w:p>
    <w:sectPr w:rsidR="00AC743F" w:rsidRPr="00AC743F" w:rsidSect="00053DE9">
      <w:footerReference w:type="even" r:id="rId72"/>
      <w:footerReference w:type="default" r:id="rId73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75CC" w14:textId="77777777" w:rsidR="000640CF" w:rsidRDefault="000640CF">
      <w:pPr>
        <w:spacing w:after="0" w:line="240" w:lineRule="auto"/>
      </w:pPr>
      <w:r>
        <w:separator/>
      </w:r>
    </w:p>
  </w:endnote>
  <w:endnote w:type="continuationSeparator" w:id="0">
    <w:p w14:paraId="691B6DF3" w14:textId="77777777" w:rsidR="000640CF" w:rsidRDefault="0006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4B8D1" w14:textId="77777777" w:rsidR="006A5EA4" w:rsidRDefault="00A35E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3EF0F25" wp14:editId="1524D86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59C7B14A" w14:textId="4A704EE1" w:rsidR="006A5EA4" w:rsidRDefault="000640C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3EF0F25" id="Rectâ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" o:allowincell="f" filled="f" stroked="f">
              <v:textbox style="layout-flow:vertical;mso-layout-flow-alt:bottom-to-top" inset=",,8.64pt,10.8pt">
                <w:txbxContent>
                  <w:p w14:paraId="59C7B14A" w14:textId="4A704EE1" w:rsidR="006A5EA4" w:rsidRDefault="000640C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18FD392" wp14:editId="45B459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908FC85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CE556A" wp14:editId="30AF8838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7A453BA3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CE556A"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" o:allowincell="f" fillcolor="#d34817 [3204]" stroked="f">
              <v:textbox inset="0,0,0,0">
                <w:txbxContent>
                  <w:p w14:paraId="7A453BA3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79DF9" w14:textId="77777777" w:rsidR="006A5EA4" w:rsidRDefault="00A35EB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9099579" wp14:editId="5FB8279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48C2C20" w14:textId="7037A2E1" w:rsidR="006A5EA4" w:rsidRDefault="000640C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Redes de Dados II</w:t>
                              </w:r>
                            </w:sdtContent>
                          </w:sdt>
                          <w:r w:rsidR="00A35EBB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F161B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2021/2022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9099579" id="Rectâ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fOVFHOABAACNAwAADgAAAAAAAAAAAAAAAAAuAgAAZHJzL2Uyb0RvYy54bWxQSwECLQAUAAYA&#10;CAAAACEA1DJprdwAAAAFAQAADwAAAAAAAAAAAAAAAAA6BAAAZHJzL2Rvd25yZXYueG1sUEsFBgAA&#10;AAAEAAQA8wAAAEMFAAAAAA==&#10;" o:allowincell="f" filled="f" stroked="f">
              <v:textbox style="layout-flow:vertical;mso-layout-flow-alt:bottom-to-top" inset=",,8.64pt,10.8pt">
                <w:txbxContent>
                  <w:p w14:paraId="248C2C20" w14:textId="7037A2E1" w:rsidR="006A5EA4" w:rsidRDefault="000640C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Redes de Dados II</w:t>
                        </w:r>
                      </w:sdtContent>
                    </w:sdt>
                    <w:r w:rsidR="00A35EBB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F161B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2021/2022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D37D29" wp14:editId="6A7555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7F95A3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5648C9" wp14:editId="33330A62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0DAAB0C8" w14:textId="77777777" w:rsidR="006A5EA4" w:rsidRDefault="00A35EBB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F90A5A" w:rsidRPr="00F90A5A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5648C9"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" o:allowincell="f" fillcolor="#d34817 [3204]" stroked="f">
              <v:textbox inset="0,0,0,0">
                <w:txbxContent>
                  <w:p w14:paraId="0DAAB0C8" w14:textId="77777777" w:rsidR="006A5EA4" w:rsidRDefault="00A35EBB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F90A5A" w:rsidRPr="00F90A5A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B343A57" w14:textId="77777777" w:rsidR="006A5EA4" w:rsidRDefault="006A5EA4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557BB" w14:textId="77777777" w:rsidR="000640CF" w:rsidRDefault="000640CF">
      <w:pPr>
        <w:spacing w:after="0" w:line="240" w:lineRule="auto"/>
      </w:pPr>
      <w:r>
        <w:separator/>
      </w:r>
    </w:p>
  </w:footnote>
  <w:footnote w:type="continuationSeparator" w:id="0">
    <w:p w14:paraId="6E8BD5FF" w14:textId="77777777" w:rsidR="000640CF" w:rsidRDefault="0006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403D1ED6"/>
    <w:multiLevelType w:val="hybridMultilevel"/>
    <w:tmpl w:val="3BD240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56"/>
    <w:rsid w:val="000029E3"/>
    <w:rsid w:val="00003FC1"/>
    <w:rsid w:val="000053E5"/>
    <w:rsid w:val="00006E88"/>
    <w:rsid w:val="00012AB0"/>
    <w:rsid w:val="000266D2"/>
    <w:rsid w:val="00027A0B"/>
    <w:rsid w:val="00031279"/>
    <w:rsid w:val="00031796"/>
    <w:rsid w:val="00041AE8"/>
    <w:rsid w:val="000473F5"/>
    <w:rsid w:val="00050DF3"/>
    <w:rsid w:val="0005105E"/>
    <w:rsid w:val="00053DE9"/>
    <w:rsid w:val="00055F54"/>
    <w:rsid w:val="00056595"/>
    <w:rsid w:val="00056958"/>
    <w:rsid w:val="000602BF"/>
    <w:rsid w:val="00063DD0"/>
    <w:rsid w:val="000640CF"/>
    <w:rsid w:val="000656BE"/>
    <w:rsid w:val="00067CCF"/>
    <w:rsid w:val="00067FAC"/>
    <w:rsid w:val="000727F6"/>
    <w:rsid w:val="00074B24"/>
    <w:rsid w:val="0007538D"/>
    <w:rsid w:val="00080B56"/>
    <w:rsid w:val="00082545"/>
    <w:rsid w:val="00087266"/>
    <w:rsid w:val="0009182D"/>
    <w:rsid w:val="000923D1"/>
    <w:rsid w:val="00092464"/>
    <w:rsid w:val="000A0BE0"/>
    <w:rsid w:val="000A70EC"/>
    <w:rsid w:val="000B25EA"/>
    <w:rsid w:val="000B52A6"/>
    <w:rsid w:val="000B5B89"/>
    <w:rsid w:val="000C28A1"/>
    <w:rsid w:val="000C28CB"/>
    <w:rsid w:val="000D4BE9"/>
    <w:rsid w:val="000E0636"/>
    <w:rsid w:val="000E2DF8"/>
    <w:rsid w:val="000F0978"/>
    <w:rsid w:val="000F0D25"/>
    <w:rsid w:val="000F1D28"/>
    <w:rsid w:val="000F6F63"/>
    <w:rsid w:val="001021ED"/>
    <w:rsid w:val="001054AE"/>
    <w:rsid w:val="00105F4C"/>
    <w:rsid w:val="00106D55"/>
    <w:rsid w:val="0011177E"/>
    <w:rsid w:val="00113300"/>
    <w:rsid w:val="001160CC"/>
    <w:rsid w:val="001174D9"/>
    <w:rsid w:val="001211B6"/>
    <w:rsid w:val="00134EC2"/>
    <w:rsid w:val="00135752"/>
    <w:rsid w:val="00136887"/>
    <w:rsid w:val="00137508"/>
    <w:rsid w:val="00143AA9"/>
    <w:rsid w:val="001455AE"/>
    <w:rsid w:val="00147138"/>
    <w:rsid w:val="0015041D"/>
    <w:rsid w:val="00152863"/>
    <w:rsid w:val="00153F82"/>
    <w:rsid w:val="001565DA"/>
    <w:rsid w:val="00157474"/>
    <w:rsid w:val="00157BEA"/>
    <w:rsid w:val="001614F7"/>
    <w:rsid w:val="0016590E"/>
    <w:rsid w:val="001702BE"/>
    <w:rsid w:val="00175940"/>
    <w:rsid w:val="00185916"/>
    <w:rsid w:val="00186FF0"/>
    <w:rsid w:val="00191A80"/>
    <w:rsid w:val="00191EE2"/>
    <w:rsid w:val="00193EAD"/>
    <w:rsid w:val="001948B8"/>
    <w:rsid w:val="00195CAE"/>
    <w:rsid w:val="001A00EA"/>
    <w:rsid w:val="001A3F50"/>
    <w:rsid w:val="001A4F38"/>
    <w:rsid w:val="001B0BDA"/>
    <w:rsid w:val="001B1271"/>
    <w:rsid w:val="001B74DA"/>
    <w:rsid w:val="001B7E55"/>
    <w:rsid w:val="001D0450"/>
    <w:rsid w:val="001D1815"/>
    <w:rsid w:val="001D1E77"/>
    <w:rsid w:val="001D417E"/>
    <w:rsid w:val="001E1295"/>
    <w:rsid w:val="001E520B"/>
    <w:rsid w:val="001E623F"/>
    <w:rsid w:val="001F2C24"/>
    <w:rsid w:val="001F6F05"/>
    <w:rsid w:val="00201B95"/>
    <w:rsid w:val="00203363"/>
    <w:rsid w:val="00205558"/>
    <w:rsid w:val="00205A80"/>
    <w:rsid w:val="0020625C"/>
    <w:rsid w:val="002153CD"/>
    <w:rsid w:val="00223806"/>
    <w:rsid w:val="00224ED1"/>
    <w:rsid w:val="00255099"/>
    <w:rsid w:val="002578E9"/>
    <w:rsid w:val="00262456"/>
    <w:rsid w:val="002629FA"/>
    <w:rsid w:val="00262DCE"/>
    <w:rsid w:val="002646D8"/>
    <w:rsid w:val="00265173"/>
    <w:rsid w:val="00267B5B"/>
    <w:rsid w:val="0027414E"/>
    <w:rsid w:val="00276F5E"/>
    <w:rsid w:val="002802A1"/>
    <w:rsid w:val="0028154F"/>
    <w:rsid w:val="00283669"/>
    <w:rsid w:val="00291838"/>
    <w:rsid w:val="00291F31"/>
    <w:rsid w:val="00295CFF"/>
    <w:rsid w:val="00297909"/>
    <w:rsid w:val="00297D4C"/>
    <w:rsid w:val="002A08AF"/>
    <w:rsid w:val="002A0A57"/>
    <w:rsid w:val="002A646D"/>
    <w:rsid w:val="002A79D5"/>
    <w:rsid w:val="002B140D"/>
    <w:rsid w:val="002B70D2"/>
    <w:rsid w:val="002C25C4"/>
    <w:rsid w:val="002C6233"/>
    <w:rsid w:val="002C71CD"/>
    <w:rsid w:val="002D1146"/>
    <w:rsid w:val="002D15A6"/>
    <w:rsid w:val="002D197E"/>
    <w:rsid w:val="002D204A"/>
    <w:rsid w:val="002D6A84"/>
    <w:rsid w:val="002D72F1"/>
    <w:rsid w:val="002F0A7A"/>
    <w:rsid w:val="00304522"/>
    <w:rsid w:val="00305C14"/>
    <w:rsid w:val="00310506"/>
    <w:rsid w:val="003119F1"/>
    <w:rsid w:val="00315569"/>
    <w:rsid w:val="00315592"/>
    <w:rsid w:val="003200A2"/>
    <w:rsid w:val="00320BB0"/>
    <w:rsid w:val="0032246D"/>
    <w:rsid w:val="0032418C"/>
    <w:rsid w:val="003336B1"/>
    <w:rsid w:val="00343535"/>
    <w:rsid w:val="003444D5"/>
    <w:rsid w:val="003512F6"/>
    <w:rsid w:val="00354C58"/>
    <w:rsid w:val="00355EFE"/>
    <w:rsid w:val="003569DD"/>
    <w:rsid w:val="003622C6"/>
    <w:rsid w:val="003630F7"/>
    <w:rsid w:val="00363431"/>
    <w:rsid w:val="00365FD3"/>
    <w:rsid w:val="003845CE"/>
    <w:rsid w:val="003957FD"/>
    <w:rsid w:val="003A46FC"/>
    <w:rsid w:val="003A7703"/>
    <w:rsid w:val="003B0716"/>
    <w:rsid w:val="003B1841"/>
    <w:rsid w:val="003B1D3F"/>
    <w:rsid w:val="003C2455"/>
    <w:rsid w:val="003C41FC"/>
    <w:rsid w:val="003C5F33"/>
    <w:rsid w:val="003C6F94"/>
    <w:rsid w:val="003D5383"/>
    <w:rsid w:val="003D5CD8"/>
    <w:rsid w:val="003D5E51"/>
    <w:rsid w:val="003D61B8"/>
    <w:rsid w:val="003D745D"/>
    <w:rsid w:val="003E3729"/>
    <w:rsid w:val="003E4E12"/>
    <w:rsid w:val="003E7116"/>
    <w:rsid w:val="003E7ED7"/>
    <w:rsid w:val="003F161B"/>
    <w:rsid w:val="003F6DC1"/>
    <w:rsid w:val="00401B9C"/>
    <w:rsid w:val="0041432E"/>
    <w:rsid w:val="00430BC4"/>
    <w:rsid w:val="004371BD"/>
    <w:rsid w:val="0044068C"/>
    <w:rsid w:val="00441126"/>
    <w:rsid w:val="004415CE"/>
    <w:rsid w:val="00445B54"/>
    <w:rsid w:val="00450BA7"/>
    <w:rsid w:val="0045505B"/>
    <w:rsid w:val="00461F83"/>
    <w:rsid w:val="00464E22"/>
    <w:rsid w:val="004652F6"/>
    <w:rsid w:val="00467720"/>
    <w:rsid w:val="0047002D"/>
    <w:rsid w:val="00480AAE"/>
    <w:rsid w:val="00484B4A"/>
    <w:rsid w:val="00493F31"/>
    <w:rsid w:val="00496E99"/>
    <w:rsid w:val="00496F77"/>
    <w:rsid w:val="004A35D4"/>
    <w:rsid w:val="004A7122"/>
    <w:rsid w:val="004A7B14"/>
    <w:rsid w:val="004B2219"/>
    <w:rsid w:val="004B5313"/>
    <w:rsid w:val="004C35ED"/>
    <w:rsid w:val="004C7DC7"/>
    <w:rsid w:val="004D068B"/>
    <w:rsid w:val="004E2A77"/>
    <w:rsid w:val="004E3A82"/>
    <w:rsid w:val="004E3ADC"/>
    <w:rsid w:val="00500279"/>
    <w:rsid w:val="0050486B"/>
    <w:rsid w:val="005103B3"/>
    <w:rsid w:val="0051285D"/>
    <w:rsid w:val="005128A0"/>
    <w:rsid w:val="005135D3"/>
    <w:rsid w:val="005158A2"/>
    <w:rsid w:val="00516786"/>
    <w:rsid w:val="00516AAC"/>
    <w:rsid w:val="005269D9"/>
    <w:rsid w:val="00531594"/>
    <w:rsid w:val="005319D6"/>
    <w:rsid w:val="00533F4A"/>
    <w:rsid w:val="00540C14"/>
    <w:rsid w:val="0054419C"/>
    <w:rsid w:val="005449E0"/>
    <w:rsid w:val="00546564"/>
    <w:rsid w:val="0055084F"/>
    <w:rsid w:val="00552924"/>
    <w:rsid w:val="00553117"/>
    <w:rsid w:val="0055369D"/>
    <w:rsid w:val="00555883"/>
    <w:rsid w:val="005562A2"/>
    <w:rsid w:val="00565A3E"/>
    <w:rsid w:val="00575370"/>
    <w:rsid w:val="0058507E"/>
    <w:rsid w:val="005854F7"/>
    <w:rsid w:val="005910BC"/>
    <w:rsid w:val="00591501"/>
    <w:rsid w:val="0059527B"/>
    <w:rsid w:val="005953AA"/>
    <w:rsid w:val="00595BED"/>
    <w:rsid w:val="00597349"/>
    <w:rsid w:val="005977E1"/>
    <w:rsid w:val="005A2104"/>
    <w:rsid w:val="005A2871"/>
    <w:rsid w:val="005A371A"/>
    <w:rsid w:val="005A67D2"/>
    <w:rsid w:val="005B2CF5"/>
    <w:rsid w:val="005B5B4E"/>
    <w:rsid w:val="005C1B7B"/>
    <w:rsid w:val="005C7A1D"/>
    <w:rsid w:val="005D0260"/>
    <w:rsid w:val="005D3779"/>
    <w:rsid w:val="005D5DE6"/>
    <w:rsid w:val="005E2CF6"/>
    <w:rsid w:val="005E7DA5"/>
    <w:rsid w:val="005F3E49"/>
    <w:rsid w:val="00601180"/>
    <w:rsid w:val="00601EF5"/>
    <w:rsid w:val="00603BC1"/>
    <w:rsid w:val="0060609B"/>
    <w:rsid w:val="00615EB0"/>
    <w:rsid w:val="006163E9"/>
    <w:rsid w:val="0061654B"/>
    <w:rsid w:val="00621CE3"/>
    <w:rsid w:val="006241E8"/>
    <w:rsid w:val="00624B78"/>
    <w:rsid w:val="0062777F"/>
    <w:rsid w:val="006318B7"/>
    <w:rsid w:val="0063267D"/>
    <w:rsid w:val="00634BD6"/>
    <w:rsid w:val="00635F29"/>
    <w:rsid w:val="00637A85"/>
    <w:rsid w:val="00640488"/>
    <w:rsid w:val="006449CE"/>
    <w:rsid w:val="006458D7"/>
    <w:rsid w:val="00660639"/>
    <w:rsid w:val="0066267D"/>
    <w:rsid w:val="00663D3F"/>
    <w:rsid w:val="006648F2"/>
    <w:rsid w:val="00666D57"/>
    <w:rsid w:val="00670953"/>
    <w:rsid w:val="00671B44"/>
    <w:rsid w:val="00677DEE"/>
    <w:rsid w:val="0068106B"/>
    <w:rsid w:val="00683FC6"/>
    <w:rsid w:val="006936D8"/>
    <w:rsid w:val="006A1D25"/>
    <w:rsid w:val="006A2287"/>
    <w:rsid w:val="006A33C6"/>
    <w:rsid w:val="006A5EA4"/>
    <w:rsid w:val="006B0EA5"/>
    <w:rsid w:val="006B3FA7"/>
    <w:rsid w:val="006C269B"/>
    <w:rsid w:val="006C3772"/>
    <w:rsid w:val="006C6ED6"/>
    <w:rsid w:val="006D216D"/>
    <w:rsid w:val="006D31A5"/>
    <w:rsid w:val="006D499A"/>
    <w:rsid w:val="006D4D5A"/>
    <w:rsid w:val="006D581F"/>
    <w:rsid w:val="006E097C"/>
    <w:rsid w:val="006E0D54"/>
    <w:rsid w:val="006E4406"/>
    <w:rsid w:val="006E46FD"/>
    <w:rsid w:val="006E4C63"/>
    <w:rsid w:val="006E5F14"/>
    <w:rsid w:val="006F26BD"/>
    <w:rsid w:val="00705C26"/>
    <w:rsid w:val="00713923"/>
    <w:rsid w:val="00715527"/>
    <w:rsid w:val="007200F4"/>
    <w:rsid w:val="007249F9"/>
    <w:rsid w:val="00724ABB"/>
    <w:rsid w:val="00726209"/>
    <w:rsid w:val="0074268D"/>
    <w:rsid w:val="007444E6"/>
    <w:rsid w:val="007462FC"/>
    <w:rsid w:val="00746B69"/>
    <w:rsid w:val="00750AA2"/>
    <w:rsid w:val="00752684"/>
    <w:rsid w:val="0075478E"/>
    <w:rsid w:val="00755F2F"/>
    <w:rsid w:val="0076236D"/>
    <w:rsid w:val="00762A35"/>
    <w:rsid w:val="0077178C"/>
    <w:rsid w:val="00772C33"/>
    <w:rsid w:val="00783912"/>
    <w:rsid w:val="00784450"/>
    <w:rsid w:val="0079257C"/>
    <w:rsid w:val="007A0EEE"/>
    <w:rsid w:val="007A1425"/>
    <w:rsid w:val="007A47F6"/>
    <w:rsid w:val="007A7501"/>
    <w:rsid w:val="007B15A1"/>
    <w:rsid w:val="007B3913"/>
    <w:rsid w:val="007B4AAA"/>
    <w:rsid w:val="007B4EF7"/>
    <w:rsid w:val="007B7276"/>
    <w:rsid w:val="007C1EE6"/>
    <w:rsid w:val="007C3B56"/>
    <w:rsid w:val="007D0CA2"/>
    <w:rsid w:val="007D2C19"/>
    <w:rsid w:val="007D3206"/>
    <w:rsid w:val="007D7D96"/>
    <w:rsid w:val="007E0FDA"/>
    <w:rsid w:val="007E38F7"/>
    <w:rsid w:val="007E53DA"/>
    <w:rsid w:val="007E74FC"/>
    <w:rsid w:val="007E77FF"/>
    <w:rsid w:val="007F1816"/>
    <w:rsid w:val="007F27F0"/>
    <w:rsid w:val="007F7648"/>
    <w:rsid w:val="007F7C8A"/>
    <w:rsid w:val="00800957"/>
    <w:rsid w:val="008021E6"/>
    <w:rsid w:val="0080490E"/>
    <w:rsid w:val="008104C6"/>
    <w:rsid w:val="00816DB2"/>
    <w:rsid w:val="008177DA"/>
    <w:rsid w:val="00824017"/>
    <w:rsid w:val="008243E4"/>
    <w:rsid w:val="00824FF9"/>
    <w:rsid w:val="00825830"/>
    <w:rsid w:val="008324BD"/>
    <w:rsid w:val="008352A5"/>
    <w:rsid w:val="00836C39"/>
    <w:rsid w:val="00837A4F"/>
    <w:rsid w:val="00842329"/>
    <w:rsid w:val="008433FC"/>
    <w:rsid w:val="0084492A"/>
    <w:rsid w:val="00853417"/>
    <w:rsid w:val="008559A3"/>
    <w:rsid w:val="008567B9"/>
    <w:rsid w:val="00863DEE"/>
    <w:rsid w:val="0087360B"/>
    <w:rsid w:val="00875300"/>
    <w:rsid w:val="00876CCC"/>
    <w:rsid w:val="008811CB"/>
    <w:rsid w:val="008849B4"/>
    <w:rsid w:val="008861F6"/>
    <w:rsid w:val="00895726"/>
    <w:rsid w:val="008A4E4B"/>
    <w:rsid w:val="008A7D87"/>
    <w:rsid w:val="008D1D00"/>
    <w:rsid w:val="008D5EE8"/>
    <w:rsid w:val="008E073C"/>
    <w:rsid w:val="008E0AAF"/>
    <w:rsid w:val="008E42F5"/>
    <w:rsid w:val="008E72EF"/>
    <w:rsid w:val="008E7B1E"/>
    <w:rsid w:val="008F706D"/>
    <w:rsid w:val="00901CCE"/>
    <w:rsid w:val="009027F9"/>
    <w:rsid w:val="00905D38"/>
    <w:rsid w:val="009266CA"/>
    <w:rsid w:val="00926E47"/>
    <w:rsid w:val="00930443"/>
    <w:rsid w:val="00932723"/>
    <w:rsid w:val="00942BAA"/>
    <w:rsid w:val="0094582D"/>
    <w:rsid w:val="0095206F"/>
    <w:rsid w:val="009554F3"/>
    <w:rsid w:val="00955DA3"/>
    <w:rsid w:val="00956493"/>
    <w:rsid w:val="00960489"/>
    <w:rsid w:val="00963F45"/>
    <w:rsid w:val="009661DC"/>
    <w:rsid w:val="0097066E"/>
    <w:rsid w:val="0097542E"/>
    <w:rsid w:val="00975BA5"/>
    <w:rsid w:val="00976E48"/>
    <w:rsid w:val="009926CC"/>
    <w:rsid w:val="00994527"/>
    <w:rsid w:val="00994AC6"/>
    <w:rsid w:val="009974A1"/>
    <w:rsid w:val="009A081F"/>
    <w:rsid w:val="009A13A2"/>
    <w:rsid w:val="009A539A"/>
    <w:rsid w:val="009A5DFC"/>
    <w:rsid w:val="009A75A7"/>
    <w:rsid w:val="009A7D17"/>
    <w:rsid w:val="009B02B0"/>
    <w:rsid w:val="009B1799"/>
    <w:rsid w:val="009B63E2"/>
    <w:rsid w:val="009B7FA0"/>
    <w:rsid w:val="009C7454"/>
    <w:rsid w:val="009D4D08"/>
    <w:rsid w:val="009E15DC"/>
    <w:rsid w:val="009F1DAF"/>
    <w:rsid w:val="00A01663"/>
    <w:rsid w:val="00A01BDC"/>
    <w:rsid w:val="00A142A8"/>
    <w:rsid w:val="00A26193"/>
    <w:rsid w:val="00A269AA"/>
    <w:rsid w:val="00A30FE4"/>
    <w:rsid w:val="00A33D48"/>
    <w:rsid w:val="00A34D6B"/>
    <w:rsid w:val="00A35EBB"/>
    <w:rsid w:val="00A36AFD"/>
    <w:rsid w:val="00A44222"/>
    <w:rsid w:val="00A44785"/>
    <w:rsid w:val="00A45144"/>
    <w:rsid w:val="00A455AD"/>
    <w:rsid w:val="00A45DC0"/>
    <w:rsid w:val="00A51F53"/>
    <w:rsid w:val="00A52DB3"/>
    <w:rsid w:val="00A53009"/>
    <w:rsid w:val="00A561EB"/>
    <w:rsid w:val="00A65E85"/>
    <w:rsid w:val="00A82D7E"/>
    <w:rsid w:val="00A840DD"/>
    <w:rsid w:val="00A84D36"/>
    <w:rsid w:val="00A9038A"/>
    <w:rsid w:val="00A92205"/>
    <w:rsid w:val="00A967C7"/>
    <w:rsid w:val="00A97C58"/>
    <w:rsid w:val="00AA1854"/>
    <w:rsid w:val="00AA2352"/>
    <w:rsid w:val="00AA25E0"/>
    <w:rsid w:val="00AA3080"/>
    <w:rsid w:val="00AA5176"/>
    <w:rsid w:val="00AB7897"/>
    <w:rsid w:val="00AC743F"/>
    <w:rsid w:val="00AD33A4"/>
    <w:rsid w:val="00AD3ACF"/>
    <w:rsid w:val="00AD74C6"/>
    <w:rsid w:val="00AE4E46"/>
    <w:rsid w:val="00AF5AAD"/>
    <w:rsid w:val="00AF6344"/>
    <w:rsid w:val="00B011BD"/>
    <w:rsid w:val="00B0148E"/>
    <w:rsid w:val="00B07CAF"/>
    <w:rsid w:val="00B13343"/>
    <w:rsid w:val="00B21B24"/>
    <w:rsid w:val="00B232A4"/>
    <w:rsid w:val="00B301E7"/>
    <w:rsid w:val="00B5197F"/>
    <w:rsid w:val="00B60C30"/>
    <w:rsid w:val="00B7225E"/>
    <w:rsid w:val="00B76EF9"/>
    <w:rsid w:val="00B77B4C"/>
    <w:rsid w:val="00B85CAF"/>
    <w:rsid w:val="00B85E1D"/>
    <w:rsid w:val="00B86B2C"/>
    <w:rsid w:val="00B87354"/>
    <w:rsid w:val="00B87FCF"/>
    <w:rsid w:val="00B913B6"/>
    <w:rsid w:val="00B94C74"/>
    <w:rsid w:val="00B962F8"/>
    <w:rsid w:val="00B9744C"/>
    <w:rsid w:val="00B97F12"/>
    <w:rsid w:val="00BB0802"/>
    <w:rsid w:val="00BB3FB2"/>
    <w:rsid w:val="00BB604B"/>
    <w:rsid w:val="00BB7518"/>
    <w:rsid w:val="00BC0919"/>
    <w:rsid w:val="00BC0F5F"/>
    <w:rsid w:val="00BC2B19"/>
    <w:rsid w:val="00BC5FA1"/>
    <w:rsid w:val="00BD24AC"/>
    <w:rsid w:val="00BD71FB"/>
    <w:rsid w:val="00BD7E3D"/>
    <w:rsid w:val="00BE0554"/>
    <w:rsid w:val="00BE6EE4"/>
    <w:rsid w:val="00BE7A1C"/>
    <w:rsid w:val="00C069D4"/>
    <w:rsid w:val="00C1499F"/>
    <w:rsid w:val="00C15EFA"/>
    <w:rsid w:val="00C16D57"/>
    <w:rsid w:val="00C23F20"/>
    <w:rsid w:val="00C25412"/>
    <w:rsid w:val="00C27977"/>
    <w:rsid w:val="00C343E7"/>
    <w:rsid w:val="00C34533"/>
    <w:rsid w:val="00C42DA2"/>
    <w:rsid w:val="00C44AE9"/>
    <w:rsid w:val="00C470E7"/>
    <w:rsid w:val="00C671F3"/>
    <w:rsid w:val="00C70954"/>
    <w:rsid w:val="00C74661"/>
    <w:rsid w:val="00C746AC"/>
    <w:rsid w:val="00C751DB"/>
    <w:rsid w:val="00C77A0C"/>
    <w:rsid w:val="00C8016D"/>
    <w:rsid w:val="00C92133"/>
    <w:rsid w:val="00C943B5"/>
    <w:rsid w:val="00CA0EF5"/>
    <w:rsid w:val="00CA403D"/>
    <w:rsid w:val="00CA7D1D"/>
    <w:rsid w:val="00CB203F"/>
    <w:rsid w:val="00CB494B"/>
    <w:rsid w:val="00CB6826"/>
    <w:rsid w:val="00CC0A1E"/>
    <w:rsid w:val="00CC4507"/>
    <w:rsid w:val="00CC499C"/>
    <w:rsid w:val="00CC4AF3"/>
    <w:rsid w:val="00CD048E"/>
    <w:rsid w:val="00CD1EE3"/>
    <w:rsid w:val="00CD1FAF"/>
    <w:rsid w:val="00CD27B5"/>
    <w:rsid w:val="00CE5DDE"/>
    <w:rsid w:val="00CE76CD"/>
    <w:rsid w:val="00CF133E"/>
    <w:rsid w:val="00CF34AB"/>
    <w:rsid w:val="00D060F6"/>
    <w:rsid w:val="00D111C9"/>
    <w:rsid w:val="00D113C9"/>
    <w:rsid w:val="00D13A85"/>
    <w:rsid w:val="00D23A64"/>
    <w:rsid w:val="00D247AF"/>
    <w:rsid w:val="00D2491C"/>
    <w:rsid w:val="00D24C97"/>
    <w:rsid w:val="00D27698"/>
    <w:rsid w:val="00D317F4"/>
    <w:rsid w:val="00D31DD2"/>
    <w:rsid w:val="00D34B7D"/>
    <w:rsid w:val="00D36D3E"/>
    <w:rsid w:val="00D467B1"/>
    <w:rsid w:val="00D52D90"/>
    <w:rsid w:val="00D552F5"/>
    <w:rsid w:val="00D553E1"/>
    <w:rsid w:val="00D55E20"/>
    <w:rsid w:val="00D63679"/>
    <w:rsid w:val="00D66220"/>
    <w:rsid w:val="00D66EAD"/>
    <w:rsid w:val="00D67629"/>
    <w:rsid w:val="00D814BF"/>
    <w:rsid w:val="00D9142B"/>
    <w:rsid w:val="00D93190"/>
    <w:rsid w:val="00D97445"/>
    <w:rsid w:val="00DA6291"/>
    <w:rsid w:val="00DB10CE"/>
    <w:rsid w:val="00DC1CED"/>
    <w:rsid w:val="00DC430E"/>
    <w:rsid w:val="00DE37CB"/>
    <w:rsid w:val="00DE54BE"/>
    <w:rsid w:val="00DF2B37"/>
    <w:rsid w:val="00DF6764"/>
    <w:rsid w:val="00E00B85"/>
    <w:rsid w:val="00E05BE1"/>
    <w:rsid w:val="00E06DE3"/>
    <w:rsid w:val="00E07484"/>
    <w:rsid w:val="00E117BE"/>
    <w:rsid w:val="00E1306A"/>
    <w:rsid w:val="00E2549B"/>
    <w:rsid w:val="00E47004"/>
    <w:rsid w:val="00E517E5"/>
    <w:rsid w:val="00E51A01"/>
    <w:rsid w:val="00E61E86"/>
    <w:rsid w:val="00E63426"/>
    <w:rsid w:val="00E71476"/>
    <w:rsid w:val="00E74A8F"/>
    <w:rsid w:val="00E74E40"/>
    <w:rsid w:val="00E7646F"/>
    <w:rsid w:val="00E85678"/>
    <w:rsid w:val="00E92145"/>
    <w:rsid w:val="00E94AF3"/>
    <w:rsid w:val="00E95A3A"/>
    <w:rsid w:val="00E95B16"/>
    <w:rsid w:val="00E960F3"/>
    <w:rsid w:val="00E96CD7"/>
    <w:rsid w:val="00E97A3B"/>
    <w:rsid w:val="00EA1583"/>
    <w:rsid w:val="00EA38FF"/>
    <w:rsid w:val="00EA5980"/>
    <w:rsid w:val="00EA7DC6"/>
    <w:rsid w:val="00EB18DC"/>
    <w:rsid w:val="00EB1A5A"/>
    <w:rsid w:val="00EB3449"/>
    <w:rsid w:val="00EB388D"/>
    <w:rsid w:val="00EB5C77"/>
    <w:rsid w:val="00EC0475"/>
    <w:rsid w:val="00EC4301"/>
    <w:rsid w:val="00ED15F5"/>
    <w:rsid w:val="00ED614B"/>
    <w:rsid w:val="00ED65C1"/>
    <w:rsid w:val="00ED75ED"/>
    <w:rsid w:val="00EE27C2"/>
    <w:rsid w:val="00EE7181"/>
    <w:rsid w:val="00EE731D"/>
    <w:rsid w:val="00EF6F52"/>
    <w:rsid w:val="00F00DEF"/>
    <w:rsid w:val="00F03E87"/>
    <w:rsid w:val="00F11924"/>
    <w:rsid w:val="00F1446B"/>
    <w:rsid w:val="00F200FB"/>
    <w:rsid w:val="00F21E7B"/>
    <w:rsid w:val="00F24CB5"/>
    <w:rsid w:val="00F24E82"/>
    <w:rsid w:val="00F25C47"/>
    <w:rsid w:val="00F335E5"/>
    <w:rsid w:val="00F34F67"/>
    <w:rsid w:val="00F3797D"/>
    <w:rsid w:val="00F460B0"/>
    <w:rsid w:val="00F4780C"/>
    <w:rsid w:val="00F47B8F"/>
    <w:rsid w:val="00F5254A"/>
    <w:rsid w:val="00F574B9"/>
    <w:rsid w:val="00F57F40"/>
    <w:rsid w:val="00F60319"/>
    <w:rsid w:val="00F60D4A"/>
    <w:rsid w:val="00F61892"/>
    <w:rsid w:val="00F65D9D"/>
    <w:rsid w:val="00F71116"/>
    <w:rsid w:val="00F712A2"/>
    <w:rsid w:val="00F73908"/>
    <w:rsid w:val="00F74B20"/>
    <w:rsid w:val="00F7517F"/>
    <w:rsid w:val="00F755BD"/>
    <w:rsid w:val="00F8375F"/>
    <w:rsid w:val="00F84368"/>
    <w:rsid w:val="00F877D7"/>
    <w:rsid w:val="00F90A5A"/>
    <w:rsid w:val="00F91F4D"/>
    <w:rsid w:val="00F93D9E"/>
    <w:rsid w:val="00F9516D"/>
    <w:rsid w:val="00F96BCD"/>
    <w:rsid w:val="00FA0246"/>
    <w:rsid w:val="00FA5B86"/>
    <w:rsid w:val="00FB0462"/>
    <w:rsid w:val="00FB5771"/>
    <w:rsid w:val="00FB6FF0"/>
    <w:rsid w:val="00FC0213"/>
    <w:rsid w:val="00FC5E57"/>
    <w:rsid w:val="00FD51C0"/>
    <w:rsid w:val="00FE006A"/>
    <w:rsid w:val="00FE3F1D"/>
    <w:rsid w:val="00FF1CAF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23A3"/>
  <w15:docId w15:val="{3ECAD8F4-0DE1-476D-8B42-50506DB3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5D"/>
    <w:pPr>
      <w:spacing w:after="160"/>
    </w:pPr>
    <w:rPr>
      <w:rFonts w:ascii="Arial" w:hAnsi="Arial" w:cs="Times New Roman"/>
      <w:color w:val="000000" w:themeColor="text1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3F"/>
    <w:pPr>
      <w:spacing w:before="300" w:after="40" w:line="360" w:lineRule="auto"/>
      <w:outlineLvl w:val="0"/>
    </w:pPr>
    <w:rPr>
      <w:b/>
      <w:color w:val="auto"/>
      <w:spacing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DFC"/>
    <w:pPr>
      <w:spacing w:before="240" w:after="40" w:line="240" w:lineRule="auto"/>
      <w:outlineLvl w:val="1"/>
    </w:pPr>
    <w:rPr>
      <w:b/>
      <w:spacing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3F"/>
    <w:rPr>
      <w:rFonts w:ascii="Arial" w:hAnsi="Arial" w:cs="Times New Roman"/>
      <w:b/>
      <w:spacing w:val="2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5DFC"/>
    <w:rPr>
      <w:rFonts w:ascii="Arial" w:hAnsi="Arial" w:cs="Times New Roman"/>
      <w:b/>
      <w:color w:val="000000" w:themeColor="text1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Trecho Em Bloco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NormalWeb">
    <w:name w:val="Normal (Web)"/>
    <w:basedOn w:val="Normal"/>
    <w:uiPriority w:val="99"/>
    <w:unhideWhenUsed/>
    <w:rsid w:val="00B232A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Cs w:val="24"/>
    </w:rPr>
  </w:style>
  <w:style w:type="character" w:customStyle="1" w:styleId="apple-converted-space">
    <w:name w:val="apple-converted-space"/>
    <w:basedOn w:val="DefaultParagraphFont"/>
    <w:rsid w:val="00B232A4"/>
  </w:style>
  <w:style w:type="character" w:styleId="Hyperlink">
    <w:name w:val="Hyperlink"/>
    <w:basedOn w:val="DefaultParagraphFont"/>
    <w:uiPriority w:val="99"/>
    <w:unhideWhenUsed/>
    <w:rsid w:val="00B232A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4B4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3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71" Type="http://schemas.openxmlformats.org/officeDocument/2006/relationships/image" Target="media/image6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a\AppData\Roaming\Microsoft\Templates\Relat&#243;rio%20(Tema%20Equidad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2021/2022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A717AB-4BF4-4E4B-8B3E-77B6088560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233</TotalTime>
  <Pages>25</Pages>
  <Words>3420</Words>
  <Characters>18468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Redes de Dados II</vt:lpstr>
      <vt:lpstr>A Evolução do Violoncelo - Do Barroco à atualidade</vt:lpstr>
    </vt:vector>
  </TitlesOfParts>
  <Company/>
  <LinksUpToDate>false</LinksUpToDate>
  <CharactersWithSpaces>21845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Dados II</dc:title>
  <dc:subject>Trabalho Prático 1</dc:subject>
  <dc:creator>Daniel Graça, n.º 20948</dc:creator>
  <cp:keywords/>
  <dc:description/>
  <cp:lastModifiedBy>Daniel Graça</cp:lastModifiedBy>
  <cp:revision>150</cp:revision>
  <cp:lastPrinted>2022-03-27T14:27:00Z</cp:lastPrinted>
  <dcterms:created xsi:type="dcterms:W3CDTF">2022-03-16T18:49:00Z</dcterms:created>
  <dcterms:modified xsi:type="dcterms:W3CDTF">2022-03-27T15:22:00Z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