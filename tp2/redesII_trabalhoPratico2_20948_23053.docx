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7E1B3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7E1B3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7E1B3D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3D2548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3D2548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3D2548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7E1B3D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0B9B47A2" w:rsidR="006A5EA4" w:rsidRDefault="007E1B3D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Trabalho Prático </w:t>
                                          </w:r>
                                          <w:r w:rsidR="002F772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7E1B3D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0B9B47A2" w:rsidR="006A5EA4" w:rsidRDefault="007E1B3D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Trabalho Prático </w:t>
                                    </w:r>
                                    <w:r w:rsidR="002F7729"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0E429FDA" w14:textId="71B63746" w:rsidR="00F531D1" w:rsidRDefault="00F531D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7298" w:history="1">
            <w:r w:rsidRPr="00EF7BA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1B61" w14:textId="5B812E52" w:rsidR="00F531D1" w:rsidRDefault="007E1B3D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299" w:history="1">
            <w:r w:rsidR="00F531D1" w:rsidRPr="00EF7BA0">
              <w:rPr>
                <w:rStyle w:val="Hyperlink"/>
                <w:noProof/>
              </w:rPr>
              <w:t>Cenário único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_Toc100237299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3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38562005" w14:textId="3CB58F4B" w:rsidR="00F531D1" w:rsidRDefault="007E1B3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0" w:history="1">
            <w:r w:rsidR="00F531D1" w:rsidRPr="00EF7BA0">
              <w:rPr>
                <w:rStyle w:val="Hyperlink"/>
                <w:bCs/>
                <w:noProof/>
              </w:rPr>
              <w:t>Topologia da rede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_Toc100237300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3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5B173A1B" w14:textId="69F39B56" w:rsidR="00F531D1" w:rsidRDefault="007E1B3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1" w:history="1">
            <w:r w:rsidR="00F531D1" w:rsidRPr="00EF7BA0">
              <w:rPr>
                <w:rStyle w:val="Hyperlink"/>
                <w:bCs/>
                <w:noProof/>
              </w:rPr>
              <w:t>Tabela de endereçamento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_Toc100237301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3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251CF2EE" w14:textId="79C892A2" w:rsidR="00F531D1" w:rsidRDefault="007E1B3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2" w:history="1">
            <w:r w:rsidR="00F531D1" w:rsidRPr="00EF7BA0">
              <w:rPr>
                <w:rStyle w:val="Hyperlink"/>
                <w:bCs/>
                <w:noProof/>
              </w:rPr>
              <w:t>Parte 1: Montagem da rede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_Toc100237302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4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62A0551F" w14:textId="22008578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3" w:history="1">
            <w:r w:rsidR="00F531D1" w:rsidRPr="00EF7BA0">
              <w:rPr>
                <w:rStyle w:val="Hyperlink"/>
                <w:noProof/>
              </w:rPr>
              <w:t>Passo 1: Ligação dos cabos entre equipamentos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_Toc100237303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4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3BEE7D19" w14:textId="580CA78E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4" w:history="1">
            <w:r w:rsidR="00F531D1" w:rsidRPr="00EF7BA0">
              <w:rPr>
                <w:rStyle w:val="Hyperlink"/>
                <w:noProof/>
              </w:rPr>
              <w:t>Passo 2: Inicializar e reiniciar o router e o switch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_Toc100237304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4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47420511" w14:textId="1D213B0D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5" w:history="1">
            <w:r w:rsidR="00F531D1" w:rsidRPr="00EF7BA0">
              <w:rPr>
                <w:rStyle w:val="Hyperlink"/>
                <w:noProof/>
              </w:rPr>
              <w:t>Passo 3: Preparar as configurações básicas para cada router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_Toc100237305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5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4AC946F9" w14:textId="0C09B0AA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6" w:history="1">
            <w:r w:rsidR="00F531D1" w:rsidRPr="00EF7BA0">
              <w:rPr>
                <w:rStyle w:val="Hyperlink"/>
                <w:noProof/>
              </w:rPr>
              <w:t>Passo 4: Configurar o endereçamento IP do PC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_Toc100237306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10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26B4AA95" w14:textId="0D0ADA06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7" w:history="1">
            <w:r w:rsidR="00F531D1" w:rsidRPr="00EF7BA0">
              <w:rPr>
                <w:rStyle w:val="Hyperlink"/>
                <w:noProof/>
              </w:rPr>
              <w:t>Passo 5: Testar a conectividade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_Toc100237307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10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7C00CDB9" w14:textId="5BE1AB14" w:rsidR="00F531D1" w:rsidRDefault="007E1B3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8" w:history="1">
            <w:r w:rsidR="00F531D1" w:rsidRPr="00EF7BA0">
              <w:rPr>
                <w:rStyle w:val="Hyperlink"/>
                <w:bCs/>
                <w:noProof/>
              </w:rPr>
              <w:t xml:space="preserve">Parte 2: Configurar e verificar </w:t>
            </w:r>
            <w:r w:rsidR="00F531D1" w:rsidRPr="00EF7BA0">
              <w:rPr>
                <w:rStyle w:val="Hyperlink"/>
                <w:bCs/>
                <w:i/>
                <w:iCs/>
                <w:noProof/>
              </w:rPr>
              <w:t>RIPv2 routing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_Toc100237308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12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45E129DE" w14:textId="217952D3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09" w:history="1">
            <w:r w:rsidR="00F531D1" w:rsidRPr="00EF7BA0">
              <w:rPr>
                <w:rStyle w:val="Hyperlink"/>
                <w:noProof/>
              </w:rPr>
              <w:t xml:space="preserve">Passo 1: Configurar o </w:t>
            </w:r>
            <w:r w:rsidR="00F531D1" w:rsidRPr="00EF7BA0">
              <w:rPr>
                <w:rStyle w:val="Hyperlink"/>
                <w:i/>
                <w:iCs/>
                <w:noProof/>
              </w:rPr>
              <w:t>RIPv2 routing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_Toc100237309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12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6A1006A2" w14:textId="174DE237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0" w:history="1">
            <w:r w:rsidR="00F531D1" w:rsidRPr="00EF7BA0">
              <w:rPr>
                <w:rStyle w:val="Hyperlink"/>
                <w:noProof/>
              </w:rPr>
              <w:t>Passo 2: Analisar o estado atual da rede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_Toc100237310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13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03DB5EA8" w14:textId="76722554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1" w:history="1">
            <w:r w:rsidR="00F531D1" w:rsidRPr="00EF7BA0">
              <w:rPr>
                <w:rStyle w:val="Hyperlink"/>
                <w:noProof/>
              </w:rPr>
              <w:t>Passo 3: Desativar a sumarização automática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_Toc100237311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17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11CAF26E" w14:textId="202669E7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2" w:history="1">
            <w:r w:rsidR="00F531D1" w:rsidRPr="00EF7BA0">
              <w:rPr>
                <w:rStyle w:val="Hyperlink"/>
                <w:noProof/>
              </w:rPr>
              <w:t xml:space="preserve">Passo 4: Configurar e redistribuir a rota </w:t>
            </w:r>
            <w:r w:rsidR="00F531D1" w:rsidRPr="00EF7BA0">
              <w:rPr>
                <w:rStyle w:val="Hyperlink"/>
                <w:i/>
                <w:iCs/>
                <w:noProof/>
              </w:rPr>
              <w:t>default</w:t>
            </w:r>
            <w:r w:rsidR="00F531D1" w:rsidRPr="00EF7BA0">
              <w:rPr>
                <w:rStyle w:val="Hyperlink"/>
                <w:noProof/>
              </w:rPr>
              <w:t xml:space="preserve"> para o acesso à internet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_Toc100237312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20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31C31D8F" w14:textId="748C5501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3" w:history="1">
            <w:r w:rsidR="00F531D1" w:rsidRPr="00EF7BA0">
              <w:rPr>
                <w:rStyle w:val="Hyperlink"/>
                <w:noProof/>
              </w:rPr>
              <w:t xml:space="preserve">Passo 5: Verificar a configuração de </w:t>
            </w:r>
            <w:r w:rsidR="00F531D1" w:rsidRPr="00EF7BA0">
              <w:rPr>
                <w:rStyle w:val="Hyperlink"/>
                <w:i/>
                <w:iCs/>
                <w:noProof/>
              </w:rPr>
              <w:t>routing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_Toc100237313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21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2551C840" w14:textId="6838718B" w:rsidR="00F531D1" w:rsidRDefault="007E1B3D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4" w:history="1">
            <w:r w:rsidR="00F531D1" w:rsidRPr="00EF7BA0">
              <w:rPr>
                <w:rStyle w:val="Hyperlink"/>
                <w:noProof/>
              </w:rPr>
              <w:t>Passo 6: Verificar a conectividade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_Toc100237314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22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4D7BF5CC" w14:textId="49E6CA5D" w:rsidR="00F531D1" w:rsidRDefault="007E1B3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5" w:history="1">
            <w:r w:rsidR="00F531D1" w:rsidRPr="00EF7BA0">
              <w:rPr>
                <w:rStyle w:val="Hyperlink"/>
                <w:bCs/>
                <w:noProof/>
              </w:rPr>
              <w:t>Refleções: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_Toc100237315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24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279175F1" w14:textId="0E1D7E84" w:rsidR="00F531D1" w:rsidRDefault="007E1B3D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0237316" w:history="1">
            <w:r w:rsidR="00F531D1" w:rsidRPr="00EF7BA0">
              <w:rPr>
                <w:rStyle w:val="Hyperlink"/>
                <w:noProof/>
              </w:rPr>
              <w:t>Conclusão</w:t>
            </w:r>
            <w:r w:rsidR="00F531D1">
              <w:rPr>
                <w:noProof/>
                <w:webHidden/>
              </w:rPr>
              <w:tab/>
            </w:r>
            <w:r w:rsidR="00F531D1">
              <w:rPr>
                <w:noProof/>
                <w:webHidden/>
              </w:rPr>
              <w:fldChar w:fldCharType="begin"/>
            </w:r>
            <w:r w:rsidR="00F531D1">
              <w:rPr>
                <w:noProof/>
                <w:webHidden/>
              </w:rPr>
              <w:instrText xml:space="preserve"> PAGEREF _Toc100237316 \h </w:instrText>
            </w:r>
            <w:r w:rsidR="00F531D1">
              <w:rPr>
                <w:noProof/>
                <w:webHidden/>
              </w:rPr>
            </w:r>
            <w:r w:rsidR="00F531D1">
              <w:rPr>
                <w:noProof/>
                <w:webHidden/>
              </w:rPr>
              <w:fldChar w:fldCharType="separate"/>
            </w:r>
            <w:r w:rsidR="00B36D7D">
              <w:rPr>
                <w:noProof/>
                <w:webHidden/>
              </w:rPr>
              <w:t>25</w:t>
            </w:r>
            <w:r w:rsidR="00F531D1">
              <w:rPr>
                <w:noProof/>
                <w:webHidden/>
              </w:rPr>
              <w:fldChar w:fldCharType="end"/>
            </w:r>
          </w:hyperlink>
        </w:p>
        <w:p w14:paraId="48C62B3B" w14:textId="1266686F" w:rsidR="009B02B0" w:rsidRPr="00FA5B86" w:rsidRDefault="00F531D1">
          <w:r>
            <w:rPr>
              <w:color w:val="9B2D1F" w:themeColor="accent2"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56154C">
      <w:pPr>
        <w:pStyle w:val="Heading1"/>
        <w:jc w:val="center"/>
      </w:pPr>
      <w:bookmarkStart w:id="0" w:name="_Toc100237298"/>
      <w:r w:rsidRPr="00FA5B86">
        <w:lastRenderedPageBreak/>
        <w:t>Objetivos</w:t>
      </w:r>
      <w:bookmarkEnd w:id="0"/>
    </w:p>
    <w:p w14:paraId="4792839E" w14:textId="26E66258" w:rsidR="00890502" w:rsidRDefault="007462FC" w:rsidP="0056154C">
      <w:pPr>
        <w:spacing w:line="360" w:lineRule="auto"/>
        <w:jc w:val="both"/>
      </w:pPr>
      <w:r>
        <w:t xml:space="preserve">Os objetivos </w:t>
      </w:r>
      <w:r w:rsidR="002F7729">
        <w:t xml:space="preserve">deste trabalho </w:t>
      </w:r>
      <w:r w:rsidR="007579D1">
        <w:t>prático são os seguintes:</w:t>
      </w:r>
    </w:p>
    <w:p w14:paraId="49614FF0" w14:textId="5078BC30" w:rsidR="00890502" w:rsidRPr="00890502" w:rsidRDefault="00890502" w:rsidP="007C30E2">
      <w:pPr>
        <w:pStyle w:val="ListParagraph"/>
        <w:numPr>
          <w:ilvl w:val="0"/>
          <w:numId w:val="20"/>
        </w:numPr>
        <w:jc w:val="both"/>
      </w:pPr>
      <w:r w:rsidRPr="007579D1">
        <w:rPr>
          <w:rFonts w:cs="Arial"/>
          <w:szCs w:val="24"/>
        </w:rPr>
        <w:t>Montar a rede</w:t>
      </w:r>
      <w:r w:rsidR="007579D1">
        <w:rPr>
          <w:rFonts w:cs="Arial"/>
          <w:szCs w:val="24"/>
        </w:rPr>
        <w:t xml:space="preserve"> e p</w:t>
      </w:r>
      <w:r w:rsidRPr="007579D1">
        <w:rPr>
          <w:rFonts w:cs="Arial"/>
          <w:szCs w:val="24"/>
        </w:rPr>
        <w:t>reparar as configurações básicas dos dispositivos;</w:t>
      </w:r>
    </w:p>
    <w:p w14:paraId="46A6CD2C" w14:textId="09D33C18" w:rsidR="00890502" w:rsidRPr="00890502" w:rsidRDefault="00890502" w:rsidP="004349DA">
      <w:pPr>
        <w:pStyle w:val="ListParagraph"/>
        <w:numPr>
          <w:ilvl w:val="0"/>
          <w:numId w:val="21"/>
        </w:numPr>
        <w:jc w:val="both"/>
      </w:pPr>
      <w:r w:rsidRPr="00890502"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RIPv2</w:t>
      </w:r>
      <w:r w:rsidRPr="00890502">
        <w:rPr>
          <w:rFonts w:cs="Arial"/>
          <w:szCs w:val="24"/>
        </w:rPr>
        <w:t xml:space="preserve"> nos routers e verificar que</w:t>
      </w:r>
      <w:r w:rsidR="0021189B">
        <w:rPr>
          <w:rFonts w:cs="Arial"/>
          <w:szCs w:val="24"/>
        </w:rPr>
        <w:t xml:space="preserve"> este</w:t>
      </w:r>
      <w:r w:rsidRPr="00890502">
        <w:rPr>
          <w:rFonts w:cs="Arial"/>
          <w:szCs w:val="24"/>
        </w:rPr>
        <w:t xml:space="preserve"> </w:t>
      </w:r>
      <w:r w:rsidR="0021189B">
        <w:rPr>
          <w:rFonts w:cs="Arial"/>
          <w:szCs w:val="24"/>
        </w:rPr>
        <w:t xml:space="preserve">se encontra </w:t>
      </w:r>
      <w:r w:rsidRPr="00890502">
        <w:rPr>
          <w:rFonts w:cs="Arial"/>
          <w:szCs w:val="24"/>
        </w:rPr>
        <w:t>a correr;</w:t>
      </w:r>
    </w:p>
    <w:p w14:paraId="06F566F9" w14:textId="4FE27CB3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Configurar </w:t>
      </w:r>
      <w:r w:rsidRPr="00890502">
        <w:rPr>
          <w:rFonts w:cs="Arial"/>
          <w:i/>
          <w:iCs/>
          <w:szCs w:val="24"/>
        </w:rPr>
        <w:t>interface</w:t>
      </w:r>
      <w:r w:rsidR="00FE011D">
        <w:rPr>
          <w:rFonts w:cs="Arial"/>
          <w:i/>
          <w:iCs/>
          <w:szCs w:val="24"/>
        </w:rPr>
        <w:t>s</w:t>
      </w:r>
      <w:r>
        <w:rPr>
          <w:rFonts w:cs="Arial"/>
          <w:szCs w:val="24"/>
        </w:rPr>
        <w:t xml:space="preserve"> passiva</w:t>
      </w:r>
      <w:r w:rsidR="00277521">
        <w:rPr>
          <w:rFonts w:cs="Arial"/>
          <w:szCs w:val="24"/>
        </w:rPr>
        <w:t>s</w:t>
      </w:r>
      <w:r>
        <w:rPr>
          <w:rFonts w:cs="Arial"/>
          <w:szCs w:val="24"/>
        </w:rPr>
        <w:t>;</w:t>
      </w:r>
    </w:p>
    <w:p w14:paraId="227AB9B6" w14:textId="77777777" w:rsidR="00890502" w:rsidRPr="00890502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Analisar tabelas de encaminhamento;</w:t>
      </w:r>
    </w:p>
    <w:p w14:paraId="5677F468" w14:textId="1858A598" w:rsidR="00890502" w:rsidRPr="00890502" w:rsidRDefault="00471CEF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 xml:space="preserve">Desativar </w:t>
      </w:r>
      <w:r w:rsidR="00890502">
        <w:rPr>
          <w:rFonts w:cs="Arial"/>
          <w:szCs w:val="24"/>
        </w:rPr>
        <w:t xml:space="preserve">a </w:t>
      </w:r>
      <w:r w:rsidR="00890502" w:rsidRPr="00890502">
        <w:rPr>
          <w:rFonts w:cs="Arial"/>
          <w:szCs w:val="24"/>
        </w:rPr>
        <w:t>sumarização</w:t>
      </w:r>
      <w:r w:rsidR="00890502">
        <w:rPr>
          <w:rFonts w:cs="Arial"/>
          <w:szCs w:val="24"/>
        </w:rPr>
        <w:t xml:space="preserve"> automática;</w:t>
      </w:r>
    </w:p>
    <w:p w14:paraId="6E6BB706" w14:textId="6ACC3348" w:rsidR="0060177E" w:rsidRPr="0060177E" w:rsidRDefault="00890502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Configurar routa</w:t>
      </w:r>
      <w:r w:rsidR="00A26249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>
        <w:rPr>
          <w:rFonts w:cs="Arial"/>
          <w:i/>
          <w:iCs/>
          <w:szCs w:val="24"/>
        </w:rPr>
        <w:t>default</w:t>
      </w:r>
      <w:r w:rsidR="0060177E">
        <w:rPr>
          <w:rFonts w:cs="Arial"/>
          <w:szCs w:val="24"/>
        </w:rPr>
        <w:t>;</w:t>
      </w:r>
    </w:p>
    <w:p w14:paraId="62BF6C0B" w14:textId="3E742D9D" w:rsidR="00EF6F52" w:rsidRPr="002F7729" w:rsidRDefault="0060177E" w:rsidP="00890502">
      <w:pPr>
        <w:pStyle w:val="ListParagraph"/>
        <w:numPr>
          <w:ilvl w:val="0"/>
          <w:numId w:val="21"/>
        </w:numPr>
        <w:jc w:val="both"/>
      </w:pPr>
      <w:r>
        <w:rPr>
          <w:rFonts w:cs="Arial"/>
          <w:szCs w:val="24"/>
        </w:rPr>
        <w:t>Verificar conectividade ponta-a-ponta;</w:t>
      </w:r>
      <w:r w:rsidR="00EF6F52" w:rsidRPr="00890502">
        <w:rPr>
          <w:rFonts w:cs="Arial"/>
          <w:szCs w:val="24"/>
        </w:rPr>
        <w:br w:type="page"/>
      </w:r>
    </w:p>
    <w:p w14:paraId="44F9F5B5" w14:textId="6D284A3C" w:rsidR="00930443" w:rsidRPr="00FA5B86" w:rsidRDefault="00ED21BB" w:rsidP="00255099">
      <w:pPr>
        <w:pStyle w:val="Heading1"/>
        <w:jc w:val="center"/>
      </w:pPr>
      <w:bookmarkStart w:id="1" w:name="_Toc100237299"/>
      <w:r>
        <w:lastRenderedPageBreak/>
        <w:t>Cenário único</w:t>
      </w:r>
      <w:bookmarkEnd w:id="1"/>
    </w:p>
    <w:p w14:paraId="4453FC3E" w14:textId="3A5C15D8" w:rsidR="00EF6F52" w:rsidRDefault="00EF6F52" w:rsidP="001F6F05">
      <w:pPr>
        <w:pStyle w:val="Heading2"/>
        <w:rPr>
          <w:b w:val="0"/>
          <w:bCs/>
          <w:u w:val="single"/>
        </w:rPr>
      </w:pPr>
      <w:bookmarkStart w:id="2" w:name="_Toc100237300"/>
      <w:r w:rsidRPr="00FA5B86">
        <w:rPr>
          <w:b w:val="0"/>
          <w:bCs/>
          <w:u w:val="single"/>
        </w:rPr>
        <w:t>Topologia da rede</w:t>
      </w:r>
      <w:bookmarkEnd w:id="2"/>
    </w:p>
    <w:p w14:paraId="79BEC72C" w14:textId="77777777" w:rsidR="00AE28B7" w:rsidRPr="00AE28B7" w:rsidRDefault="00AE28B7" w:rsidP="00AE28B7"/>
    <w:p w14:paraId="6E3C8A07" w14:textId="6C615EB8" w:rsidR="00E85678" w:rsidRPr="00FA5B86" w:rsidRDefault="00AB0C19" w:rsidP="00CB083E">
      <w:pPr>
        <w:spacing w:line="240" w:lineRule="auto"/>
      </w:pPr>
      <w:r w:rsidRPr="00AB0C19">
        <w:rPr>
          <w:noProof/>
        </w:rPr>
        <w:drawing>
          <wp:inline distT="0" distB="0" distL="0" distR="0" wp14:anchorId="64B2E6AA" wp14:editId="3FBF2A3D">
            <wp:extent cx="3059146" cy="2957885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53" cy="29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73C182F6" w:rsidR="002D15A6" w:rsidRPr="00FA5B86" w:rsidRDefault="00E85678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</w:t>
      </w:r>
      <w:r w:rsidR="007E1B3D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B3E77BD" w14:textId="1969EA27" w:rsidR="001F6F05" w:rsidRDefault="002D15A6" w:rsidP="00A665DF">
      <w:pPr>
        <w:pStyle w:val="Heading2"/>
        <w:rPr>
          <w:b w:val="0"/>
          <w:bCs/>
          <w:u w:val="single"/>
        </w:rPr>
      </w:pPr>
      <w:bookmarkStart w:id="3" w:name="_Toc100237301"/>
      <w:r w:rsidRPr="00FA5B86">
        <w:rPr>
          <w:b w:val="0"/>
          <w:bCs/>
          <w:u w:val="single"/>
        </w:rPr>
        <w:t>Tabela de endereçamento</w:t>
      </w:r>
      <w:bookmarkEnd w:id="3"/>
    </w:p>
    <w:p w14:paraId="0F4889AD" w14:textId="77777777" w:rsidR="00CA1017" w:rsidRPr="00CA1017" w:rsidRDefault="00CA1017" w:rsidP="00CA1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665DF" w14:paraId="2FA33856" w14:textId="77777777" w:rsidTr="00CE1515">
        <w:trPr>
          <w:trHeight w:val="377"/>
        </w:trPr>
        <w:tc>
          <w:tcPr>
            <w:tcW w:w="1812" w:type="dxa"/>
            <w:shd w:val="clear" w:color="auto" w:fill="DDEEFF"/>
          </w:tcPr>
          <w:p w14:paraId="5B97ABCA" w14:textId="7C7E3D08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Dispositivo</w:t>
            </w:r>
          </w:p>
        </w:tc>
        <w:tc>
          <w:tcPr>
            <w:tcW w:w="1812" w:type="dxa"/>
            <w:shd w:val="clear" w:color="auto" w:fill="DDEEFF"/>
          </w:tcPr>
          <w:p w14:paraId="64A6590B" w14:textId="59FCC21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Interface</w:t>
            </w:r>
          </w:p>
        </w:tc>
        <w:tc>
          <w:tcPr>
            <w:tcW w:w="1812" w:type="dxa"/>
            <w:shd w:val="clear" w:color="auto" w:fill="DDEEFF"/>
          </w:tcPr>
          <w:p w14:paraId="5CB2F414" w14:textId="66CF6C71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Endereço IP</w:t>
            </w:r>
          </w:p>
        </w:tc>
        <w:tc>
          <w:tcPr>
            <w:tcW w:w="1812" w:type="dxa"/>
            <w:shd w:val="clear" w:color="auto" w:fill="DDEEFF"/>
          </w:tcPr>
          <w:p w14:paraId="584A917C" w14:textId="0ABAF9EB" w:rsidR="00A665DF" w:rsidRPr="00A665DF" w:rsidRDefault="00A665DF" w:rsidP="00CB083E">
            <w:pPr>
              <w:jc w:val="center"/>
              <w:rPr>
                <w:sz w:val="22"/>
                <w:szCs w:val="22"/>
              </w:rPr>
            </w:pPr>
            <w:r w:rsidRPr="00A665DF">
              <w:rPr>
                <w:sz w:val="22"/>
                <w:szCs w:val="22"/>
              </w:rPr>
              <w:t>Máscara de Subrede</w:t>
            </w:r>
          </w:p>
        </w:tc>
        <w:tc>
          <w:tcPr>
            <w:tcW w:w="1813" w:type="dxa"/>
            <w:shd w:val="clear" w:color="auto" w:fill="DDEEFF"/>
          </w:tcPr>
          <w:p w14:paraId="3FBC234E" w14:textId="026A9328" w:rsidR="00A665DF" w:rsidRPr="00CE1515" w:rsidRDefault="00CE1515" w:rsidP="00CB083E">
            <w:pPr>
              <w:jc w:val="center"/>
              <w:rPr>
                <w:i/>
                <w:iCs/>
                <w:sz w:val="22"/>
                <w:szCs w:val="22"/>
              </w:rPr>
            </w:pPr>
            <w:r w:rsidRPr="00CE1515">
              <w:rPr>
                <w:i/>
                <w:iCs/>
                <w:sz w:val="22"/>
                <w:szCs w:val="22"/>
              </w:rPr>
              <w:t>Default Gateway</w:t>
            </w:r>
          </w:p>
        </w:tc>
      </w:tr>
      <w:tr w:rsidR="00CE1515" w14:paraId="52F8F455" w14:textId="77777777" w:rsidTr="00A665DF">
        <w:tc>
          <w:tcPr>
            <w:tcW w:w="1812" w:type="dxa"/>
            <w:vMerge w:val="restart"/>
          </w:tcPr>
          <w:p w14:paraId="44838AC1" w14:textId="7B29C25C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R1</w:t>
            </w:r>
          </w:p>
        </w:tc>
        <w:tc>
          <w:tcPr>
            <w:tcW w:w="1812" w:type="dxa"/>
          </w:tcPr>
          <w:p w14:paraId="056ED48D" w14:textId="7EC2A82A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07DCCED0" w14:textId="47B30893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172.30.10.1</w:t>
            </w:r>
          </w:p>
        </w:tc>
        <w:tc>
          <w:tcPr>
            <w:tcW w:w="1812" w:type="dxa"/>
          </w:tcPr>
          <w:p w14:paraId="3CF6ADC5" w14:textId="1872F63F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753ED9" w14:textId="3420557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51163732" w14:textId="77777777" w:rsidTr="00A665DF">
        <w:tc>
          <w:tcPr>
            <w:tcW w:w="1812" w:type="dxa"/>
            <w:vMerge/>
          </w:tcPr>
          <w:p w14:paraId="23B4FC48" w14:textId="42688B3E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713F231B" w14:textId="2506C65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S0/0/0 (DCE)</w:t>
            </w:r>
          </w:p>
        </w:tc>
        <w:tc>
          <w:tcPr>
            <w:tcW w:w="1812" w:type="dxa"/>
          </w:tcPr>
          <w:p w14:paraId="1E32B18E" w14:textId="58B1A4E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812" w:type="dxa"/>
          </w:tcPr>
          <w:p w14:paraId="19D25A0C" w14:textId="26CED5D4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35D54072" w14:textId="5044FEA5" w:rsidR="00CE1515" w:rsidRPr="00CE1515" w:rsidRDefault="00CE1515" w:rsidP="00CB083E">
            <w:pPr>
              <w:rPr>
                <w:sz w:val="20"/>
              </w:rPr>
            </w:pPr>
            <w:r w:rsidRPr="00CE1515">
              <w:rPr>
                <w:sz w:val="20"/>
              </w:rPr>
              <w:t>N/A</w:t>
            </w:r>
          </w:p>
        </w:tc>
      </w:tr>
      <w:tr w:rsidR="00CE1515" w14:paraId="6CBF05F7" w14:textId="77777777" w:rsidTr="00A665DF">
        <w:tc>
          <w:tcPr>
            <w:tcW w:w="1812" w:type="dxa"/>
            <w:vMerge w:val="restart"/>
          </w:tcPr>
          <w:p w14:paraId="5C505493" w14:textId="6EB6CA9D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812" w:type="dxa"/>
          </w:tcPr>
          <w:p w14:paraId="10C97C53" w14:textId="5903F963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12" w:type="dxa"/>
          </w:tcPr>
          <w:p w14:paraId="1CB3255E" w14:textId="361F6D18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  <w:tc>
          <w:tcPr>
            <w:tcW w:w="1812" w:type="dxa"/>
          </w:tcPr>
          <w:p w14:paraId="1FAD36E1" w14:textId="66D20BB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31F2443" w14:textId="3EF30E5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137CC01A" w14:textId="77777777" w:rsidTr="00A665DF">
        <w:tc>
          <w:tcPr>
            <w:tcW w:w="1812" w:type="dxa"/>
            <w:vMerge/>
          </w:tcPr>
          <w:p w14:paraId="7754B695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ED7B07" w14:textId="7B052CD6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12" w:type="dxa"/>
          </w:tcPr>
          <w:p w14:paraId="3C9569A0" w14:textId="5E13871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812" w:type="dxa"/>
          </w:tcPr>
          <w:p w14:paraId="4B01EDCD" w14:textId="61A976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240CA0AD" w14:textId="3E5467AE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D25FFE4" w14:textId="77777777" w:rsidTr="00A665DF">
        <w:tc>
          <w:tcPr>
            <w:tcW w:w="1812" w:type="dxa"/>
            <w:vMerge/>
          </w:tcPr>
          <w:p w14:paraId="33E26237" w14:textId="77777777" w:rsidR="00CE1515" w:rsidRPr="00CE1515" w:rsidRDefault="00CE1515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EDE9760" w14:textId="6DA5390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S0/0/1 (DCE)</w:t>
            </w:r>
          </w:p>
        </w:tc>
        <w:tc>
          <w:tcPr>
            <w:tcW w:w="1812" w:type="dxa"/>
          </w:tcPr>
          <w:p w14:paraId="0C61E49E" w14:textId="652CEEC9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812" w:type="dxa"/>
          </w:tcPr>
          <w:p w14:paraId="228C315B" w14:textId="146ED5B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252</w:t>
            </w:r>
          </w:p>
        </w:tc>
        <w:tc>
          <w:tcPr>
            <w:tcW w:w="1813" w:type="dxa"/>
          </w:tcPr>
          <w:p w14:paraId="774E2D1F" w14:textId="43396BD1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0E735A9E" w14:textId="77777777" w:rsidTr="00A665DF">
        <w:tc>
          <w:tcPr>
            <w:tcW w:w="1812" w:type="dxa"/>
            <w:vMerge w:val="restart"/>
          </w:tcPr>
          <w:p w14:paraId="05D68A99" w14:textId="6F8BA0A1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812" w:type="dxa"/>
          </w:tcPr>
          <w:p w14:paraId="128FCEF9" w14:textId="4507CF2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12" w:type="dxa"/>
          </w:tcPr>
          <w:p w14:paraId="3203F38F" w14:textId="5060867C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  <w:tc>
          <w:tcPr>
            <w:tcW w:w="1812" w:type="dxa"/>
          </w:tcPr>
          <w:p w14:paraId="5CA38B44" w14:textId="2D2C0DB2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255.255.255.</w:t>
            </w:r>
            <w:r w:rsidR="00C4566B">
              <w:rPr>
                <w:sz w:val="20"/>
              </w:rPr>
              <w:t>0</w:t>
            </w:r>
          </w:p>
        </w:tc>
        <w:tc>
          <w:tcPr>
            <w:tcW w:w="1813" w:type="dxa"/>
          </w:tcPr>
          <w:p w14:paraId="09229323" w14:textId="1B63673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A0559" w14:paraId="528DD0F7" w14:textId="77777777" w:rsidTr="00A665DF">
        <w:tc>
          <w:tcPr>
            <w:tcW w:w="1812" w:type="dxa"/>
            <w:vMerge/>
          </w:tcPr>
          <w:p w14:paraId="7A681C03" w14:textId="77777777" w:rsidR="003A0559" w:rsidRPr="00CE1515" w:rsidRDefault="003A0559" w:rsidP="00CB083E">
            <w:pPr>
              <w:rPr>
                <w:sz w:val="20"/>
              </w:rPr>
            </w:pPr>
          </w:p>
        </w:tc>
        <w:tc>
          <w:tcPr>
            <w:tcW w:w="1812" w:type="dxa"/>
          </w:tcPr>
          <w:p w14:paraId="07079D46" w14:textId="309A7B17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12" w:type="dxa"/>
          </w:tcPr>
          <w:p w14:paraId="4A293569" w14:textId="0C682067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812" w:type="dxa"/>
          </w:tcPr>
          <w:p w14:paraId="29F2D2B7" w14:textId="42375EF3" w:rsidR="003A0559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13" w:type="dxa"/>
          </w:tcPr>
          <w:p w14:paraId="638A7A97" w14:textId="75D7D1D3" w:rsidR="003A0559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865135C" w14:textId="77777777" w:rsidTr="00A665DF">
        <w:tc>
          <w:tcPr>
            <w:tcW w:w="1812" w:type="dxa"/>
          </w:tcPr>
          <w:p w14:paraId="09DD4AF3" w14:textId="37C530E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812" w:type="dxa"/>
          </w:tcPr>
          <w:p w14:paraId="0990FAE3" w14:textId="2D84F6BF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19F58932" w14:textId="021C022B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9CF583" w14:textId="2B96282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4F83A530" w14:textId="782E3E67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013B13C4" w14:textId="77777777" w:rsidTr="00A665DF">
        <w:tc>
          <w:tcPr>
            <w:tcW w:w="1812" w:type="dxa"/>
          </w:tcPr>
          <w:p w14:paraId="50D9284C" w14:textId="0CD1A1C2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812" w:type="dxa"/>
          </w:tcPr>
          <w:p w14:paraId="35EBC201" w14:textId="7C224D86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2" w:type="dxa"/>
          </w:tcPr>
          <w:p w14:paraId="307E6466" w14:textId="285F285C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12" w:type="dxa"/>
          </w:tcPr>
          <w:p w14:paraId="7BDE7431" w14:textId="0181CC8F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13" w:type="dxa"/>
          </w:tcPr>
          <w:p w14:paraId="201C8585" w14:textId="0759408F" w:rsidR="00CE1515" w:rsidRPr="00CE1515" w:rsidRDefault="00CE1515" w:rsidP="00CB083E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515" w14:paraId="5FFEA6EC" w14:textId="77777777" w:rsidTr="00A665DF">
        <w:tc>
          <w:tcPr>
            <w:tcW w:w="1812" w:type="dxa"/>
          </w:tcPr>
          <w:p w14:paraId="03F17DE0" w14:textId="441F052B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812" w:type="dxa"/>
          </w:tcPr>
          <w:p w14:paraId="6276AF59" w14:textId="088C81C0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31D347" w14:textId="2319AD6D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172.30.10.3</w:t>
            </w:r>
          </w:p>
        </w:tc>
        <w:tc>
          <w:tcPr>
            <w:tcW w:w="1812" w:type="dxa"/>
          </w:tcPr>
          <w:p w14:paraId="588344DA" w14:textId="364ED4BE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3EF534FD" w14:textId="188BEB7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172.30.10.1</w:t>
            </w:r>
          </w:p>
        </w:tc>
      </w:tr>
      <w:tr w:rsidR="00CE1515" w14:paraId="540950FD" w14:textId="77777777" w:rsidTr="00A665DF">
        <w:tc>
          <w:tcPr>
            <w:tcW w:w="1812" w:type="dxa"/>
          </w:tcPr>
          <w:p w14:paraId="2B563E4C" w14:textId="76E3DB31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812" w:type="dxa"/>
          </w:tcPr>
          <w:p w14:paraId="26A0B690" w14:textId="2A96DF3A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7E887AB1" w14:textId="13FDC291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812" w:type="dxa"/>
          </w:tcPr>
          <w:p w14:paraId="54D7C3F9" w14:textId="2595866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7486020B" w14:textId="3133A835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</w:tr>
      <w:tr w:rsidR="00CE1515" w14:paraId="0A156E70" w14:textId="77777777" w:rsidTr="00A665DF">
        <w:tc>
          <w:tcPr>
            <w:tcW w:w="1812" w:type="dxa"/>
          </w:tcPr>
          <w:p w14:paraId="259672F7" w14:textId="0E14A5ED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PC-C</w:t>
            </w:r>
          </w:p>
        </w:tc>
        <w:tc>
          <w:tcPr>
            <w:tcW w:w="1812" w:type="dxa"/>
          </w:tcPr>
          <w:p w14:paraId="17C54267" w14:textId="2928E0E5" w:rsidR="00CE1515" w:rsidRPr="00CE1515" w:rsidRDefault="003A0559" w:rsidP="00CB083E">
            <w:pPr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12" w:type="dxa"/>
          </w:tcPr>
          <w:p w14:paraId="059126A3" w14:textId="401BD490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172.30.30.3</w:t>
            </w:r>
          </w:p>
        </w:tc>
        <w:tc>
          <w:tcPr>
            <w:tcW w:w="1812" w:type="dxa"/>
          </w:tcPr>
          <w:p w14:paraId="2C83FE0D" w14:textId="7A8C198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13" w:type="dxa"/>
          </w:tcPr>
          <w:p w14:paraId="5EB61376" w14:textId="3959D608" w:rsidR="00CE1515" w:rsidRPr="00CE1515" w:rsidRDefault="00C4566B" w:rsidP="00CB083E">
            <w:pPr>
              <w:rPr>
                <w:sz w:val="20"/>
              </w:rPr>
            </w:pPr>
            <w:r>
              <w:rPr>
                <w:sz w:val="20"/>
              </w:rPr>
              <w:t>172.30.30.1</w:t>
            </w:r>
          </w:p>
        </w:tc>
      </w:tr>
    </w:tbl>
    <w:p w14:paraId="6C8A0E79" w14:textId="77777777" w:rsidR="00A665DF" w:rsidRDefault="00A665DF" w:rsidP="00CB083E">
      <w:pPr>
        <w:pStyle w:val="Caption"/>
      </w:pPr>
    </w:p>
    <w:p w14:paraId="0E09157A" w14:textId="4FC99008" w:rsidR="002D15A6" w:rsidRPr="00FA5B86" w:rsidRDefault="000656BE" w:rsidP="00CB083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</w:t>
      </w:r>
      <w:r w:rsidR="007E1B3D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2C54A326" w14:textId="4603A9FE" w:rsidR="00D86738" w:rsidRPr="00D86738" w:rsidRDefault="00604D5D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4" w:name="_Toc100237302"/>
      <w:r>
        <w:rPr>
          <w:b w:val="0"/>
          <w:bCs/>
          <w:u w:val="single"/>
        </w:rPr>
        <w:lastRenderedPageBreak/>
        <w:t>Parte 1</w:t>
      </w:r>
      <w:r w:rsidR="00496F77" w:rsidRPr="00FA5B86">
        <w:rPr>
          <w:b w:val="0"/>
          <w:bCs/>
          <w:u w:val="single"/>
        </w:rPr>
        <w:t>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287557A9" w:rsidR="00853417" w:rsidRDefault="004B366E" w:rsidP="000668F8">
      <w:pPr>
        <w:pStyle w:val="Heading3"/>
        <w:spacing w:line="360" w:lineRule="auto"/>
      </w:pPr>
      <w:bookmarkStart w:id="5" w:name="_Toc100237303"/>
      <w:r w:rsidRPr="00FA5B86">
        <w:t>Passo 1: Ligação dos cabos entre equipamentos</w:t>
      </w:r>
      <w:bookmarkEnd w:id="5"/>
    </w:p>
    <w:p w14:paraId="638B32E4" w14:textId="5DD33EFA" w:rsidR="007F7939" w:rsidRPr="007F7939" w:rsidRDefault="00585934" w:rsidP="0056154C">
      <w:pPr>
        <w:spacing w:line="360" w:lineRule="auto"/>
        <w:jc w:val="both"/>
      </w:pPr>
      <w:r>
        <w:t>Procedeu-se à ligação dos cabos entre equipamentos.</w:t>
      </w:r>
      <w:r w:rsidR="007F7939">
        <w:t xml:space="preserve"> Para a ligação entre PC’s e routers/switches os cabos são do tipo </w:t>
      </w:r>
      <w:r w:rsidR="007F7939" w:rsidRPr="007F7939">
        <w:rPr>
          <w:i/>
          <w:iCs/>
        </w:rPr>
        <w:t>straight through</w:t>
      </w:r>
      <w:r w:rsidR="007F7939">
        <w:t xml:space="preserve">, e para ligação entre routers os cabos são do tipo </w:t>
      </w:r>
      <w:r w:rsidR="007F7939" w:rsidRPr="007F7939">
        <w:rPr>
          <w:i/>
          <w:iCs/>
        </w:rPr>
        <w:t>serial DCE</w:t>
      </w:r>
      <w:r w:rsidR="007F7939">
        <w:t>.</w:t>
      </w:r>
    </w:p>
    <w:p w14:paraId="6A75E6FE" w14:textId="43364148" w:rsidR="00203363" w:rsidRPr="00FA5B86" w:rsidRDefault="003A33EC" w:rsidP="00203363">
      <w:pPr>
        <w:keepNext/>
      </w:pPr>
      <w:r w:rsidRPr="003A33EC">
        <w:rPr>
          <w:noProof/>
        </w:rPr>
        <w:drawing>
          <wp:inline distT="0" distB="0" distL="0" distR="0" wp14:anchorId="13733FF3" wp14:editId="4E2974B5">
            <wp:extent cx="3581400" cy="346770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506" cy="34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5A5C86FF" w:rsidR="00AF5AAD" w:rsidRPr="00FA5B86" w:rsidRDefault="00203363" w:rsidP="00203363">
      <w:pPr>
        <w:pStyle w:val="Caption"/>
      </w:pPr>
      <w:r w:rsidRPr="00FA5B86"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</w:t>
      </w:r>
      <w:r w:rsidR="007E1B3D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4947B42A" w:rsidR="00CF133E" w:rsidRDefault="00CF133E" w:rsidP="0056154C">
      <w:pPr>
        <w:pStyle w:val="Heading3"/>
        <w:spacing w:line="360" w:lineRule="auto"/>
      </w:pPr>
      <w:bookmarkStart w:id="6" w:name="_Toc100237304"/>
      <w:r w:rsidRPr="00FA5B86">
        <w:t>Passo 2</w:t>
      </w:r>
      <w:r w:rsidR="00CC4507" w:rsidRPr="00FA5B86">
        <w:t xml:space="preserve">: </w:t>
      </w:r>
      <w:r w:rsidR="00B34A03">
        <w:t>Inicializar e reiniciar o router e o switch</w:t>
      </w:r>
      <w:bookmarkEnd w:id="6"/>
    </w:p>
    <w:p w14:paraId="2C47A202" w14:textId="7CC3E5CE" w:rsidR="00A50754" w:rsidRDefault="00A50754" w:rsidP="0056154C">
      <w:pPr>
        <w:spacing w:line="360" w:lineRule="auto"/>
        <w:jc w:val="both"/>
      </w:pPr>
      <w:r>
        <w:t>Para reiniciar os routers foi executado – nos mesmos – o seguinte comando:</w:t>
      </w:r>
    </w:p>
    <w:p w14:paraId="4827F6EE" w14:textId="77777777" w:rsidR="00A50754" w:rsidRDefault="00A50754" w:rsidP="00CB083E">
      <w:pPr>
        <w:keepNext/>
        <w:spacing w:line="240" w:lineRule="auto"/>
      </w:pPr>
      <w:r w:rsidRPr="00BA20A9">
        <w:rPr>
          <w:noProof/>
        </w:rPr>
        <w:drawing>
          <wp:inline distT="0" distB="0" distL="0" distR="0" wp14:anchorId="5D269944" wp14:editId="2CD2B845">
            <wp:extent cx="752580" cy="171474"/>
            <wp:effectExtent l="0" t="0" r="9525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002" w14:textId="7EEF15E1" w:rsidR="00A50754" w:rsidRDefault="00A50754" w:rsidP="00CB083E">
      <w:pPr>
        <w:pStyle w:val="Caption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</w:t>
      </w:r>
      <w:r w:rsidR="007E1B3D">
        <w:rPr>
          <w:noProof/>
        </w:rPr>
        <w:fldChar w:fldCharType="end"/>
      </w:r>
      <w:r>
        <w:t xml:space="preserve"> Comando para reiniciar routers</w:t>
      </w:r>
    </w:p>
    <w:p w14:paraId="7B8662C1" w14:textId="6D877C93" w:rsidR="00A50754" w:rsidRDefault="00A50754" w:rsidP="00A50754"/>
    <w:p w14:paraId="4E622875" w14:textId="6AF8563D" w:rsidR="0056154C" w:rsidRDefault="00A50754" w:rsidP="0056154C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NOTA 1:</w:t>
      </w:r>
      <w:r>
        <w:rPr>
          <w:sz w:val="22"/>
          <w:szCs w:val="22"/>
        </w:rPr>
        <w:t xml:space="preserve"> Não foi possível abrir a consola dos switches no programa </w:t>
      </w:r>
      <w:r>
        <w:rPr>
          <w:i/>
          <w:iCs/>
          <w:sz w:val="22"/>
          <w:szCs w:val="22"/>
        </w:rPr>
        <w:t>GSN</w:t>
      </w:r>
      <w:r>
        <w:rPr>
          <w:sz w:val="22"/>
          <w:szCs w:val="22"/>
        </w:rPr>
        <w:t>. No entanto, a continuação do trabalho</w:t>
      </w:r>
      <w:r w:rsidR="00A81DEA">
        <w:rPr>
          <w:sz w:val="22"/>
          <w:szCs w:val="22"/>
        </w:rPr>
        <w:t xml:space="preserve"> não foi afetada.</w:t>
      </w:r>
    </w:p>
    <w:p w14:paraId="5411504E" w14:textId="77777777" w:rsidR="0056154C" w:rsidRDefault="0056154C">
      <w:pPr>
        <w:spacing w:after="20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FEAC383" w14:textId="443C4052" w:rsidR="00B34A03" w:rsidRDefault="00B34A03" w:rsidP="00F7330B">
      <w:pPr>
        <w:pStyle w:val="Heading3"/>
        <w:spacing w:line="360" w:lineRule="auto"/>
      </w:pPr>
      <w:bookmarkStart w:id="7" w:name="_Toc100237305"/>
      <w:r>
        <w:lastRenderedPageBreak/>
        <w:t>Passo 3: Preparar as configurações básicas para cada router</w:t>
      </w:r>
      <w:bookmarkEnd w:id="7"/>
    </w:p>
    <w:p w14:paraId="567C6773" w14:textId="30899A0E" w:rsidR="00170BE9" w:rsidRPr="008037C3" w:rsidRDefault="00170BE9" w:rsidP="00F7330B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>NOTA 2:</w:t>
      </w:r>
      <w:r w:rsidRPr="008037C3">
        <w:rPr>
          <w:sz w:val="22"/>
          <w:szCs w:val="22"/>
        </w:rPr>
        <w:t xml:space="preserve"> </w:t>
      </w:r>
      <w:r w:rsidR="000202C7" w:rsidRPr="008037C3">
        <w:rPr>
          <w:sz w:val="22"/>
          <w:szCs w:val="22"/>
        </w:rPr>
        <w:t xml:space="preserve">Nas alíneas seguintes deste </w:t>
      </w:r>
      <w:r w:rsidR="000202C7" w:rsidRPr="008037C3">
        <w:rPr>
          <w:b/>
          <w:bCs/>
          <w:sz w:val="22"/>
          <w:szCs w:val="22"/>
        </w:rPr>
        <w:t>passo 3</w:t>
      </w:r>
      <w:r w:rsidR="000202C7" w:rsidRPr="008037C3">
        <w:rPr>
          <w:sz w:val="22"/>
          <w:szCs w:val="22"/>
        </w:rPr>
        <w:t xml:space="preserve"> vão ser encontrados apenas alguns comandos executados em um </w:t>
      </w:r>
      <w:r w:rsidR="00C562F5" w:rsidRPr="008037C3">
        <w:rPr>
          <w:sz w:val="22"/>
          <w:szCs w:val="22"/>
        </w:rPr>
        <w:t xml:space="preserve">só </w:t>
      </w:r>
      <w:r w:rsidR="000202C7" w:rsidRPr="008037C3">
        <w:rPr>
          <w:sz w:val="22"/>
          <w:szCs w:val="22"/>
        </w:rPr>
        <w:t>router</w:t>
      </w:r>
      <w:r w:rsidR="00600BD3" w:rsidRPr="008037C3">
        <w:rPr>
          <w:sz w:val="22"/>
          <w:szCs w:val="22"/>
        </w:rPr>
        <w:t xml:space="preserve"> como forma de exemplo</w:t>
      </w:r>
      <w:r w:rsidR="00880D47" w:rsidRPr="008037C3">
        <w:rPr>
          <w:sz w:val="22"/>
          <w:szCs w:val="22"/>
        </w:rPr>
        <w:t xml:space="preserve"> e para evitar repetição</w:t>
      </w:r>
      <w:r w:rsidR="000202C7" w:rsidRPr="008037C3">
        <w:rPr>
          <w:sz w:val="22"/>
          <w:szCs w:val="22"/>
        </w:rPr>
        <w:t xml:space="preserve">. Considera-se que foram executados em todos os routers, </w:t>
      </w:r>
      <w:r w:rsidR="00FB2496" w:rsidRPr="008037C3">
        <w:rPr>
          <w:sz w:val="22"/>
          <w:szCs w:val="22"/>
        </w:rPr>
        <w:t>exceto se – a pedido do enunciado – seja apenas aplicável a um e um só router.</w:t>
      </w:r>
    </w:p>
    <w:p w14:paraId="3C66E81A" w14:textId="2D76FEB0" w:rsidR="0056154C" w:rsidRDefault="00B34A03" w:rsidP="006F1774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>Desa</w:t>
      </w:r>
      <w:r w:rsidR="00555D35">
        <w:t>tivar</w:t>
      </w:r>
      <w:r>
        <w:t xml:space="preserve"> a </w:t>
      </w:r>
      <w:r w:rsidR="00A103ED" w:rsidRPr="00A103ED">
        <w:rPr>
          <w:i/>
          <w:iCs/>
        </w:rPr>
        <w:t>DNS lookup</w:t>
      </w:r>
    </w:p>
    <w:p w14:paraId="664E2C5D" w14:textId="5B7CD96D" w:rsidR="0056154C" w:rsidRDefault="00170BE9" w:rsidP="006F1774">
      <w:pPr>
        <w:spacing w:line="360" w:lineRule="auto"/>
        <w:ind w:left="360"/>
        <w:jc w:val="both"/>
      </w:pPr>
      <w:r>
        <w:t xml:space="preserve">Para desativar a </w:t>
      </w:r>
      <w:r>
        <w:rPr>
          <w:i/>
          <w:iCs/>
        </w:rPr>
        <w:t>DNS lookup</w:t>
      </w:r>
      <w:r>
        <w:t>, foi executado o seguinte comando:</w:t>
      </w:r>
    </w:p>
    <w:p w14:paraId="2086D48B" w14:textId="182F4095" w:rsidR="000235BD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7CD5E61" wp14:editId="4CAAAFAA">
            <wp:extent cx="2333951" cy="18100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F99" w14:textId="645CFB6C" w:rsidR="000235BD" w:rsidRDefault="000235BD" w:rsidP="00CB083E">
      <w:pPr>
        <w:pStyle w:val="Caption"/>
        <w:ind w:left="360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</w:t>
      </w:r>
      <w:r w:rsidR="007E1B3D">
        <w:rPr>
          <w:noProof/>
        </w:rPr>
        <w:fldChar w:fldCharType="end"/>
      </w:r>
      <w:r>
        <w:t xml:space="preserve"> </w:t>
      </w:r>
      <w:r w:rsidR="0069568E">
        <w:t xml:space="preserve">Comando para desativar </w:t>
      </w:r>
      <w:r>
        <w:t xml:space="preserve">a </w:t>
      </w:r>
      <w:r>
        <w:rPr>
          <w:i/>
          <w:iCs/>
        </w:rPr>
        <w:t>DNS</w:t>
      </w:r>
      <w:r>
        <w:t xml:space="preserve"> lookup</w:t>
      </w:r>
    </w:p>
    <w:p w14:paraId="4D5D78F2" w14:textId="77777777" w:rsidR="000235BD" w:rsidRPr="000235BD" w:rsidRDefault="000235BD" w:rsidP="000235BD"/>
    <w:p w14:paraId="100E83CD" w14:textId="0A030B2D" w:rsidR="00A103ED" w:rsidRDefault="00A103ED" w:rsidP="006F1774">
      <w:pPr>
        <w:pStyle w:val="Heading4"/>
        <w:numPr>
          <w:ilvl w:val="0"/>
          <w:numId w:val="22"/>
        </w:numPr>
        <w:spacing w:line="360" w:lineRule="auto"/>
        <w:jc w:val="both"/>
      </w:pPr>
      <w:r>
        <w:t>Configurar os nomes dos dispositivos como descrito na topologia</w:t>
      </w:r>
    </w:p>
    <w:p w14:paraId="31D07C24" w14:textId="7F1541C2" w:rsidR="006F1774" w:rsidRDefault="006F1774" w:rsidP="00B44492">
      <w:pPr>
        <w:spacing w:line="360" w:lineRule="auto"/>
        <w:ind w:left="360"/>
        <w:jc w:val="both"/>
      </w:pPr>
      <w:r>
        <w:t>Para configurar os nomes dos dispositivos, foi executado o seguinte comando:</w:t>
      </w:r>
    </w:p>
    <w:p w14:paraId="4AFFD44E" w14:textId="77777777" w:rsidR="00B44492" w:rsidRDefault="006F1774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7B6B1FEF" wp14:editId="57B517FF">
            <wp:extent cx="1743318" cy="161948"/>
            <wp:effectExtent l="0" t="0" r="0" b="952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E96" w14:textId="38CE453F" w:rsidR="006F1774" w:rsidRDefault="00B44492" w:rsidP="00CB083E">
      <w:pPr>
        <w:pStyle w:val="Caption"/>
        <w:ind w:left="360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6</w:t>
      </w:r>
      <w:r w:rsidR="007E1B3D">
        <w:rPr>
          <w:noProof/>
        </w:rPr>
        <w:fldChar w:fldCharType="end"/>
      </w:r>
      <w:r w:rsidR="001776E4">
        <w:t xml:space="preserve"> Configuração d</w:t>
      </w:r>
      <w:r>
        <w:t>o nome de um dispositivo</w:t>
      </w:r>
    </w:p>
    <w:p w14:paraId="4F3CBC1A" w14:textId="77777777" w:rsidR="00B44492" w:rsidRPr="00B44492" w:rsidRDefault="00B44492" w:rsidP="00B44492"/>
    <w:p w14:paraId="7353358D" w14:textId="5179A6AF" w:rsidR="00A103ED" w:rsidRDefault="00A103ED" w:rsidP="00F7330B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>Configurar a encriptação</w:t>
      </w:r>
      <w:r w:rsidR="00B44492">
        <w:t xml:space="preserve"> de </w:t>
      </w:r>
      <w:r w:rsidR="00B44492" w:rsidRPr="00B44492">
        <w:rPr>
          <w:i/>
          <w:iCs/>
        </w:rPr>
        <w:t>passwords</w:t>
      </w:r>
    </w:p>
    <w:p w14:paraId="42FC691F" w14:textId="6D8CDF83" w:rsidR="00CB083E" w:rsidRDefault="00CB083E" w:rsidP="00F7330B">
      <w:pPr>
        <w:spacing w:line="360" w:lineRule="auto"/>
        <w:ind w:left="360"/>
        <w:jc w:val="both"/>
      </w:pPr>
      <w:r>
        <w:t>Para configurar a encriptação de passwords, foi executado o seguinte comando:</w:t>
      </w:r>
    </w:p>
    <w:p w14:paraId="46FDDEA0" w14:textId="77777777" w:rsidR="00CB083E" w:rsidRDefault="00CB083E" w:rsidP="00CB083E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214C3F9F" wp14:editId="05317AA7">
            <wp:extent cx="2962688" cy="161948"/>
            <wp:effectExtent l="0" t="0" r="0" b="952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4B7" w14:textId="31E3B83E" w:rsidR="00CB083E" w:rsidRPr="00CB083E" w:rsidRDefault="00CB083E" w:rsidP="00CB083E">
      <w:pPr>
        <w:pStyle w:val="Caption"/>
        <w:ind w:left="360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7</w:t>
      </w:r>
      <w:r w:rsidR="007E1B3D">
        <w:rPr>
          <w:noProof/>
        </w:rPr>
        <w:fldChar w:fldCharType="end"/>
      </w:r>
      <w:r>
        <w:t xml:space="preserve"> </w:t>
      </w:r>
      <w:r w:rsidR="0069568E">
        <w:t>Comando para a</w:t>
      </w:r>
      <w:r>
        <w:t>ti</w:t>
      </w:r>
      <w:r w:rsidR="0069568E">
        <w:t>var</w:t>
      </w:r>
      <w:r>
        <w:t xml:space="preserve"> </w:t>
      </w:r>
      <w:r w:rsidR="0069568E">
        <w:t xml:space="preserve">a </w:t>
      </w:r>
      <w:r>
        <w:t xml:space="preserve">encriptação de </w:t>
      </w:r>
      <w:r>
        <w:rPr>
          <w:i/>
          <w:iCs/>
        </w:rPr>
        <w:t>passwords</w:t>
      </w:r>
    </w:p>
    <w:p w14:paraId="403627D8" w14:textId="77777777" w:rsidR="00B44492" w:rsidRPr="00B44492" w:rsidRDefault="00B44492" w:rsidP="00B44492"/>
    <w:p w14:paraId="7C42C29C" w14:textId="4C8FB4B3" w:rsidR="00A103ED" w:rsidRDefault="00A103ED" w:rsidP="002C66BE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 xml:space="preserve">Atribuir a </w:t>
      </w:r>
      <w:r>
        <w:rPr>
          <w:i/>
          <w:iCs/>
        </w:rPr>
        <w:t>password</w:t>
      </w:r>
      <w:r>
        <w:rPr>
          <w:b w:val="0"/>
          <w:bCs/>
        </w:rPr>
        <w:t xml:space="preserve"> </w:t>
      </w:r>
      <w:r>
        <w:t xml:space="preserve">de </w:t>
      </w:r>
      <w:r w:rsidRPr="00A103ED">
        <w:rPr>
          <w:i/>
          <w:iCs/>
        </w:rPr>
        <w:t>privileged EXE</w:t>
      </w:r>
      <w:r>
        <w:rPr>
          <w:i/>
          <w:iCs/>
        </w:rPr>
        <w:t>C como “</w:t>
      </w:r>
      <w:r>
        <w:rPr>
          <w:b w:val="0"/>
          <w:bCs/>
          <w:i/>
          <w:iCs/>
        </w:rPr>
        <w:t>class</w:t>
      </w:r>
      <w:r>
        <w:rPr>
          <w:i/>
          <w:iCs/>
        </w:rPr>
        <w:t>”</w:t>
      </w:r>
    </w:p>
    <w:p w14:paraId="40141297" w14:textId="5A42D1EB" w:rsidR="002C66BE" w:rsidRPr="002C66BE" w:rsidRDefault="002C66BE" w:rsidP="002C66BE">
      <w:pPr>
        <w:spacing w:line="360" w:lineRule="auto"/>
        <w:ind w:left="360"/>
        <w:jc w:val="both"/>
      </w:pPr>
      <w:r>
        <w:t xml:space="preserve">Para definir 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 xml:space="preserve">privileged EXEC </w:t>
      </w:r>
      <w:r>
        <w:t>como “class”, foi executado o seguinte comando:</w:t>
      </w:r>
    </w:p>
    <w:p w14:paraId="597C096F" w14:textId="77777777" w:rsidR="00FB37CD" w:rsidRDefault="00FB37CD" w:rsidP="002C66BE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153CA5E" wp14:editId="6687708E">
            <wp:extent cx="2333951" cy="152421"/>
            <wp:effectExtent l="0" t="0" r="9525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396" w14:textId="208B7DF9" w:rsidR="00FB37CD" w:rsidRDefault="00FB37CD" w:rsidP="002C66BE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8</w:t>
      </w:r>
      <w:r w:rsidR="007E1B3D">
        <w:rPr>
          <w:noProof/>
        </w:rPr>
        <w:fldChar w:fldCharType="end"/>
      </w:r>
      <w:r>
        <w:t xml:space="preserve"> </w:t>
      </w:r>
      <w:r w:rsidR="002C66BE">
        <w:t xml:space="preserve">Configuração </w:t>
      </w:r>
      <w:r>
        <w:t xml:space="preserve">da </w:t>
      </w:r>
      <w:r>
        <w:rPr>
          <w:i/>
          <w:iCs/>
        </w:rPr>
        <w:t>password</w:t>
      </w:r>
      <w:r>
        <w:t xml:space="preserve"> de </w:t>
      </w:r>
      <w:r>
        <w:rPr>
          <w:i/>
          <w:iCs/>
        </w:rPr>
        <w:t>privileged EXEC</w:t>
      </w:r>
    </w:p>
    <w:p w14:paraId="1933F5E3" w14:textId="4DE3ECD3" w:rsidR="002C66BE" w:rsidRDefault="002C66BE">
      <w:pPr>
        <w:spacing w:after="200"/>
      </w:pPr>
      <w:r>
        <w:br w:type="page"/>
      </w:r>
    </w:p>
    <w:p w14:paraId="30C839DC" w14:textId="5FE784B9" w:rsidR="00A103ED" w:rsidRDefault="00A103ED" w:rsidP="002C66BE">
      <w:pPr>
        <w:pStyle w:val="Heading4"/>
        <w:numPr>
          <w:ilvl w:val="0"/>
          <w:numId w:val="22"/>
        </w:numPr>
        <w:spacing w:line="360" w:lineRule="auto"/>
      </w:pPr>
      <w:r>
        <w:lastRenderedPageBreak/>
        <w:t xml:space="preserve">Atribuir a </w:t>
      </w:r>
      <w:r>
        <w:rPr>
          <w:i/>
          <w:iCs/>
        </w:rPr>
        <w:t>password</w:t>
      </w:r>
      <w:r>
        <w:t xml:space="preserve"> de consola e </w:t>
      </w:r>
      <w:r>
        <w:rPr>
          <w:i/>
          <w:iCs/>
        </w:rPr>
        <w:t>vty</w:t>
      </w:r>
      <w:r>
        <w:t xml:space="preserve"> como “</w:t>
      </w:r>
      <w:r>
        <w:rPr>
          <w:b w:val="0"/>
          <w:bCs/>
        </w:rPr>
        <w:t>cisco</w:t>
      </w:r>
      <w:r>
        <w:t>”</w:t>
      </w:r>
    </w:p>
    <w:p w14:paraId="4FDBA817" w14:textId="4DDFB04C" w:rsidR="002C66BE" w:rsidRDefault="002C66BE" w:rsidP="00A66559">
      <w:pPr>
        <w:spacing w:line="360" w:lineRule="auto"/>
        <w:ind w:left="360"/>
        <w:jc w:val="both"/>
      </w:pPr>
      <w:r>
        <w:t xml:space="preserve">Para definir as </w:t>
      </w:r>
      <w:r>
        <w:rPr>
          <w:i/>
          <w:iCs/>
        </w:rPr>
        <w:t>passwords</w:t>
      </w:r>
      <w:r>
        <w:t xml:space="preserve"> de consola e </w:t>
      </w:r>
      <w:r w:rsidRPr="002C66BE">
        <w:rPr>
          <w:i/>
          <w:iCs/>
        </w:rPr>
        <w:t>vty</w:t>
      </w:r>
      <w:r>
        <w:t xml:space="preserve"> como “cisco”, foram executados os seguintes comandos:</w:t>
      </w:r>
    </w:p>
    <w:p w14:paraId="5F0EC046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6DFF3F1A" wp14:editId="7424AF8B">
            <wp:extent cx="2353003" cy="476316"/>
            <wp:effectExtent l="0" t="0" r="9525" b="0"/>
            <wp:docPr id="10" name="Imagem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AC1" w14:textId="7AE61857" w:rsidR="002C66BE" w:rsidRDefault="002C66BE" w:rsidP="00A66559">
      <w:pPr>
        <w:pStyle w:val="Caption"/>
        <w:ind w:left="360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9</w:t>
      </w:r>
      <w:r w:rsidR="007E1B3D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de consola</w:t>
      </w:r>
    </w:p>
    <w:p w14:paraId="2D8FD671" w14:textId="77777777" w:rsidR="002C66BE" w:rsidRPr="002C66BE" w:rsidRDefault="002C66BE" w:rsidP="00A66559">
      <w:pPr>
        <w:ind w:left="360"/>
      </w:pPr>
    </w:p>
    <w:p w14:paraId="07E7F284" w14:textId="77777777" w:rsidR="002C66BE" w:rsidRDefault="002C66BE" w:rsidP="00A66559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1458203" wp14:editId="22998EE0">
            <wp:extent cx="2343477" cy="466790"/>
            <wp:effectExtent l="0" t="0" r="0" b="9525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5C42" w14:textId="5995777E" w:rsidR="002C66BE" w:rsidRDefault="002C66BE" w:rsidP="00A66559">
      <w:pPr>
        <w:pStyle w:val="Caption"/>
        <w:ind w:left="360"/>
        <w:jc w:val="both"/>
        <w:rPr>
          <w:i/>
          <w:iCs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10</w:t>
      </w:r>
      <w:r w:rsidR="007E1B3D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de</w:t>
      </w:r>
      <w:r>
        <w:rPr>
          <w:i/>
          <w:iCs/>
        </w:rPr>
        <w:t xml:space="preserve"> vty</w:t>
      </w:r>
    </w:p>
    <w:p w14:paraId="39B80C7D" w14:textId="77777777" w:rsidR="00994E1C" w:rsidRPr="00994E1C" w:rsidRDefault="00994E1C" w:rsidP="00994E1C"/>
    <w:p w14:paraId="7384631A" w14:textId="746910B3" w:rsidR="00A103ED" w:rsidRDefault="00A103ED" w:rsidP="00A621B0">
      <w:pPr>
        <w:pStyle w:val="Heading4"/>
        <w:numPr>
          <w:ilvl w:val="0"/>
          <w:numId w:val="22"/>
        </w:numPr>
        <w:spacing w:line="360" w:lineRule="auto"/>
      </w:pPr>
      <w:r>
        <w:t xml:space="preserve">Configurar a </w:t>
      </w:r>
      <w:r>
        <w:rPr>
          <w:i/>
          <w:iCs/>
        </w:rPr>
        <w:t>MOTD banner</w:t>
      </w:r>
      <w:r>
        <w:t xml:space="preserve"> para alertar os utilizadores que acesso não autorizado é proibído</w:t>
      </w:r>
    </w:p>
    <w:p w14:paraId="5D45AC9B" w14:textId="54FB935E" w:rsidR="00A621B0" w:rsidRPr="00A621B0" w:rsidRDefault="00A621B0" w:rsidP="00A621B0">
      <w:pPr>
        <w:spacing w:line="360" w:lineRule="auto"/>
        <w:ind w:left="360"/>
        <w:jc w:val="both"/>
      </w:pPr>
      <w:r>
        <w:t xml:space="preserve">Para configurar a </w:t>
      </w:r>
      <w:r>
        <w:rPr>
          <w:i/>
          <w:iCs/>
        </w:rPr>
        <w:t>MOTD banner</w:t>
      </w:r>
      <w:r>
        <w:t>, foi executado o seguinte comando:</w:t>
      </w:r>
    </w:p>
    <w:p w14:paraId="033DFB98" w14:textId="77777777" w:rsidR="00A621B0" w:rsidRDefault="00A66559" w:rsidP="00A621B0">
      <w:pPr>
        <w:keepNext/>
        <w:spacing w:line="240" w:lineRule="auto"/>
        <w:ind w:left="360"/>
      </w:pPr>
      <w:r w:rsidRPr="00BA20A9">
        <w:rPr>
          <w:noProof/>
        </w:rPr>
        <w:drawing>
          <wp:inline distT="0" distB="0" distL="0" distR="0" wp14:anchorId="643047E5" wp14:editId="2B431115">
            <wp:extent cx="3867690" cy="161948"/>
            <wp:effectExtent l="0" t="0" r="0" b="9525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480" w14:textId="666EFE61" w:rsidR="00E65C42" w:rsidRDefault="00A621B0" w:rsidP="00E65C42">
      <w:pPr>
        <w:pStyle w:val="Caption"/>
        <w:ind w:left="360"/>
        <w:rPr>
          <w:i/>
          <w:iCs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11</w:t>
      </w:r>
      <w:r w:rsidR="007E1B3D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MOTD banner</w:t>
      </w:r>
    </w:p>
    <w:p w14:paraId="54A25F53" w14:textId="77777777" w:rsidR="00AD7AB0" w:rsidRPr="00AD7AB0" w:rsidRDefault="00AD7AB0" w:rsidP="00AD7AB0"/>
    <w:p w14:paraId="3FBC09CA" w14:textId="635FCB41" w:rsidR="00A103ED" w:rsidRDefault="00A103ED" w:rsidP="00DB7A4A">
      <w:pPr>
        <w:pStyle w:val="Heading4"/>
        <w:numPr>
          <w:ilvl w:val="0"/>
          <w:numId w:val="22"/>
        </w:numPr>
        <w:spacing w:line="360" w:lineRule="auto"/>
        <w:rPr>
          <w:i/>
          <w:iCs/>
        </w:rPr>
      </w:pPr>
      <w:r>
        <w:t xml:space="preserve">Configurar </w:t>
      </w:r>
      <w:r>
        <w:rPr>
          <w:i/>
          <w:iCs/>
        </w:rPr>
        <w:t xml:space="preserve">logging synchronous </w:t>
      </w:r>
      <w:r>
        <w:t xml:space="preserve">para a </w:t>
      </w:r>
      <w:r>
        <w:rPr>
          <w:i/>
          <w:iCs/>
        </w:rPr>
        <w:t>console line</w:t>
      </w:r>
    </w:p>
    <w:p w14:paraId="6D05601E" w14:textId="43555D01" w:rsidR="00DB7A4A" w:rsidRDefault="00DB7A4A" w:rsidP="00DB7A4A">
      <w:pPr>
        <w:spacing w:line="360" w:lineRule="auto"/>
        <w:ind w:left="360"/>
        <w:jc w:val="both"/>
      </w:pPr>
      <w:r>
        <w:t xml:space="preserve">Para configurar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  <w:r>
        <w:t>, foram executados os seguintes comandos:</w:t>
      </w:r>
    </w:p>
    <w:p w14:paraId="3C3C2723" w14:textId="77777777" w:rsidR="00DB7A4A" w:rsidRDefault="00DB7A4A" w:rsidP="00DB7A4A">
      <w:pPr>
        <w:keepNext/>
        <w:spacing w:line="240" w:lineRule="auto"/>
        <w:ind w:left="360"/>
        <w:jc w:val="both"/>
      </w:pPr>
      <w:r w:rsidRPr="00BA20A9">
        <w:rPr>
          <w:noProof/>
        </w:rPr>
        <w:drawing>
          <wp:inline distT="0" distB="0" distL="0" distR="0" wp14:anchorId="485A616B" wp14:editId="4E5815BE">
            <wp:extent cx="2724530" cy="323895"/>
            <wp:effectExtent l="0" t="0" r="0" b="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C1DC" w14:textId="0D71EAAC" w:rsidR="00DB7A4A" w:rsidRDefault="00DB7A4A" w:rsidP="00DB7A4A">
      <w:pPr>
        <w:pStyle w:val="Caption"/>
        <w:ind w:left="360"/>
        <w:jc w:val="both"/>
        <w:rPr>
          <w:i/>
          <w:iCs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12</w:t>
      </w:r>
      <w:r w:rsidR="007E1B3D">
        <w:rPr>
          <w:noProof/>
        </w:rPr>
        <w:fldChar w:fldCharType="end"/>
      </w:r>
      <w:r>
        <w:t xml:space="preserve"> Configuração do </w:t>
      </w:r>
      <w:r>
        <w:rPr>
          <w:i/>
          <w:iCs/>
        </w:rPr>
        <w:t>logging synchronous</w:t>
      </w:r>
      <w:r>
        <w:t xml:space="preserve"> na </w:t>
      </w:r>
      <w:r>
        <w:rPr>
          <w:i/>
          <w:iCs/>
        </w:rPr>
        <w:t>console line</w:t>
      </w:r>
    </w:p>
    <w:p w14:paraId="601377A7" w14:textId="2B4FEF96" w:rsidR="003F651C" w:rsidRDefault="003F651C">
      <w:pPr>
        <w:spacing w:after="200"/>
      </w:pPr>
      <w:r>
        <w:br w:type="page"/>
      </w:r>
    </w:p>
    <w:p w14:paraId="6E52ABF2" w14:textId="08020311" w:rsidR="00A103ED" w:rsidRDefault="00A103ED" w:rsidP="003F651C">
      <w:pPr>
        <w:pStyle w:val="Heading4"/>
        <w:numPr>
          <w:ilvl w:val="0"/>
          <w:numId w:val="22"/>
        </w:numPr>
        <w:spacing w:line="360" w:lineRule="auto"/>
      </w:pPr>
      <w:r>
        <w:lastRenderedPageBreak/>
        <w:t>Configurar o endereço IP na tabela de endereços para todas as interfaces</w:t>
      </w:r>
    </w:p>
    <w:p w14:paraId="503C68B5" w14:textId="481F12C3" w:rsidR="003F651C" w:rsidRDefault="003F651C" w:rsidP="00C55B62">
      <w:pPr>
        <w:spacing w:line="360" w:lineRule="auto"/>
        <w:ind w:left="360"/>
        <w:jc w:val="both"/>
      </w:pPr>
      <w:r>
        <w:t xml:space="preserve">As seguintes figuras demonstram a configuração de todas as </w:t>
      </w:r>
      <w:r w:rsidRPr="00B862D7">
        <w:rPr>
          <w:i/>
          <w:iCs/>
        </w:rPr>
        <w:t>interfaces</w:t>
      </w:r>
      <w:r>
        <w:t>, para os respetivos routers e PC’s</w:t>
      </w:r>
      <w:r w:rsidR="00EF2C3B">
        <w:t>, de acordo com a tabela de endereçamento</w:t>
      </w:r>
      <w:r>
        <w:t>:</w:t>
      </w:r>
    </w:p>
    <w:p w14:paraId="7DFEE8B5" w14:textId="77777777" w:rsidR="008E4984" w:rsidRDefault="003F651C" w:rsidP="00C55B62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B004EE7" wp14:editId="61C7AD8F">
            <wp:extent cx="3877216" cy="914528"/>
            <wp:effectExtent l="0" t="0" r="0" b="0"/>
            <wp:docPr id="17" name="Imagem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4AC" w14:textId="7AE0B65A" w:rsidR="003F651C" w:rsidRDefault="008E4984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13</w:t>
      </w:r>
      <w:r w:rsidR="007E1B3D">
        <w:rPr>
          <w:noProof/>
        </w:rPr>
        <w:fldChar w:fldCharType="end"/>
      </w:r>
      <w:r>
        <w:t xml:space="preserve"> Configuração das </w:t>
      </w:r>
      <w:r w:rsidRPr="008E4984">
        <w:rPr>
          <w:i/>
          <w:iCs/>
        </w:rPr>
        <w:t>interfaces</w:t>
      </w:r>
      <w:r>
        <w:t xml:space="preserve"> - router 1</w:t>
      </w:r>
    </w:p>
    <w:p w14:paraId="21FE14B6" w14:textId="2B6D4EFA" w:rsidR="008E4984" w:rsidRDefault="008E4984" w:rsidP="00C55B62">
      <w:pPr>
        <w:ind w:left="360"/>
      </w:pPr>
    </w:p>
    <w:p w14:paraId="7A355CC9" w14:textId="77777777" w:rsidR="008E4984" w:rsidRDefault="008E4984" w:rsidP="00C55B62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4A1CD909" wp14:editId="4FBF021D">
            <wp:extent cx="4048690" cy="2915057"/>
            <wp:effectExtent l="0" t="0" r="9525" b="0"/>
            <wp:docPr id="18" name="Imagem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3E4" w14:textId="271BFACE" w:rsidR="008E4984" w:rsidRDefault="008E4984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14</w:t>
      </w:r>
      <w:r w:rsidR="007E1B3D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2</w:t>
      </w:r>
    </w:p>
    <w:p w14:paraId="70B9DB81" w14:textId="2526E112" w:rsidR="00C55B62" w:rsidRDefault="00C55B62" w:rsidP="00C55B62">
      <w:pPr>
        <w:ind w:left="360"/>
      </w:pPr>
    </w:p>
    <w:p w14:paraId="317B944D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BF02D3B" wp14:editId="7804277E">
            <wp:extent cx="3886742" cy="1686160"/>
            <wp:effectExtent l="0" t="0" r="0" b="9525"/>
            <wp:docPr id="19" name="Imagem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3718" w14:textId="3BF0289C" w:rsidR="00C55B62" w:rsidRDefault="00C55B62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15</w:t>
      </w:r>
      <w:r w:rsidR="007E1B3D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3</w:t>
      </w:r>
    </w:p>
    <w:p w14:paraId="0961E520" w14:textId="67E89904" w:rsidR="00C55B62" w:rsidRDefault="00C55B62" w:rsidP="00C55B62">
      <w:pPr>
        <w:ind w:left="360"/>
      </w:pPr>
    </w:p>
    <w:p w14:paraId="61430F09" w14:textId="77777777" w:rsidR="00C55B62" w:rsidRDefault="00C55B62" w:rsidP="00C55B62">
      <w:pPr>
        <w:ind w:left="360"/>
      </w:pPr>
    </w:p>
    <w:p w14:paraId="25ED57D8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6A743D80" wp14:editId="0868507A">
            <wp:extent cx="3952875" cy="485775"/>
            <wp:effectExtent l="0" t="0" r="0" b="0"/>
            <wp:docPr id="137984592" name="Picture 1379845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592" name="Picture 13798459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525" w14:textId="6535CCBA" w:rsidR="00C55B62" w:rsidRDefault="00C55B62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16</w:t>
      </w:r>
      <w:r w:rsidR="007E1B3D">
        <w:rPr>
          <w:noProof/>
        </w:rPr>
        <w:fldChar w:fldCharType="end"/>
      </w:r>
      <w:r>
        <w:t xml:space="preserve"> Configuração dos endereços IP - PC A</w:t>
      </w:r>
    </w:p>
    <w:p w14:paraId="2A53FEAD" w14:textId="735DFFB9" w:rsidR="00C55B62" w:rsidRDefault="00C55B62" w:rsidP="00C55B62">
      <w:pPr>
        <w:ind w:left="360"/>
      </w:pPr>
    </w:p>
    <w:p w14:paraId="123D03C9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527FF74" wp14:editId="4A7FF0F6">
            <wp:extent cx="4257675" cy="485775"/>
            <wp:effectExtent l="0" t="0" r="0" b="0"/>
            <wp:docPr id="2006643630" name="Picture 20066436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3630" name="Picture 200664363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F7B" w14:textId="680C7075" w:rsidR="00C55B62" w:rsidRDefault="00C55B62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17</w:t>
      </w:r>
      <w:r w:rsidR="007E1B3D">
        <w:rPr>
          <w:noProof/>
        </w:rPr>
        <w:fldChar w:fldCharType="end"/>
      </w:r>
      <w:r>
        <w:t xml:space="preserve"> Configuração dos endereços IP - PC B</w:t>
      </w:r>
    </w:p>
    <w:p w14:paraId="3D082F6D" w14:textId="77777777" w:rsidR="00C55B62" w:rsidRPr="00C55B62" w:rsidRDefault="00C55B62" w:rsidP="00C55B62">
      <w:pPr>
        <w:ind w:left="360"/>
      </w:pPr>
    </w:p>
    <w:p w14:paraId="6EFFA8A0" w14:textId="77777777" w:rsidR="00C55B62" w:rsidRDefault="00C55B62" w:rsidP="00C55B62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6EFBF8F2" wp14:editId="538A3F6B">
            <wp:extent cx="3962400" cy="495300"/>
            <wp:effectExtent l="0" t="0" r="0" b="0"/>
            <wp:docPr id="1239127087" name="Picture 12391270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7087" name="Picture 123912708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BAD" w14:textId="7C188252" w:rsidR="00C55B62" w:rsidRDefault="00C55B62" w:rsidP="00C55B62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18</w:t>
      </w:r>
      <w:r w:rsidR="007E1B3D">
        <w:rPr>
          <w:noProof/>
        </w:rPr>
        <w:fldChar w:fldCharType="end"/>
      </w:r>
      <w:r w:rsidRPr="004E071A">
        <w:t xml:space="preserve"> Configuração dos endereços IP - PC </w:t>
      </w:r>
      <w:r>
        <w:t>C</w:t>
      </w:r>
    </w:p>
    <w:p w14:paraId="4235BDC4" w14:textId="77777777" w:rsidR="00C55B62" w:rsidRPr="00C55B62" w:rsidRDefault="00C55B62" w:rsidP="00C55B62"/>
    <w:p w14:paraId="5D0709FF" w14:textId="362F45EA" w:rsidR="00A103ED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</w:pPr>
      <w:r>
        <w:t xml:space="preserve">Configurar a descrição para cada </w:t>
      </w:r>
      <w:r w:rsidRPr="00C03470">
        <w:rPr>
          <w:i/>
          <w:iCs/>
        </w:rPr>
        <w:t>interface</w:t>
      </w:r>
      <w:r>
        <w:t xml:space="preserve"> com um endereço IP</w:t>
      </w:r>
    </w:p>
    <w:p w14:paraId="4E99FC4C" w14:textId="0C43930D" w:rsidR="001620C7" w:rsidRDefault="001620C7" w:rsidP="00414D6F">
      <w:pPr>
        <w:spacing w:line="360" w:lineRule="auto"/>
        <w:ind w:left="360"/>
        <w:jc w:val="both"/>
      </w:pPr>
      <w:r>
        <w:t xml:space="preserve">Após as configurações das </w:t>
      </w:r>
      <w:r w:rsidRPr="001620C7">
        <w:rPr>
          <w:i/>
          <w:iCs/>
        </w:rPr>
        <w:t>interfaces</w:t>
      </w:r>
      <w:r>
        <w:t>, nos routers, foi-lhes atríbuidas uma descrição, como demonstrado nas seguintes figuras:</w:t>
      </w:r>
    </w:p>
    <w:p w14:paraId="2EEFD6C2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2FCE0D83" wp14:editId="0EE91BDB">
            <wp:extent cx="3115110" cy="628738"/>
            <wp:effectExtent l="0" t="0" r="0" b="0"/>
            <wp:docPr id="20" name="Imagem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40F" w14:textId="45783B07" w:rsidR="001620C7" w:rsidRDefault="00414D6F" w:rsidP="00414D6F">
      <w:pPr>
        <w:pStyle w:val="Caption"/>
        <w:ind w:left="360"/>
        <w:rPr>
          <w:noProof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19</w:t>
      </w:r>
      <w:r w:rsidR="007E1B3D">
        <w:rPr>
          <w:noProof/>
        </w:rPr>
        <w:fldChar w:fldCharType="end"/>
      </w:r>
      <w:r>
        <w:t xml:space="preserve"> Atribuição de uma descrição às </w:t>
      </w:r>
      <w:r w:rsidRPr="00A87998">
        <w:rPr>
          <w:i/>
          <w:iCs/>
        </w:rPr>
        <w:t>interfaces</w:t>
      </w:r>
      <w:r>
        <w:rPr>
          <w:noProof/>
        </w:rPr>
        <w:t xml:space="preserve"> - router 1</w:t>
      </w:r>
    </w:p>
    <w:p w14:paraId="1A8CB67D" w14:textId="77777777" w:rsidR="00414D6F" w:rsidRPr="00414D6F" w:rsidRDefault="00414D6F" w:rsidP="00414D6F">
      <w:pPr>
        <w:ind w:left="360"/>
      </w:pPr>
    </w:p>
    <w:p w14:paraId="6FFCCBF9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558F8D0A" wp14:editId="7F22ADE4">
            <wp:extent cx="3124636" cy="924054"/>
            <wp:effectExtent l="0" t="0" r="0" b="9525"/>
            <wp:docPr id="22" name="Imagem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B17C" w14:textId="51AE7AF9" w:rsidR="00414D6F" w:rsidRDefault="00414D6F" w:rsidP="00414D6F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20</w:t>
      </w:r>
      <w:r w:rsidR="007E1B3D">
        <w:rPr>
          <w:noProof/>
        </w:rPr>
        <w:fldChar w:fldCharType="end"/>
      </w:r>
      <w:r>
        <w:t xml:space="preserve"> </w:t>
      </w:r>
      <w:r w:rsidRPr="00A74F0A">
        <w:t xml:space="preserve">Atribuição de uma descrição às interfaces - router </w:t>
      </w:r>
      <w:r>
        <w:t>2</w:t>
      </w:r>
    </w:p>
    <w:p w14:paraId="03862153" w14:textId="77777777" w:rsidR="00414D6F" w:rsidRPr="00414D6F" w:rsidRDefault="00414D6F" w:rsidP="00414D6F">
      <w:pPr>
        <w:ind w:left="360"/>
      </w:pPr>
    </w:p>
    <w:p w14:paraId="7E58F49C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7E5A0A3D" wp14:editId="5F47B3C7">
            <wp:extent cx="3143689" cy="619211"/>
            <wp:effectExtent l="0" t="0" r="0" b="9525"/>
            <wp:docPr id="23" name="Imagem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8E4" w14:textId="680324B2" w:rsidR="00414D6F" w:rsidRDefault="00414D6F" w:rsidP="00414D6F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21</w:t>
      </w:r>
      <w:r w:rsidR="007E1B3D">
        <w:rPr>
          <w:noProof/>
        </w:rPr>
        <w:fldChar w:fldCharType="end"/>
      </w:r>
      <w:r>
        <w:t xml:space="preserve"> </w:t>
      </w:r>
      <w:r w:rsidRPr="00164ED9">
        <w:t xml:space="preserve">Atribuição de uma descrição às interfaces - router </w:t>
      </w:r>
      <w:r>
        <w:t>3</w:t>
      </w:r>
    </w:p>
    <w:p w14:paraId="24FA27F5" w14:textId="77777777" w:rsidR="00414D6F" w:rsidRDefault="00414D6F">
      <w:pPr>
        <w:spacing w:after="200"/>
        <w:rPr>
          <w:rFonts w:asciiTheme="majorHAnsi" w:hAnsiTheme="majorHAnsi"/>
          <w:b/>
          <w:color w:val="7B6A4D" w:themeColor="accent3" w:themeShade="BF"/>
          <w:spacing w:val="20"/>
          <w:szCs w:val="24"/>
        </w:rPr>
      </w:pPr>
      <w:r>
        <w:br w:type="page"/>
      </w:r>
    </w:p>
    <w:p w14:paraId="3166EC66" w14:textId="2BDB9ABA" w:rsidR="00C03470" w:rsidRDefault="00A103ED" w:rsidP="00414D6F">
      <w:pPr>
        <w:pStyle w:val="Heading4"/>
        <w:numPr>
          <w:ilvl w:val="0"/>
          <w:numId w:val="22"/>
        </w:numPr>
        <w:spacing w:line="360" w:lineRule="auto"/>
        <w:jc w:val="both"/>
        <w:rPr>
          <w:i/>
          <w:iCs/>
        </w:rPr>
      </w:pPr>
      <w:r>
        <w:lastRenderedPageBreak/>
        <w:t>Configurar</w:t>
      </w:r>
      <w:r w:rsidR="00C03470">
        <w:t xml:space="preserve"> o </w:t>
      </w:r>
      <w:r w:rsidR="00C03470">
        <w:rPr>
          <w:i/>
          <w:iCs/>
        </w:rPr>
        <w:t>clock rate</w:t>
      </w:r>
      <w:r w:rsidR="00C03470">
        <w:t xml:space="preserve">, se aplicável, à </w:t>
      </w:r>
      <w:r w:rsidR="00C03470">
        <w:rPr>
          <w:i/>
          <w:iCs/>
        </w:rPr>
        <w:t>interface serial DCE</w:t>
      </w:r>
    </w:p>
    <w:p w14:paraId="3CB6AB6A" w14:textId="03D40BF2" w:rsidR="00414D6F" w:rsidRDefault="00414D6F" w:rsidP="00414D6F">
      <w:pPr>
        <w:spacing w:line="360" w:lineRule="auto"/>
        <w:ind w:left="360"/>
        <w:jc w:val="both"/>
      </w:pPr>
      <w:r>
        <w:t xml:space="preserve">Para aplicar uma </w:t>
      </w:r>
      <w:r>
        <w:rPr>
          <w:i/>
          <w:iCs/>
        </w:rPr>
        <w:t>clock rate</w:t>
      </w:r>
      <w:r>
        <w:t xml:space="preserve"> às </w:t>
      </w:r>
      <w:r>
        <w:rPr>
          <w:i/>
          <w:iCs/>
        </w:rPr>
        <w:t>interfaces serial DCE</w:t>
      </w:r>
      <w:r>
        <w:t>, foram executados os seguintes comandos:</w:t>
      </w:r>
    </w:p>
    <w:p w14:paraId="22A62D4A" w14:textId="77777777" w:rsidR="00414D6F" w:rsidRDefault="00414D6F" w:rsidP="00414D6F">
      <w:pPr>
        <w:keepNext/>
        <w:spacing w:line="240" w:lineRule="auto"/>
        <w:ind w:left="360"/>
      </w:pPr>
      <w:r w:rsidRPr="008058AF">
        <w:rPr>
          <w:noProof/>
        </w:rPr>
        <w:drawing>
          <wp:inline distT="0" distB="0" distL="0" distR="0" wp14:anchorId="6D77D2A2" wp14:editId="28D872EF">
            <wp:extent cx="2362530" cy="304843"/>
            <wp:effectExtent l="0" t="0" r="0" b="0"/>
            <wp:docPr id="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F9B" w14:textId="15C66B09" w:rsidR="00414D6F" w:rsidRDefault="00414D6F" w:rsidP="00414D6F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22</w:t>
      </w:r>
      <w:r w:rsidR="007E1B3D">
        <w:rPr>
          <w:noProof/>
        </w:rP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1</w:t>
      </w:r>
    </w:p>
    <w:p w14:paraId="18F94F68" w14:textId="77777777" w:rsidR="00414D6F" w:rsidRPr="00414D6F" w:rsidRDefault="00414D6F" w:rsidP="00414D6F">
      <w:pPr>
        <w:ind w:left="360"/>
      </w:pPr>
    </w:p>
    <w:p w14:paraId="6FF884D5" w14:textId="77777777" w:rsidR="00414D6F" w:rsidRDefault="00414D6F" w:rsidP="00414D6F">
      <w:pPr>
        <w:keepNext/>
        <w:spacing w:line="240" w:lineRule="auto"/>
        <w:ind w:left="360"/>
      </w:pPr>
      <w:r w:rsidRPr="005A705A">
        <w:rPr>
          <w:noProof/>
        </w:rPr>
        <w:drawing>
          <wp:inline distT="0" distB="0" distL="0" distR="0" wp14:anchorId="287EAE25" wp14:editId="1EEB8DB9">
            <wp:extent cx="2333951" cy="619211"/>
            <wp:effectExtent l="0" t="0" r="9525" b="9525"/>
            <wp:docPr id="25" name="Imagem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8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904" w14:textId="06BE91B1" w:rsidR="00414D6F" w:rsidRDefault="00414D6F" w:rsidP="00414D6F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23</w:t>
      </w:r>
      <w:r w:rsidR="007E1B3D">
        <w:rPr>
          <w:noProof/>
        </w:rP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2</w:t>
      </w:r>
    </w:p>
    <w:p w14:paraId="4B75E2B0" w14:textId="77777777" w:rsidR="00414D6F" w:rsidRPr="00414D6F" w:rsidRDefault="00414D6F" w:rsidP="00414D6F">
      <w:pPr>
        <w:ind w:left="360"/>
      </w:pPr>
    </w:p>
    <w:p w14:paraId="101FBE12" w14:textId="77777777" w:rsidR="00414D6F" w:rsidRDefault="00414D6F" w:rsidP="00414D6F">
      <w:pPr>
        <w:keepNext/>
        <w:spacing w:line="240" w:lineRule="auto"/>
        <w:ind w:left="360"/>
      </w:pPr>
      <w:r w:rsidRPr="00CB6EB8">
        <w:rPr>
          <w:noProof/>
        </w:rPr>
        <w:drawing>
          <wp:inline distT="0" distB="0" distL="0" distR="0" wp14:anchorId="36F70055" wp14:editId="3CD49FA3">
            <wp:extent cx="2114845" cy="3048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3E" w14:textId="38DFD510" w:rsidR="00414D6F" w:rsidRDefault="00414D6F" w:rsidP="00414D6F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24</w:t>
      </w:r>
      <w:r w:rsidR="007E1B3D">
        <w:rPr>
          <w:noProof/>
        </w:rPr>
        <w:fldChar w:fldCharType="end"/>
      </w:r>
      <w:r>
        <w:t xml:space="preserve"> Configuração do </w:t>
      </w:r>
      <w:r>
        <w:rPr>
          <w:i/>
          <w:iCs/>
        </w:rPr>
        <w:t>clock rate</w:t>
      </w:r>
      <w:r>
        <w:t xml:space="preserve"> - router 3</w:t>
      </w:r>
    </w:p>
    <w:p w14:paraId="30E9F766" w14:textId="1AC4CB17" w:rsidR="00414D6F" w:rsidRDefault="00414D6F" w:rsidP="00414D6F"/>
    <w:p w14:paraId="0AAFEC54" w14:textId="45FA301C" w:rsidR="00414D6F" w:rsidRDefault="00414D6F" w:rsidP="001776E4">
      <w:pPr>
        <w:ind w:left="360"/>
        <w:jc w:val="both"/>
        <w:rPr>
          <w:sz w:val="22"/>
          <w:szCs w:val="22"/>
        </w:rPr>
      </w:pPr>
      <w:r w:rsidRPr="00C927C9">
        <w:rPr>
          <w:b/>
          <w:bCs/>
          <w:sz w:val="22"/>
          <w:szCs w:val="22"/>
        </w:rPr>
        <w:t>NOTA 3:</w:t>
      </w:r>
      <w:r w:rsidR="00C927C9" w:rsidRPr="00C927C9">
        <w:rPr>
          <w:sz w:val="22"/>
          <w:szCs w:val="22"/>
        </w:rPr>
        <w:t xml:space="preserve"> A </w:t>
      </w:r>
      <w:r w:rsidR="00C927C9" w:rsidRPr="00C927C9">
        <w:rPr>
          <w:i/>
          <w:iCs/>
          <w:sz w:val="22"/>
          <w:szCs w:val="22"/>
        </w:rPr>
        <w:t>clock rate</w:t>
      </w:r>
      <w:r w:rsidR="00C927C9" w:rsidRPr="00C927C9">
        <w:rPr>
          <w:sz w:val="22"/>
          <w:szCs w:val="22"/>
        </w:rPr>
        <w:t xml:space="preserve"> </w:t>
      </w:r>
      <w:r w:rsidR="00C927C9" w:rsidRPr="00C927C9">
        <w:rPr>
          <w:sz w:val="22"/>
          <w:szCs w:val="22"/>
          <w:u w:val="single"/>
        </w:rPr>
        <w:t>64000</w:t>
      </w:r>
      <w:r w:rsidR="00C927C9">
        <w:rPr>
          <w:sz w:val="22"/>
          <w:szCs w:val="22"/>
        </w:rPr>
        <w:t xml:space="preserve"> significa que a comunicação não será superior a </w:t>
      </w:r>
      <w:r w:rsidR="00991D4D">
        <w:rPr>
          <w:sz w:val="22"/>
          <w:szCs w:val="22"/>
        </w:rPr>
        <w:t xml:space="preserve">64 </w:t>
      </w:r>
      <w:r w:rsidR="00991D4D">
        <w:rPr>
          <w:i/>
          <w:iCs/>
          <w:sz w:val="22"/>
          <w:szCs w:val="22"/>
        </w:rPr>
        <w:t>kilobytes</w:t>
      </w:r>
      <w:r w:rsidR="00991D4D">
        <w:rPr>
          <w:sz w:val="22"/>
          <w:szCs w:val="22"/>
        </w:rPr>
        <w:t xml:space="preserve">/segundo nessa </w:t>
      </w:r>
      <w:r w:rsidR="00991D4D" w:rsidRPr="00991D4D">
        <w:rPr>
          <w:i/>
          <w:iCs/>
          <w:sz w:val="22"/>
          <w:szCs w:val="22"/>
        </w:rPr>
        <w:t>interface</w:t>
      </w:r>
      <w:r w:rsidR="00991D4D">
        <w:rPr>
          <w:sz w:val="22"/>
          <w:szCs w:val="22"/>
        </w:rPr>
        <w:t xml:space="preserve">. Escolheu-se </w:t>
      </w:r>
      <w:r w:rsidR="00991D4D" w:rsidRPr="00991D4D">
        <w:rPr>
          <w:sz w:val="22"/>
          <w:szCs w:val="22"/>
          <w:u w:val="single"/>
        </w:rPr>
        <w:t>64000</w:t>
      </w:r>
      <w:r w:rsidR="00991D4D">
        <w:rPr>
          <w:sz w:val="22"/>
          <w:szCs w:val="22"/>
        </w:rPr>
        <w:t xml:space="preserve"> por esta ser a unidade </w:t>
      </w:r>
      <w:r w:rsidR="00991D4D">
        <w:rPr>
          <w:i/>
          <w:iCs/>
          <w:sz w:val="22"/>
          <w:szCs w:val="22"/>
        </w:rPr>
        <w:t>default</w:t>
      </w:r>
      <w:r w:rsidR="00991D4D">
        <w:rPr>
          <w:sz w:val="22"/>
          <w:szCs w:val="22"/>
        </w:rPr>
        <w:t xml:space="preserve"> nas comunicações DCE.</w:t>
      </w:r>
    </w:p>
    <w:p w14:paraId="2A148D9F" w14:textId="1D30524F" w:rsidR="00DC6A9D" w:rsidRPr="00DC6A9D" w:rsidRDefault="00DC6A9D" w:rsidP="001776E4">
      <w:pPr>
        <w:ind w:left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>
        <w:rPr>
          <w:sz w:val="22"/>
          <w:szCs w:val="22"/>
        </w:rPr>
        <w:t xml:space="preserve">O comando </w:t>
      </w:r>
      <w:r>
        <w:rPr>
          <w:b/>
          <w:bCs/>
          <w:i/>
          <w:iCs/>
          <w:sz w:val="22"/>
          <w:szCs w:val="22"/>
        </w:rPr>
        <w:t>no clock rate</w:t>
      </w:r>
      <w:r>
        <w:rPr>
          <w:sz w:val="22"/>
          <w:szCs w:val="22"/>
        </w:rPr>
        <w:t xml:space="preserve"> tem como objetivo não dar uma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a uma </w:t>
      </w:r>
      <w:r w:rsidRPr="00DC6A9D"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, que irá ser a </w:t>
      </w:r>
      <w:r w:rsidRPr="00DC6A9D">
        <w:rPr>
          <w:i/>
          <w:iCs/>
          <w:sz w:val="22"/>
          <w:szCs w:val="22"/>
        </w:rPr>
        <w:t>interface DTE</w:t>
      </w:r>
      <w:r>
        <w:rPr>
          <w:sz w:val="22"/>
          <w:szCs w:val="22"/>
        </w:rPr>
        <w:t xml:space="preserve">, enquanto que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com </w:t>
      </w:r>
      <w:r>
        <w:rPr>
          <w:i/>
          <w:iCs/>
          <w:sz w:val="22"/>
          <w:szCs w:val="22"/>
        </w:rPr>
        <w:t>clock rate</w:t>
      </w:r>
      <w:r>
        <w:rPr>
          <w:sz w:val="22"/>
          <w:szCs w:val="22"/>
        </w:rPr>
        <w:t xml:space="preserve"> irá ser a </w:t>
      </w:r>
      <w:r>
        <w:rPr>
          <w:i/>
          <w:iCs/>
          <w:sz w:val="22"/>
          <w:szCs w:val="22"/>
        </w:rPr>
        <w:t>interface</w:t>
      </w:r>
      <w:r>
        <w:rPr>
          <w:sz w:val="22"/>
          <w:szCs w:val="22"/>
        </w:rPr>
        <w:t xml:space="preserve"> DCE.</w:t>
      </w:r>
    </w:p>
    <w:p w14:paraId="1E2C4D92" w14:textId="77777777" w:rsidR="001776E4" w:rsidRDefault="00C03470" w:rsidP="001776E4">
      <w:pPr>
        <w:pStyle w:val="Heading4"/>
        <w:numPr>
          <w:ilvl w:val="0"/>
          <w:numId w:val="22"/>
        </w:numPr>
        <w:spacing w:line="360" w:lineRule="auto"/>
      </w:pPr>
      <w:r w:rsidRPr="00C03470">
        <w:t>Guardar as configuraç</w:t>
      </w:r>
      <w:r>
        <w:t>ões</w:t>
      </w:r>
    </w:p>
    <w:p w14:paraId="1B3E4EB8" w14:textId="77777777" w:rsidR="001776E4" w:rsidRDefault="001776E4" w:rsidP="001776E4">
      <w:pPr>
        <w:spacing w:line="360" w:lineRule="auto"/>
        <w:ind w:left="360"/>
        <w:jc w:val="both"/>
      </w:pPr>
      <w:r>
        <w:t>Por fim, para guardar as configurações executadas nos routers, foi executado o seguinte comando:</w:t>
      </w:r>
    </w:p>
    <w:p w14:paraId="3DE45B3B" w14:textId="77777777" w:rsidR="001776E4" w:rsidRDefault="001776E4" w:rsidP="001776E4">
      <w:pPr>
        <w:keepNext/>
        <w:spacing w:line="240" w:lineRule="auto"/>
        <w:ind w:left="360"/>
      </w:pPr>
      <w:r>
        <w:rPr>
          <w:noProof/>
        </w:rPr>
        <w:drawing>
          <wp:inline distT="0" distB="0" distL="0" distR="0" wp14:anchorId="090F1646" wp14:editId="22D63248">
            <wp:extent cx="2943636" cy="628738"/>
            <wp:effectExtent l="0" t="0" r="0" b="0"/>
            <wp:docPr id="26" name="Imagem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4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CEF" w14:textId="22BAADD5" w:rsidR="001776E4" w:rsidRDefault="001776E4" w:rsidP="001776E4">
      <w:pPr>
        <w:pStyle w:val="Caption"/>
        <w:ind w:left="360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25</w:t>
      </w:r>
      <w:r w:rsidR="007E1B3D">
        <w:rPr>
          <w:noProof/>
        </w:rPr>
        <w:fldChar w:fldCharType="end"/>
      </w:r>
      <w:r>
        <w:t xml:space="preserve"> </w:t>
      </w:r>
      <w:r w:rsidR="008854D0">
        <w:t>Comando para g</w:t>
      </w:r>
      <w:r>
        <w:t>uardar as configurações</w:t>
      </w:r>
      <w:r w:rsidR="00260A5D">
        <w:t xml:space="preserve"> previamente executadas</w:t>
      </w:r>
    </w:p>
    <w:p w14:paraId="11BC1ED4" w14:textId="3761CC38" w:rsidR="00EB3449" w:rsidRPr="00C03470" w:rsidRDefault="00EB3449" w:rsidP="001776E4">
      <w:r w:rsidRPr="00C03470">
        <w:br w:type="page"/>
      </w:r>
    </w:p>
    <w:p w14:paraId="5C40E6DD" w14:textId="0A091DEE" w:rsidR="00057C14" w:rsidRPr="00567DF7" w:rsidRDefault="00755BF4" w:rsidP="00057C14">
      <w:pPr>
        <w:pStyle w:val="Heading3"/>
        <w:spacing w:line="360" w:lineRule="auto"/>
      </w:pPr>
      <w:bookmarkStart w:id="8" w:name="_Toc100237306"/>
      <w:r>
        <w:lastRenderedPageBreak/>
        <w:t>Passo 4</w:t>
      </w:r>
      <w:r w:rsidR="00861B53">
        <w:t>: Configurar o endereçamento IP do PC</w:t>
      </w:r>
      <w:bookmarkEnd w:id="8"/>
    </w:p>
    <w:p w14:paraId="6A12EC66" w14:textId="4E4BC3EB" w:rsidR="00057C14" w:rsidRDefault="00057C14" w:rsidP="00057C14">
      <w:pPr>
        <w:spacing w:line="360" w:lineRule="auto"/>
        <w:jc w:val="both"/>
      </w:pPr>
      <w:r>
        <w:t xml:space="preserve">Este passo tem como objetivo consultar a </w:t>
      </w:r>
      <w:r w:rsidRPr="00057C14">
        <w:t>tabela de endereç</w:t>
      </w:r>
      <w:r>
        <w:t>amento</w:t>
      </w:r>
      <w:r w:rsidRPr="00057C14">
        <w:t xml:space="preserve"> para obter informações de endereços IP dos PCs</w:t>
      </w:r>
      <w:r>
        <w:t>. Desta forma, consultaram-se as tabelas de endereçamento nos routers para confirmar que as configurações estão corretas.</w:t>
      </w:r>
    </w:p>
    <w:p w14:paraId="71BD307B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53C77C52" wp14:editId="26F948BB">
            <wp:extent cx="4572000" cy="514350"/>
            <wp:effectExtent l="0" t="0" r="0" b="0"/>
            <wp:docPr id="1746515961" name="Picture 17465159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5961" name="Picture 1746515961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802" w14:textId="12628B11" w:rsidR="00057C14" w:rsidRDefault="009A5CC4" w:rsidP="009A5CC4">
      <w:pPr>
        <w:pStyle w:val="Caption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26</w:t>
      </w:r>
      <w:r w:rsidR="007E1B3D">
        <w:rPr>
          <w:noProof/>
        </w:rPr>
        <w:fldChar w:fldCharType="end"/>
      </w:r>
      <w:r>
        <w:t xml:space="preserve"> </w:t>
      </w:r>
      <w:r w:rsidRPr="000471E8">
        <w:rPr>
          <w:i/>
          <w:iCs/>
        </w:rPr>
        <w:t>Interface</w:t>
      </w:r>
      <w:r>
        <w:t xml:space="preserve"> que liga ao PC A</w:t>
      </w:r>
    </w:p>
    <w:p w14:paraId="46B4E57B" w14:textId="77777777" w:rsidR="009A5CC4" w:rsidRPr="009A5CC4" w:rsidRDefault="009A5CC4" w:rsidP="009A5CC4"/>
    <w:p w14:paraId="4FD54D44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08C99C80" wp14:editId="39858EF3">
            <wp:extent cx="4572000" cy="523875"/>
            <wp:effectExtent l="0" t="0" r="0" b="0"/>
            <wp:docPr id="18569808" name="Picture 185698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8" name="Picture 18569808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BBF" w14:textId="59AED149" w:rsidR="00057C14" w:rsidRDefault="009A5CC4" w:rsidP="009A5CC4">
      <w:pPr>
        <w:pStyle w:val="Caption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27</w:t>
      </w:r>
      <w:r w:rsidR="007E1B3D">
        <w:rPr>
          <w:noProof/>
        </w:rPr>
        <w:fldChar w:fldCharType="end"/>
      </w:r>
      <w:r>
        <w:t xml:space="preserve"> </w:t>
      </w:r>
      <w:r>
        <w:rPr>
          <w:i/>
          <w:iCs/>
        </w:rPr>
        <w:t>Interface</w:t>
      </w:r>
      <w:r>
        <w:t xml:space="preserve"> que liga ao PC B</w:t>
      </w:r>
    </w:p>
    <w:p w14:paraId="6866C746" w14:textId="77777777" w:rsidR="009A5CC4" w:rsidRPr="009A5CC4" w:rsidRDefault="009A5CC4" w:rsidP="009A5CC4"/>
    <w:p w14:paraId="0A3F2490" w14:textId="77777777" w:rsidR="009A5CC4" w:rsidRDefault="00057C14" w:rsidP="009A5CC4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1E4B90DE" wp14:editId="54015250">
            <wp:extent cx="4572000" cy="533400"/>
            <wp:effectExtent l="0" t="0" r="0" b="0"/>
            <wp:docPr id="1610610750" name="Picture 16106107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0750" name="Picture 1610610750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032" w14:textId="01427C91" w:rsidR="00057C14" w:rsidRDefault="009A5CC4" w:rsidP="009A5CC4">
      <w:pPr>
        <w:pStyle w:val="Caption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</w:instrText>
      </w:r>
      <w:r w:rsidR="007E1B3D">
        <w:instrText xml:space="preserve"> Figura \* ARABIC </w:instrText>
      </w:r>
      <w:r w:rsidR="007E1B3D">
        <w:fldChar w:fldCharType="separate"/>
      </w:r>
      <w:r w:rsidR="00B36D7D">
        <w:rPr>
          <w:noProof/>
        </w:rPr>
        <w:t>28</w:t>
      </w:r>
      <w:r w:rsidR="007E1B3D">
        <w:rPr>
          <w:noProof/>
        </w:rPr>
        <w:fldChar w:fldCharType="end"/>
      </w:r>
      <w:r>
        <w:t xml:space="preserve"> Interface que liga ao PC C</w:t>
      </w:r>
    </w:p>
    <w:p w14:paraId="033CBD11" w14:textId="77777777" w:rsidR="009A5CC4" w:rsidRPr="009A5CC4" w:rsidRDefault="009A5CC4" w:rsidP="009A5CC4"/>
    <w:p w14:paraId="6EF7AB90" w14:textId="1B7CEB50" w:rsidR="008B3950" w:rsidRDefault="00861B53" w:rsidP="008B3950">
      <w:pPr>
        <w:pStyle w:val="Heading3"/>
        <w:spacing w:line="360" w:lineRule="auto"/>
      </w:pPr>
      <w:bookmarkStart w:id="9" w:name="_Toc100237307"/>
      <w:r>
        <w:t>Passo 5: Testar a conectividade</w:t>
      </w:r>
      <w:bookmarkEnd w:id="9"/>
    </w:p>
    <w:p w14:paraId="3F8BA33A" w14:textId="33914FE0" w:rsidR="008B3950" w:rsidRPr="008037C3" w:rsidRDefault="008B3950" w:rsidP="008B3950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5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Nas alíneas seguintes deste </w:t>
      </w:r>
      <w:r w:rsidRPr="008037C3">
        <w:rPr>
          <w:b/>
          <w:bCs/>
          <w:sz w:val="22"/>
          <w:szCs w:val="22"/>
        </w:rPr>
        <w:t xml:space="preserve">passo </w:t>
      </w:r>
      <w:r>
        <w:rPr>
          <w:b/>
          <w:bCs/>
          <w:sz w:val="22"/>
          <w:szCs w:val="22"/>
        </w:rPr>
        <w:t>5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>foram verificadas as conectividades entre todos os dispositivos como pedido nas alíneas. Por motivo de repetição, apenas foi colocado uma figura em cada alínea como exemplo.</w:t>
      </w:r>
    </w:p>
    <w:p w14:paraId="1ED07E57" w14:textId="77777777" w:rsidR="008B3950" w:rsidRPr="008B3950" w:rsidRDefault="008B3950" w:rsidP="008B3950"/>
    <w:p w14:paraId="2DA2DA0E" w14:textId="2A6A253C" w:rsidR="00AF04B2" w:rsidRDefault="00AF04B2" w:rsidP="0024488C">
      <w:pPr>
        <w:pStyle w:val="Heading4"/>
        <w:numPr>
          <w:ilvl w:val="0"/>
          <w:numId w:val="27"/>
        </w:numPr>
        <w:spacing w:line="360" w:lineRule="auto"/>
        <w:jc w:val="both"/>
      </w:pPr>
      <w:r>
        <w:t>Verificar que cada PC tem conectividade com o respetivo route</w:t>
      </w:r>
      <w:r w:rsidR="00575E22">
        <w:t>r</w:t>
      </w:r>
    </w:p>
    <w:p w14:paraId="45233FA5" w14:textId="67E9E7B5" w:rsidR="001F4058" w:rsidRPr="001F4058" w:rsidRDefault="001F4058" w:rsidP="0024488C">
      <w:pPr>
        <w:spacing w:line="360" w:lineRule="auto"/>
        <w:ind w:left="709"/>
        <w:jc w:val="both"/>
      </w:pPr>
      <w:r>
        <w:t>Para verificar a conectividade entre um PC e um router, executou-se o seguinte comando num PC:</w:t>
      </w:r>
    </w:p>
    <w:p w14:paraId="5A6496EE" w14:textId="77777777" w:rsidR="001F4058" w:rsidRDefault="001F4058" w:rsidP="0058386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2AD2735" wp14:editId="37C5E144">
            <wp:extent cx="4572000" cy="952500"/>
            <wp:effectExtent l="0" t="0" r="0" b="0"/>
            <wp:docPr id="924422881" name="Picture 92442288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2881" name="Picture 924422881" descr="A picture containing 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979" w14:textId="7E06CF6B" w:rsidR="00575E22" w:rsidRDefault="001F4058" w:rsidP="0058386B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29</w:t>
      </w:r>
      <w:r w:rsidR="007E1B3D">
        <w:rPr>
          <w:noProof/>
        </w:rPr>
        <w:fldChar w:fldCharType="end"/>
      </w:r>
      <w:r>
        <w:t xml:space="preserve"> Verificação de conectividade entre PC e router</w:t>
      </w:r>
      <w:r w:rsidR="0024488C">
        <w:t xml:space="preserve"> (PC A e route</w:t>
      </w:r>
      <w:r w:rsidR="00746A78">
        <w:t xml:space="preserve">r </w:t>
      </w:r>
      <w:r w:rsidR="0024488C">
        <w:t>1)</w:t>
      </w:r>
    </w:p>
    <w:p w14:paraId="43BD2951" w14:textId="568705A4" w:rsidR="001F4058" w:rsidRDefault="001F4058" w:rsidP="001F4058"/>
    <w:p w14:paraId="14F05A38" w14:textId="63C1D090" w:rsidR="0024488C" w:rsidRDefault="0024488C" w:rsidP="001F4058"/>
    <w:p w14:paraId="1D6B0353" w14:textId="77777777" w:rsidR="0024488C" w:rsidRPr="001F4058" w:rsidRDefault="0024488C" w:rsidP="001F4058"/>
    <w:p w14:paraId="5C0EE42B" w14:textId="1AF045E6" w:rsidR="00AF04B2" w:rsidRPr="00AF04B2" w:rsidRDefault="00D94A00" w:rsidP="0024488C">
      <w:pPr>
        <w:pStyle w:val="Heading4"/>
        <w:numPr>
          <w:ilvl w:val="0"/>
          <w:numId w:val="27"/>
        </w:numPr>
        <w:spacing w:line="360" w:lineRule="auto"/>
      </w:pPr>
      <w:r>
        <w:lastRenderedPageBreak/>
        <w:t>Verificar que os routers têm conectividade entre si</w:t>
      </w:r>
    </w:p>
    <w:p w14:paraId="5A61A45D" w14:textId="77777777" w:rsidR="0024488C" w:rsidRDefault="0024488C" w:rsidP="0024488C">
      <w:pPr>
        <w:spacing w:line="360" w:lineRule="auto"/>
        <w:ind w:left="709"/>
        <w:jc w:val="both"/>
      </w:pPr>
      <w:r>
        <w:t>Para verificar a conectividade entre dois routers, executou-se o seguinte comando num router:</w:t>
      </w:r>
    </w:p>
    <w:p w14:paraId="556ACC35" w14:textId="77777777" w:rsidR="0058386B" w:rsidRDefault="0024488C" w:rsidP="0058386B">
      <w:pPr>
        <w:keepNext/>
        <w:spacing w:line="240" w:lineRule="auto"/>
        <w:ind w:left="709"/>
        <w:jc w:val="both"/>
      </w:pPr>
      <w:r>
        <w:rPr>
          <w:noProof/>
        </w:rPr>
        <w:drawing>
          <wp:inline distT="0" distB="0" distL="0" distR="0" wp14:anchorId="3F8B021B" wp14:editId="52DCA99D">
            <wp:extent cx="4572000" cy="771525"/>
            <wp:effectExtent l="0" t="0" r="0" b="0"/>
            <wp:docPr id="1745618339" name="Picture 17456183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39" name="Picture 1745618339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D02" w14:textId="4567202B" w:rsidR="0058386B" w:rsidRDefault="0058386B" w:rsidP="0058386B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30</w:t>
      </w:r>
      <w:r w:rsidR="007E1B3D">
        <w:rPr>
          <w:noProof/>
        </w:rPr>
        <w:fldChar w:fldCharType="end"/>
      </w:r>
      <w:r>
        <w:t xml:space="preserve"> Verificação de conectividade entre dois routers (router 1 e router 2)</w:t>
      </w:r>
    </w:p>
    <w:p w14:paraId="6358F8EB" w14:textId="478F0976" w:rsidR="00AF04B2" w:rsidRDefault="00AF04B2" w:rsidP="0058386B">
      <w:pPr>
        <w:spacing w:line="360" w:lineRule="auto"/>
        <w:ind w:left="709"/>
        <w:jc w:val="both"/>
      </w:pPr>
      <w:r>
        <w:rPr>
          <w:b/>
        </w:rPr>
        <w:br w:type="page"/>
      </w:r>
    </w:p>
    <w:p w14:paraId="6092DF5F" w14:textId="376398F9" w:rsidR="0075478E" w:rsidRPr="000668F8" w:rsidRDefault="00861B53" w:rsidP="000668F8">
      <w:pPr>
        <w:pStyle w:val="Heading2"/>
        <w:spacing w:line="360" w:lineRule="auto"/>
        <w:rPr>
          <w:b w:val="0"/>
          <w:bCs/>
          <w:u w:val="single"/>
        </w:rPr>
      </w:pPr>
      <w:bookmarkStart w:id="10" w:name="_Toc100237308"/>
      <w:r>
        <w:rPr>
          <w:b w:val="0"/>
          <w:bCs/>
          <w:u w:val="single"/>
        </w:rPr>
        <w:lastRenderedPageBreak/>
        <w:t>Parte 2</w:t>
      </w:r>
      <w:r w:rsidR="00EB3449" w:rsidRPr="00FA5B86">
        <w:rPr>
          <w:b w:val="0"/>
          <w:bCs/>
          <w:u w:val="single"/>
        </w:rPr>
        <w:t>:</w:t>
      </w:r>
      <w:r w:rsidR="0075478E" w:rsidRPr="00FA5B86">
        <w:rPr>
          <w:b w:val="0"/>
          <w:bCs/>
          <w:u w:val="single"/>
        </w:rPr>
        <w:t xml:space="preserve"> </w:t>
      </w:r>
      <w:r>
        <w:rPr>
          <w:b w:val="0"/>
          <w:bCs/>
          <w:u w:val="single"/>
        </w:rPr>
        <w:t xml:space="preserve">Configurar e verificar </w:t>
      </w:r>
      <w:r w:rsidRPr="00861B53">
        <w:rPr>
          <w:b w:val="0"/>
          <w:bCs/>
          <w:i/>
          <w:iCs/>
          <w:u w:val="single"/>
        </w:rPr>
        <w:t>RIPv2</w:t>
      </w:r>
      <w:r>
        <w:rPr>
          <w:b w:val="0"/>
          <w:bCs/>
          <w:i/>
          <w:iCs/>
          <w:u w:val="single"/>
        </w:rPr>
        <w:t xml:space="preserve"> routing</w:t>
      </w:r>
      <w:bookmarkEnd w:id="10"/>
    </w:p>
    <w:p w14:paraId="1C9C5E32" w14:textId="2227A228" w:rsidR="0075478E" w:rsidRDefault="00297D4C" w:rsidP="00877269">
      <w:pPr>
        <w:pStyle w:val="Heading3"/>
        <w:spacing w:line="360" w:lineRule="auto"/>
        <w:rPr>
          <w:i/>
          <w:iCs/>
        </w:rPr>
      </w:pPr>
      <w:bookmarkStart w:id="11" w:name="_Toc100237309"/>
      <w:r w:rsidRPr="00FA5B86">
        <w:t>Passo 1:</w:t>
      </w:r>
      <w:r w:rsidR="00837A4F" w:rsidRPr="00FA5B86">
        <w:t xml:space="preserve"> </w:t>
      </w:r>
      <w:r w:rsidR="005527F2">
        <w:t xml:space="preserve">Configurar o </w:t>
      </w:r>
      <w:r w:rsidR="005527F2" w:rsidRPr="005527F2">
        <w:rPr>
          <w:i/>
          <w:iCs/>
        </w:rPr>
        <w:t>RIPv2 routing</w:t>
      </w:r>
      <w:bookmarkEnd w:id="11"/>
    </w:p>
    <w:p w14:paraId="77B677B8" w14:textId="2E1BD098" w:rsidR="00877269" w:rsidRPr="00877269" w:rsidRDefault="00877269" w:rsidP="00877269">
      <w:pPr>
        <w:spacing w:line="360" w:lineRule="auto"/>
        <w:jc w:val="both"/>
      </w:pPr>
      <w:r>
        <w:t>Para configurar RIPv2, foram executados os seguintes comandos:</w:t>
      </w:r>
    </w:p>
    <w:p w14:paraId="59A8D8EB" w14:textId="00DEEB90" w:rsidR="00877269" w:rsidRDefault="00877269" w:rsidP="00877269">
      <w:pPr>
        <w:keepNext/>
        <w:spacing w:line="240" w:lineRule="auto"/>
      </w:pPr>
      <w:r w:rsidRPr="00ED653B">
        <w:rPr>
          <w:noProof/>
        </w:rPr>
        <w:drawing>
          <wp:inline distT="0" distB="0" distL="0" distR="0" wp14:anchorId="708FC63A" wp14:editId="56B48293">
            <wp:extent cx="3086531" cy="724001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5EF" w14:textId="77777777" w:rsidR="00877269" w:rsidRDefault="00877269" w:rsidP="00877269">
      <w:pPr>
        <w:keepNext/>
        <w:spacing w:line="240" w:lineRule="auto"/>
      </w:pPr>
    </w:p>
    <w:p w14:paraId="14F34A8B" w14:textId="54AC55DD" w:rsidR="00877269" w:rsidRDefault="00877269" w:rsidP="00877269">
      <w:pPr>
        <w:pStyle w:val="Caption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31</w:t>
      </w:r>
      <w:r w:rsidR="007E1B3D">
        <w:rPr>
          <w:noProof/>
        </w:rPr>
        <w:fldChar w:fldCharType="end"/>
      </w:r>
      <w:r>
        <w:t xml:space="preserve"> Configuração RIPv2 - router 1</w:t>
      </w:r>
    </w:p>
    <w:p w14:paraId="3681DAB0" w14:textId="5257C8C5" w:rsidR="00877269" w:rsidRDefault="00877269" w:rsidP="00877269">
      <w:pPr>
        <w:keepNext/>
        <w:spacing w:line="240" w:lineRule="auto"/>
      </w:pPr>
      <w:r>
        <w:rPr>
          <w:noProof/>
        </w:rPr>
        <w:drawing>
          <wp:inline distT="0" distB="0" distL="0" distR="0" wp14:anchorId="792F77AD" wp14:editId="2D0F1D09">
            <wp:extent cx="2657475" cy="628650"/>
            <wp:effectExtent l="0" t="0" r="0" b="0"/>
            <wp:docPr id="116315279" name="Picture 1163152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279" name="Picture 116315279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0CF" w14:textId="77777777" w:rsidR="00877269" w:rsidRDefault="00877269" w:rsidP="00877269">
      <w:pPr>
        <w:keepNext/>
        <w:spacing w:line="240" w:lineRule="auto"/>
      </w:pPr>
    </w:p>
    <w:p w14:paraId="76016F8A" w14:textId="6A7AF1BD" w:rsidR="00877269" w:rsidRDefault="00877269" w:rsidP="00877269">
      <w:pPr>
        <w:pStyle w:val="Caption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32</w:t>
      </w:r>
      <w:r w:rsidR="007E1B3D">
        <w:rPr>
          <w:noProof/>
        </w:rPr>
        <w:fldChar w:fldCharType="end"/>
      </w:r>
      <w:r>
        <w:t xml:space="preserve"> Configuração RIPv2 - router 2</w:t>
      </w:r>
    </w:p>
    <w:p w14:paraId="0109C911" w14:textId="77777777" w:rsidR="00877269" w:rsidRDefault="00877269" w:rsidP="00877269">
      <w:pPr>
        <w:keepNext/>
        <w:spacing w:line="240" w:lineRule="auto"/>
      </w:pPr>
      <w:r w:rsidRPr="00ED653B">
        <w:rPr>
          <w:noProof/>
        </w:rPr>
        <w:drawing>
          <wp:inline distT="0" distB="0" distL="0" distR="0" wp14:anchorId="21E90734" wp14:editId="03C61283">
            <wp:extent cx="3105583" cy="752580"/>
            <wp:effectExtent l="0" t="0" r="0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8B5" w14:textId="3299E8FB" w:rsidR="00877269" w:rsidRDefault="00877269" w:rsidP="00877269">
      <w:pPr>
        <w:pStyle w:val="Caption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33</w:t>
      </w:r>
      <w:r w:rsidR="007E1B3D">
        <w:rPr>
          <w:noProof/>
        </w:rPr>
        <w:fldChar w:fldCharType="end"/>
      </w:r>
      <w:r>
        <w:t xml:space="preserve"> Configuração RIPv2 - router 3</w:t>
      </w:r>
    </w:p>
    <w:p w14:paraId="4F0547ED" w14:textId="2E5ECD85" w:rsidR="00877269" w:rsidRDefault="00877269" w:rsidP="00877269"/>
    <w:p w14:paraId="05FF230A" w14:textId="56716C7B" w:rsidR="00877269" w:rsidRPr="00044B52" w:rsidRDefault="00877269" w:rsidP="00044B52">
      <w:pPr>
        <w:spacing w:line="360" w:lineRule="auto"/>
        <w:rPr>
          <w:sz w:val="22"/>
          <w:szCs w:val="22"/>
        </w:rPr>
      </w:pPr>
      <w:r w:rsidRPr="008037C3">
        <w:rPr>
          <w:b/>
          <w:bCs/>
          <w:sz w:val="22"/>
          <w:szCs w:val="22"/>
        </w:rPr>
        <w:t xml:space="preserve">NOTA </w:t>
      </w:r>
      <w:r>
        <w:rPr>
          <w:b/>
          <w:bCs/>
          <w:sz w:val="22"/>
          <w:szCs w:val="22"/>
        </w:rPr>
        <w:t>6</w:t>
      </w:r>
      <w:r w:rsidRPr="008037C3">
        <w:rPr>
          <w:b/>
          <w:bCs/>
          <w:sz w:val="22"/>
          <w:szCs w:val="22"/>
        </w:rPr>
        <w:t>:</w:t>
      </w:r>
      <w:r w:rsidRPr="008037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 comando </w:t>
      </w:r>
      <w:r>
        <w:rPr>
          <w:b/>
          <w:bCs/>
          <w:sz w:val="22"/>
          <w:szCs w:val="22"/>
        </w:rPr>
        <w:t>passive-interface</w:t>
      </w:r>
      <w:r>
        <w:rPr>
          <w:sz w:val="22"/>
          <w:szCs w:val="22"/>
        </w:rPr>
        <w:t xml:space="preserve"> deixa de evidenciar as</w:t>
      </w:r>
      <w:r w:rsidR="001E6CEC">
        <w:rPr>
          <w:sz w:val="22"/>
          <w:szCs w:val="22"/>
        </w:rPr>
        <w:t xml:space="preserve"> rotas por </w:t>
      </w:r>
      <w:r w:rsidR="001E6CEC">
        <w:rPr>
          <w:i/>
          <w:iCs/>
          <w:sz w:val="22"/>
          <w:szCs w:val="22"/>
        </w:rPr>
        <w:t>upate</w:t>
      </w:r>
      <w:r w:rsidR="001E6CEC">
        <w:rPr>
          <w:sz w:val="22"/>
          <w:szCs w:val="22"/>
        </w:rPr>
        <w:t>. Este foi executado nas interfaces que interligam com as redes que não têm routers, pois apenas é útil evidenciar estas rotas por RIPv2 para routers.</w:t>
      </w:r>
    </w:p>
    <w:p w14:paraId="4CAC9B2F" w14:textId="17D2028D" w:rsidR="00044B52" w:rsidRDefault="00044B5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2CC90316" w14:textId="17D2028D" w:rsidR="00044B52" w:rsidRDefault="005527F2" w:rsidP="00044B52">
      <w:pPr>
        <w:pStyle w:val="Heading3"/>
      </w:pPr>
      <w:bookmarkStart w:id="12" w:name="_Toc100237310"/>
      <w:r>
        <w:lastRenderedPageBreak/>
        <w:t>Passo 2: Analisar o estado atual da rede</w:t>
      </w:r>
      <w:bookmarkEnd w:id="12"/>
    </w:p>
    <w:p w14:paraId="632639A4" w14:textId="54B0043D" w:rsidR="00634F36" w:rsidRPr="00634F36" w:rsidRDefault="00044B52" w:rsidP="00634F36">
      <w:pPr>
        <w:pStyle w:val="Heading4"/>
        <w:numPr>
          <w:ilvl w:val="0"/>
          <w:numId w:val="29"/>
        </w:numPr>
        <w:spacing w:line="360" w:lineRule="auto"/>
      </w:pPr>
      <w:r>
        <w:t xml:space="preserve">Verificar o estado das </w:t>
      </w:r>
      <w:r w:rsidRPr="00044B52">
        <w:rPr>
          <w:i/>
          <w:iCs/>
        </w:rPr>
        <w:t>interfaces</w:t>
      </w:r>
      <w:r>
        <w:t xml:space="preserve"> no router 2</w:t>
      </w:r>
    </w:p>
    <w:p w14:paraId="765DD76B" w14:textId="1F377B51" w:rsidR="00044B52" w:rsidRDefault="00044B52" w:rsidP="001116DB">
      <w:pPr>
        <w:spacing w:line="360" w:lineRule="auto"/>
        <w:ind w:left="709"/>
        <w:jc w:val="both"/>
      </w:pPr>
      <w:r>
        <w:t>Para verificar o estado as interfaces, foi executado o seguinte comando:</w:t>
      </w:r>
    </w:p>
    <w:p w14:paraId="2F86783E" w14:textId="77777777" w:rsidR="00044B52" w:rsidRDefault="00044B52" w:rsidP="001116DB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27AF2CB1" wp14:editId="74AA006D">
            <wp:extent cx="4572000" cy="666750"/>
            <wp:effectExtent l="0" t="0" r="0" b="0"/>
            <wp:docPr id="1772228964" name="Picture 17722289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8964" name="Picture 1772228964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F9A" w14:textId="495BF495" w:rsidR="003C39E3" w:rsidRDefault="00044B52" w:rsidP="00634F36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34</w:t>
      </w:r>
      <w:r w:rsidR="007E1B3D">
        <w:rPr>
          <w:noProof/>
        </w:rPr>
        <w:fldChar w:fldCharType="end"/>
      </w:r>
      <w:r>
        <w:t xml:space="preserve"> Verificação das interfaces – router 2</w:t>
      </w:r>
    </w:p>
    <w:p w14:paraId="21DCC792" w14:textId="2DE10116" w:rsidR="00634F36" w:rsidRDefault="00634F36" w:rsidP="00634F36"/>
    <w:p w14:paraId="2BF362B0" w14:textId="3B6F4C55" w:rsidR="00634F36" w:rsidRDefault="00634F36" w:rsidP="00E4586A">
      <w:pPr>
        <w:pStyle w:val="Heading4"/>
        <w:numPr>
          <w:ilvl w:val="0"/>
          <w:numId w:val="29"/>
        </w:numPr>
        <w:spacing w:line="360" w:lineRule="auto"/>
      </w:pPr>
      <w:r>
        <w:t>Verificar conectividade entre PC’s</w:t>
      </w:r>
    </w:p>
    <w:p w14:paraId="37D02322" w14:textId="59BECD68" w:rsidR="003C0FE9" w:rsidRPr="003C0FE9" w:rsidRDefault="003C0FE9" w:rsidP="00A37981">
      <w:pPr>
        <w:spacing w:line="360" w:lineRule="auto"/>
        <w:ind w:left="709"/>
        <w:jc w:val="both"/>
      </w:pPr>
      <w:r>
        <w:t>Neste passo verificou-se a conectividade entre PC’s. Executaram-se os seguintes comandos:</w:t>
      </w:r>
    </w:p>
    <w:p w14:paraId="3BD6E69D" w14:textId="77777777" w:rsidR="0088468C" w:rsidRDefault="0088468C" w:rsidP="00A37981">
      <w:pPr>
        <w:keepNext/>
        <w:spacing w:line="240" w:lineRule="auto"/>
        <w:ind w:left="709"/>
      </w:pPr>
      <w:r>
        <w:rPr>
          <w:noProof/>
        </w:rPr>
        <w:drawing>
          <wp:inline distT="0" distB="0" distL="0" distR="0" wp14:anchorId="3E1C4C08" wp14:editId="7BBA34B2">
            <wp:extent cx="4572000" cy="1266825"/>
            <wp:effectExtent l="0" t="0" r="0" b="0"/>
            <wp:docPr id="573233369" name="Picture 5732333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3369" name="Picture 573233369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4F95" w14:textId="6E247909" w:rsidR="0088468C" w:rsidRDefault="0088468C" w:rsidP="00A37981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35</w:t>
      </w:r>
      <w:r w:rsidR="007E1B3D">
        <w:rPr>
          <w:noProof/>
        </w:rPr>
        <w:fldChar w:fldCharType="end"/>
      </w:r>
      <w:r>
        <w:t xml:space="preserve"> Verificação de conectividade entre PC's (PC A e PC B)</w:t>
      </w:r>
    </w:p>
    <w:p w14:paraId="66D6BAAD" w14:textId="77777777" w:rsidR="00E4586A" w:rsidRPr="00E4586A" w:rsidRDefault="00E4586A" w:rsidP="00E4586A"/>
    <w:p w14:paraId="3CCB3562" w14:textId="63506381" w:rsidR="000A081D" w:rsidRDefault="00E4586A" w:rsidP="00A37981">
      <w:pPr>
        <w:ind w:left="709"/>
        <w:jc w:val="both"/>
      </w:pPr>
      <w:r w:rsidRPr="00E4586A">
        <w:t>O PC-A não consegue conectar-se ao PC-C porque o router 1 não tem o endereço da rede do PC-C para comunicação via RIPv2. Pode-se observar a constatação anterior na</w:t>
      </w:r>
      <w:r>
        <w:t xml:space="preserve"> tabela de endereçamento, como demonstra a  seguinte figura</w:t>
      </w:r>
      <w:r w:rsidR="00687BFD">
        <w:t>:</w:t>
      </w:r>
    </w:p>
    <w:p w14:paraId="3822335B" w14:textId="77777777" w:rsidR="000A081D" w:rsidRDefault="000A081D" w:rsidP="00A37981">
      <w:pPr>
        <w:keepNext/>
        <w:spacing w:line="240" w:lineRule="auto"/>
        <w:ind w:left="709"/>
        <w:jc w:val="both"/>
      </w:pPr>
      <w:r w:rsidRPr="00FD28CB">
        <w:rPr>
          <w:noProof/>
        </w:rPr>
        <w:drawing>
          <wp:inline distT="0" distB="0" distL="0" distR="0" wp14:anchorId="2D1757C6" wp14:editId="738F09FD">
            <wp:extent cx="5249008" cy="2514951"/>
            <wp:effectExtent l="0" t="0" r="889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F62" w14:textId="794E0096" w:rsidR="000A081D" w:rsidRPr="00E4586A" w:rsidRDefault="000A081D" w:rsidP="00A37981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36</w:t>
      </w:r>
      <w:r w:rsidR="007E1B3D">
        <w:rPr>
          <w:noProof/>
        </w:rPr>
        <w:fldChar w:fldCharType="end"/>
      </w:r>
      <w:r>
        <w:t xml:space="preserve"> Tabela de endereçamento - router 1</w:t>
      </w:r>
    </w:p>
    <w:p w14:paraId="57878D70" w14:textId="77777777" w:rsidR="001116DB" w:rsidRPr="001116DB" w:rsidRDefault="001116DB" w:rsidP="001116DB"/>
    <w:p w14:paraId="335DDE03" w14:textId="7B329913" w:rsidR="000A081D" w:rsidRDefault="000A081D" w:rsidP="00A37981">
      <w:pPr>
        <w:ind w:left="709"/>
        <w:jc w:val="both"/>
      </w:pPr>
      <w:r>
        <w:lastRenderedPageBreak/>
        <w:t>O PC-C não consegue conectar-se ao PC-B</w:t>
      </w:r>
      <w:r w:rsidR="00802E15">
        <w:t xml:space="preserve"> porque o router B não está a propagar nada para a rede do PC-B. O que significa que o PC-A também não se consegue conectar.</w:t>
      </w:r>
    </w:p>
    <w:p w14:paraId="3DE21711" w14:textId="18650BE3" w:rsidR="00A37981" w:rsidRDefault="00A37981" w:rsidP="00A37981">
      <w:pPr>
        <w:ind w:left="709"/>
        <w:jc w:val="both"/>
      </w:pPr>
      <w:r>
        <w:t>O PC-C não consegue conectar-se ao PC-A pela mesma razão que o PC-A não o consegue com o PC-C, como</w:t>
      </w:r>
      <w:r w:rsidR="00A71046">
        <w:t xml:space="preserve">, também, </w:t>
      </w:r>
      <w:r>
        <w:t>já fora explicado anteriormente. Pode-se observar a constatação anterior na tabela de endereçamento</w:t>
      </w:r>
      <w:r w:rsidR="00687BFD">
        <w:t>, como demonstra a seguinte figura:</w:t>
      </w:r>
    </w:p>
    <w:p w14:paraId="45C1BEA4" w14:textId="77777777" w:rsidR="004A6649" w:rsidRDefault="004A6649" w:rsidP="004A6649">
      <w:pPr>
        <w:keepNext/>
        <w:spacing w:line="240" w:lineRule="auto"/>
        <w:ind w:left="709"/>
        <w:jc w:val="both"/>
      </w:pPr>
      <w:r w:rsidRPr="00AA6E27">
        <w:rPr>
          <w:noProof/>
        </w:rPr>
        <w:drawing>
          <wp:inline distT="0" distB="0" distL="0" distR="0" wp14:anchorId="3E4867BE" wp14:editId="7AC0C294">
            <wp:extent cx="5239481" cy="2305372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FBF" w14:textId="23FDC3B7" w:rsidR="004A6649" w:rsidRDefault="004A6649" w:rsidP="004A6649">
      <w:pPr>
        <w:pStyle w:val="Caption"/>
        <w:ind w:firstLine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37</w:t>
      </w:r>
      <w:r w:rsidR="007E1B3D">
        <w:rPr>
          <w:noProof/>
        </w:rPr>
        <w:fldChar w:fldCharType="end"/>
      </w:r>
      <w:r>
        <w:t xml:space="preserve"> Tabela de endereçamento - router 3</w:t>
      </w:r>
    </w:p>
    <w:p w14:paraId="5F82F446" w14:textId="77777777" w:rsidR="00A37981" w:rsidRDefault="00A37981" w:rsidP="00756F8E">
      <w:pPr>
        <w:jc w:val="both"/>
      </w:pPr>
    </w:p>
    <w:p w14:paraId="706ECDC2" w14:textId="11DA8923" w:rsidR="00756F8E" w:rsidRDefault="00756F8E" w:rsidP="004D7812">
      <w:pPr>
        <w:pStyle w:val="Heading4"/>
        <w:numPr>
          <w:ilvl w:val="0"/>
          <w:numId w:val="27"/>
        </w:numPr>
        <w:spacing w:line="360" w:lineRule="auto"/>
      </w:pPr>
      <w:r>
        <w:t>Verificação de que RIPv2 está a correr nos routers</w:t>
      </w:r>
    </w:p>
    <w:p w14:paraId="07CBAF8D" w14:textId="19A3481F" w:rsidR="004D7812" w:rsidRDefault="004D7812" w:rsidP="004D7812">
      <w:pPr>
        <w:spacing w:line="360" w:lineRule="auto"/>
        <w:ind w:left="709"/>
        <w:jc w:val="both"/>
      </w:pPr>
      <w:r>
        <w:t>Para verificar que RIPv2 está a correr nos routers, executou-se o seguinte comando em todos os routes:</w:t>
      </w:r>
    </w:p>
    <w:p w14:paraId="7D8725AE" w14:textId="77777777" w:rsidR="004D7812" w:rsidRDefault="004D7812" w:rsidP="004D7812">
      <w:pPr>
        <w:keepNext/>
        <w:spacing w:line="240" w:lineRule="auto"/>
        <w:ind w:left="709"/>
        <w:jc w:val="both"/>
      </w:pPr>
      <w:r w:rsidRPr="00EA27E2">
        <w:rPr>
          <w:noProof/>
        </w:rPr>
        <w:drawing>
          <wp:inline distT="0" distB="0" distL="0" distR="0" wp14:anchorId="7562FAA1" wp14:editId="7135E8CC">
            <wp:extent cx="4191585" cy="2943636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9D96" w14:textId="4B8FF402" w:rsidR="004D7812" w:rsidRDefault="004D7812" w:rsidP="004D7812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38</w:t>
      </w:r>
      <w:r w:rsidR="007E1B3D">
        <w:rPr>
          <w:noProof/>
        </w:rPr>
        <w:fldChar w:fldCharType="end"/>
      </w:r>
      <w:r>
        <w:t xml:space="preserve"> Verificação de que RIPv2 está a correr nos routers (router 2)</w:t>
      </w:r>
    </w:p>
    <w:p w14:paraId="2E981B05" w14:textId="1C51509B" w:rsidR="004D7812" w:rsidRDefault="004D7812" w:rsidP="004D7812"/>
    <w:p w14:paraId="768E1E9A" w14:textId="53347C88" w:rsidR="004D7812" w:rsidRDefault="004D7812" w:rsidP="004F21B1">
      <w:pPr>
        <w:ind w:left="709"/>
        <w:jc w:val="both"/>
      </w:pPr>
      <w:r>
        <w:lastRenderedPageBreak/>
        <w:t xml:space="preserve">Quando executamos o comando </w:t>
      </w:r>
      <w:r>
        <w:rPr>
          <w:b/>
          <w:bCs/>
        </w:rPr>
        <w:t>debug ip rip</w:t>
      </w:r>
      <w:r>
        <w:t xml:space="preserve"> (no router 2), podemos observar – pela figura seguinte – que o router está a receber e enviar </w:t>
      </w:r>
      <w:r>
        <w:rPr>
          <w:i/>
          <w:iCs/>
        </w:rPr>
        <w:t>updates</w:t>
      </w:r>
      <w:r>
        <w:t>, pelo que confirma que está a funcionar de forma correta:</w:t>
      </w:r>
    </w:p>
    <w:p w14:paraId="5290AC67" w14:textId="77777777" w:rsidR="007423FF" w:rsidRDefault="007423FF" w:rsidP="007423FF">
      <w:pPr>
        <w:keepNext/>
        <w:ind w:left="709"/>
      </w:pPr>
      <w:r w:rsidRPr="00175D4B">
        <w:rPr>
          <w:noProof/>
        </w:rPr>
        <w:drawing>
          <wp:inline distT="0" distB="0" distL="0" distR="0" wp14:anchorId="6DAE6812" wp14:editId="56DB7B6A">
            <wp:extent cx="5400040" cy="1827530"/>
            <wp:effectExtent l="0" t="0" r="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4586" w14:textId="6EF4C260" w:rsidR="004D7812" w:rsidRDefault="007423FF" w:rsidP="007423FF">
      <w:pPr>
        <w:pStyle w:val="Caption"/>
        <w:ind w:firstLine="709"/>
        <w:rPr>
          <w:noProof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39</w:t>
      </w:r>
      <w:r w:rsidR="007E1B3D">
        <w:rPr>
          <w:noProof/>
        </w:rPr>
        <w:fldChar w:fldCharType="end"/>
      </w:r>
      <w:r>
        <w:t xml:space="preserve"> </w:t>
      </w:r>
      <w:r>
        <w:rPr>
          <w:i/>
          <w:iCs/>
        </w:rPr>
        <w:t>Output</w:t>
      </w:r>
      <w:r>
        <w:rPr>
          <w:noProof/>
        </w:rPr>
        <w:t xml:space="preserve"> do comando </w:t>
      </w:r>
      <w:r>
        <w:rPr>
          <w:b/>
          <w:bCs w:val="0"/>
          <w:noProof/>
        </w:rPr>
        <w:t>debug ip rip</w:t>
      </w:r>
      <w:r>
        <w:rPr>
          <w:noProof/>
        </w:rPr>
        <w:t xml:space="preserve"> - router 2</w:t>
      </w:r>
    </w:p>
    <w:p w14:paraId="493C710E" w14:textId="2D8AE079" w:rsidR="007423FF" w:rsidRDefault="007423FF" w:rsidP="007423FF"/>
    <w:p w14:paraId="43D247CA" w14:textId="6B6217D1" w:rsidR="00AA2DFA" w:rsidRDefault="00AA2DFA" w:rsidP="004F21B1">
      <w:pPr>
        <w:ind w:left="705"/>
        <w:jc w:val="both"/>
      </w:pPr>
      <w:r>
        <w:t xml:space="preserve">Em relação ao router 3, a informação dada que confirma que RIPv2 está a correr é a seguinte (pelo comando </w:t>
      </w:r>
      <w:r>
        <w:rPr>
          <w:b/>
          <w:bCs/>
        </w:rPr>
        <w:t>sh</w:t>
      </w:r>
      <w:r w:rsidR="00A174C5">
        <w:rPr>
          <w:b/>
          <w:bCs/>
        </w:rPr>
        <w:t>ow-run</w:t>
      </w:r>
      <w:r>
        <w:t>):</w:t>
      </w:r>
    </w:p>
    <w:p w14:paraId="65BE02F8" w14:textId="77777777" w:rsidR="005557BD" w:rsidRDefault="00AA2DFA" w:rsidP="005557BD">
      <w:pPr>
        <w:keepNext/>
        <w:ind w:firstLine="705"/>
      </w:pPr>
      <w:r w:rsidRPr="00A023D8">
        <w:rPr>
          <w:noProof/>
        </w:rPr>
        <w:drawing>
          <wp:inline distT="0" distB="0" distL="0" distR="0" wp14:anchorId="4E436E45" wp14:editId="0BEA3C7D">
            <wp:extent cx="2333951" cy="752580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7058" w14:textId="511C7B44" w:rsidR="00AA2DFA" w:rsidRDefault="005557BD" w:rsidP="005557BD">
      <w:pPr>
        <w:pStyle w:val="Caption"/>
        <w:ind w:firstLine="705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40</w:t>
      </w:r>
      <w:r w:rsidR="007E1B3D">
        <w:rPr>
          <w:noProof/>
        </w:rPr>
        <w:fldChar w:fldCharType="end"/>
      </w:r>
      <w:r>
        <w:t xml:space="preserve"> Informação de que RIPv2 está a correr no router (router 3)</w:t>
      </w:r>
    </w:p>
    <w:p w14:paraId="55479D14" w14:textId="77777777" w:rsidR="00995752" w:rsidRPr="00995752" w:rsidRDefault="00995752" w:rsidP="00995752"/>
    <w:p w14:paraId="5EA727AA" w14:textId="2F3DE376" w:rsidR="004F21B1" w:rsidRDefault="004F21B1" w:rsidP="0087239F">
      <w:pPr>
        <w:pStyle w:val="Heading4"/>
        <w:numPr>
          <w:ilvl w:val="0"/>
          <w:numId w:val="27"/>
        </w:numPr>
        <w:spacing w:line="360" w:lineRule="auto"/>
        <w:rPr>
          <w:i/>
          <w:iCs/>
        </w:rPr>
      </w:pPr>
      <w:r>
        <w:t xml:space="preserve">Examinar as tabelas de </w:t>
      </w:r>
      <w:r>
        <w:rPr>
          <w:i/>
          <w:iCs/>
        </w:rPr>
        <w:t>routing</w:t>
      </w:r>
    </w:p>
    <w:p w14:paraId="744BF344" w14:textId="20D7462A" w:rsidR="0087239F" w:rsidRDefault="0087239F" w:rsidP="0087239F">
      <w:pPr>
        <w:spacing w:line="360" w:lineRule="auto"/>
        <w:ind w:left="709"/>
        <w:jc w:val="both"/>
      </w:pPr>
      <w:r>
        <w:t xml:space="preserve">Foram consultadas as tabelas de </w:t>
      </w:r>
      <w:r>
        <w:rPr>
          <w:i/>
          <w:iCs/>
        </w:rPr>
        <w:t>routing</w:t>
      </w:r>
      <w:r>
        <w:t xml:space="preserve"> em todos os routers, como se pode observer nas próximas figuras:</w:t>
      </w:r>
    </w:p>
    <w:p w14:paraId="644D241F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F092F17" wp14:editId="0E60609F">
            <wp:extent cx="5239481" cy="232442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65B" w14:textId="4974A4CF" w:rsidR="0087239F" w:rsidRDefault="0087239F" w:rsidP="0087239F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41</w:t>
      </w:r>
      <w:r w:rsidR="007E1B3D">
        <w:rPr>
          <w:noProof/>
        </w:rP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61DFC92D" w14:textId="61359C5C" w:rsidR="0087239F" w:rsidRDefault="0087239F" w:rsidP="0087239F"/>
    <w:p w14:paraId="60BC6D88" w14:textId="37C2DAC4" w:rsidR="0087239F" w:rsidRDefault="0087239F" w:rsidP="0087239F"/>
    <w:p w14:paraId="717B2A8D" w14:textId="77777777" w:rsidR="0087239F" w:rsidRDefault="0087239F" w:rsidP="0087239F">
      <w:pPr>
        <w:keepNext/>
        <w:spacing w:line="240" w:lineRule="auto"/>
        <w:ind w:left="709"/>
      </w:pPr>
      <w:r w:rsidRPr="00AE66B0">
        <w:rPr>
          <w:noProof/>
        </w:rPr>
        <w:drawing>
          <wp:inline distT="0" distB="0" distL="0" distR="0" wp14:anchorId="2DF4E4A4" wp14:editId="26F4271F">
            <wp:extent cx="5268060" cy="2457793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D1E" w14:textId="3A0D78F9" w:rsidR="0087239F" w:rsidRDefault="0087239F" w:rsidP="0087239F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42</w:t>
      </w:r>
      <w:r w:rsidR="007E1B3D">
        <w:rPr>
          <w:noProof/>
        </w:rPr>
        <w:fldChar w:fldCharType="end"/>
      </w:r>
      <w:r>
        <w:t xml:space="preserve"> </w:t>
      </w:r>
      <w:r w:rsidRPr="00AB1D31">
        <w:t xml:space="preserve">Tabela de routing - router </w:t>
      </w:r>
      <w:r>
        <w:t>2</w:t>
      </w:r>
    </w:p>
    <w:p w14:paraId="5996922A" w14:textId="77777777" w:rsidR="00B31E5E" w:rsidRPr="00B31E5E" w:rsidRDefault="00B31E5E" w:rsidP="00B31E5E"/>
    <w:p w14:paraId="4003C3A6" w14:textId="77777777" w:rsidR="0087239F" w:rsidRDefault="0087239F" w:rsidP="00B31E5E">
      <w:pPr>
        <w:keepNext/>
        <w:spacing w:line="240" w:lineRule="auto"/>
        <w:ind w:left="709"/>
      </w:pPr>
      <w:r w:rsidRPr="00B7195F">
        <w:rPr>
          <w:noProof/>
        </w:rPr>
        <w:drawing>
          <wp:inline distT="0" distB="0" distL="0" distR="0" wp14:anchorId="25B6086D" wp14:editId="536E0EAB">
            <wp:extent cx="5400040" cy="225425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131" w14:textId="3A8B9EEB" w:rsidR="0087239F" w:rsidRDefault="0087239F" w:rsidP="00B31E5E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43</w:t>
      </w:r>
      <w:r w:rsidR="007E1B3D">
        <w:rPr>
          <w:noProof/>
        </w:rPr>
        <w:fldChar w:fldCharType="end"/>
      </w:r>
      <w:r>
        <w:t xml:space="preserve"> Execução do comando </w:t>
      </w:r>
      <w:r>
        <w:rPr>
          <w:b/>
          <w:bCs w:val="0"/>
        </w:rPr>
        <w:t>debug ip rip</w:t>
      </w:r>
      <w:r>
        <w:t xml:space="preserve"> (router 2)</w:t>
      </w:r>
    </w:p>
    <w:p w14:paraId="272E1D6C" w14:textId="77777777" w:rsidR="00B31E5E" w:rsidRPr="00B31E5E" w:rsidRDefault="00B31E5E" w:rsidP="00B31E5E"/>
    <w:p w14:paraId="3CF3E205" w14:textId="7332AEDB" w:rsidR="00B31E5E" w:rsidRDefault="00B31E5E" w:rsidP="00BB0C9D">
      <w:pPr>
        <w:ind w:left="709"/>
        <w:jc w:val="both"/>
      </w:pPr>
      <w:r>
        <w:t xml:space="preserve">Ao usar o comando </w:t>
      </w:r>
      <w:r w:rsidRPr="00B31E5E">
        <w:rPr>
          <w:b/>
          <w:bCs/>
        </w:rPr>
        <w:t>debug ip route</w:t>
      </w:r>
      <w:r>
        <w:t xml:space="preserve"> no router 2 podemos observar que não está a receber as subredes do router 3, apenas o endereço de classe principal 172.30.0.0 (/16).</w:t>
      </w:r>
    </w:p>
    <w:p w14:paraId="7A6B0DFA" w14:textId="77777777" w:rsidR="00B31E5E" w:rsidRDefault="00B31E5E" w:rsidP="00B31E5E">
      <w:pPr>
        <w:ind w:left="709"/>
      </w:pPr>
    </w:p>
    <w:p w14:paraId="7B3760D0" w14:textId="2CF7E408" w:rsidR="0087239F" w:rsidRDefault="0087239F" w:rsidP="006005FC">
      <w:pPr>
        <w:spacing w:line="240" w:lineRule="auto"/>
        <w:ind w:left="709"/>
      </w:pPr>
      <w:r w:rsidRPr="00AE66B0">
        <w:rPr>
          <w:noProof/>
        </w:rPr>
        <w:lastRenderedPageBreak/>
        <w:drawing>
          <wp:inline distT="0" distB="0" distL="0" distR="0" wp14:anchorId="37B50080" wp14:editId="35E0F6CF">
            <wp:extent cx="5268060" cy="2286319"/>
            <wp:effectExtent l="0" t="0" r="889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5B4F" w14:textId="004E7261" w:rsidR="0087239F" w:rsidRDefault="0087239F" w:rsidP="006005FC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44</w:t>
      </w:r>
      <w:r w:rsidR="007E1B3D">
        <w:rPr>
          <w:noProof/>
        </w:rPr>
        <w:fldChar w:fldCharType="end"/>
      </w:r>
      <w:r>
        <w:t xml:space="preserve"> </w:t>
      </w:r>
      <w:r w:rsidRPr="004077BD">
        <w:t xml:space="preserve">Tabela de routing - router </w:t>
      </w:r>
      <w:r>
        <w:t>3</w:t>
      </w:r>
    </w:p>
    <w:p w14:paraId="5EBCD7B0" w14:textId="0DAB729A" w:rsidR="00B31E5E" w:rsidRDefault="00B31E5E" w:rsidP="00B31E5E"/>
    <w:p w14:paraId="23E2A89B" w14:textId="33C7733E" w:rsidR="00B31E5E" w:rsidRDefault="00B31E5E" w:rsidP="00BB0C9D">
      <w:pPr>
        <w:ind w:left="709"/>
        <w:jc w:val="both"/>
      </w:pPr>
      <w:r>
        <w:t xml:space="preserve">De acordo com os </w:t>
      </w:r>
      <w:r w:rsidRPr="00B31E5E">
        <w:rPr>
          <w:i/>
          <w:iCs/>
        </w:rPr>
        <w:t>outputs</w:t>
      </w:r>
      <w:r>
        <w:t xml:space="preserve"> demonstrados nas figuras acima, não existe conectividade entre todas as redes porque as subredes não estão a ser propagadas através do RIPv2, mas sim apenas os endereços de classe principais.</w:t>
      </w:r>
    </w:p>
    <w:p w14:paraId="4290E144" w14:textId="77777777" w:rsidR="005A504D" w:rsidRPr="005A504D" w:rsidRDefault="005A504D" w:rsidP="005A504D"/>
    <w:p w14:paraId="1DE4B8A3" w14:textId="7C271705" w:rsidR="005527F2" w:rsidRDefault="005527F2" w:rsidP="00A85985">
      <w:pPr>
        <w:pStyle w:val="Heading3"/>
        <w:spacing w:line="360" w:lineRule="auto"/>
      </w:pPr>
      <w:bookmarkStart w:id="13" w:name="_Toc100237311"/>
      <w:r>
        <w:t>Passo 3: Desa</w:t>
      </w:r>
      <w:r w:rsidR="002C0DF8">
        <w:t>tivar</w:t>
      </w:r>
      <w:r>
        <w:t xml:space="preserve"> a sumarização automática</w:t>
      </w:r>
      <w:bookmarkEnd w:id="13"/>
    </w:p>
    <w:p w14:paraId="02AB0E96" w14:textId="571E0AAC" w:rsidR="00D86ACB" w:rsidRPr="00D86ACB" w:rsidRDefault="00D86ACB" w:rsidP="006005FC">
      <w:pPr>
        <w:pStyle w:val="Heading4"/>
        <w:numPr>
          <w:ilvl w:val="0"/>
          <w:numId w:val="32"/>
        </w:numPr>
        <w:spacing w:line="360" w:lineRule="auto"/>
      </w:pPr>
      <w:r>
        <w:t>Desativar a sumarização automática no RIPv2</w:t>
      </w:r>
    </w:p>
    <w:p w14:paraId="5702FF40" w14:textId="6E18B268" w:rsidR="002C0DF8" w:rsidRDefault="002C0DF8" w:rsidP="006005FC">
      <w:pPr>
        <w:spacing w:line="360" w:lineRule="auto"/>
        <w:ind w:left="709"/>
        <w:jc w:val="both"/>
      </w:pPr>
      <w:r>
        <w:t>Para de</w:t>
      </w:r>
      <w:r w:rsidR="00A85985">
        <w:t>sativar a sumarização automática, executaram-se os seguintes comandos em todos os routers:</w:t>
      </w:r>
    </w:p>
    <w:p w14:paraId="5A55B847" w14:textId="77777777" w:rsidR="00A85985" w:rsidRDefault="00A85985" w:rsidP="006005FC">
      <w:pPr>
        <w:keepNext/>
        <w:spacing w:line="240" w:lineRule="auto"/>
        <w:ind w:left="709"/>
      </w:pPr>
      <w:r w:rsidRPr="007853D8">
        <w:rPr>
          <w:noProof/>
        </w:rPr>
        <w:drawing>
          <wp:inline distT="0" distB="0" distL="0" distR="0" wp14:anchorId="24751EDB" wp14:editId="3C2D8CE7">
            <wp:extent cx="2295845" cy="600159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35B8" w14:textId="6B3FE60A" w:rsidR="00A85985" w:rsidRDefault="00A85985" w:rsidP="006005FC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45</w:t>
      </w:r>
      <w:r w:rsidR="007E1B3D">
        <w:rPr>
          <w:noProof/>
        </w:rPr>
        <w:fldChar w:fldCharType="end"/>
      </w:r>
      <w:r>
        <w:t xml:space="preserve"> Desativação da sumarização automática</w:t>
      </w:r>
    </w:p>
    <w:p w14:paraId="6A628EFC" w14:textId="62145B3F" w:rsidR="00B40473" w:rsidRDefault="00B40473" w:rsidP="00B40473"/>
    <w:p w14:paraId="41FD69D6" w14:textId="46FEB20C" w:rsidR="00B40473" w:rsidRDefault="00B40473" w:rsidP="00567DF7">
      <w:pPr>
        <w:pStyle w:val="Heading4"/>
        <w:numPr>
          <w:ilvl w:val="0"/>
          <w:numId w:val="32"/>
        </w:numPr>
        <w:spacing w:line="360" w:lineRule="auto"/>
      </w:pPr>
      <w:r>
        <w:t xml:space="preserve">Limpar a tabela de </w:t>
      </w:r>
      <w:r>
        <w:rPr>
          <w:i/>
          <w:iCs/>
        </w:rPr>
        <w:t>routing</w:t>
      </w:r>
    </w:p>
    <w:p w14:paraId="34014D34" w14:textId="443076BE" w:rsidR="006005FC" w:rsidRDefault="006005FC" w:rsidP="00567DF7">
      <w:pPr>
        <w:spacing w:line="360" w:lineRule="auto"/>
        <w:ind w:left="709"/>
        <w:jc w:val="both"/>
      </w:pPr>
      <w:r>
        <w:t xml:space="preserve">Para limpar a tabela de </w:t>
      </w:r>
      <w:r>
        <w:rPr>
          <w:i/>
          <w:iCs/>
        </w:rPr>
        <w:t>routing</w:t>
      </w:r>
      <w:r>
        <w:t>, executou-se o seguinte comando em todos os routers:</w:t>
      </w:r>
    </w:p>
    <w:p w14:paraId="05EF7CC5" w14:textId="77777777" w:rsidR="006005FC" w:rsidRDefault="006005FC" w:rsidP="006005FC">
      <w:pPr>
        <w:keepNext/>
        <w:spacing w:line="240" w:lineRule="auto"/>
        <w:ind w:left="709"/>
        <w:jc w:val="both"/>
      </w:pPr>
      <w:r w:rsidRPr="006005FC">
        <w:rPr>
          <w:noProof/>
        </w:rPr>
        <w:drawing>
          <wp:inline distT="0" distB="0" distL="0" distR="0" wp14:anchorId="051CAB0A" wp14:editId="37DA4D8A">
            <wp:extent cx="1333686" cy="15242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868" w14:textId="29C33E36" w:rsidR="006005FC" w:rsidRPr="006005FC" w:rsidRDefault="006005FC" w:rsidP="006005FC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46</w:t>
      </w:r>
      <w:r w:rsidR="007E1B3D">
        <w:rPr>
          <w:noProof/>
        </w:rPr>
        <w:fldChar w:fldCharType="end"/>
      </w:r>
      <w:r>
        <w:t xml:space="preserve"> Eliminação de todos os registos na tabela de </w:t>
      </w:r>
      <w:r>
        <w:rPr>
          <w:i/>
          <w:iCs/>
        </w:rPr>
        <w:t>routing</w:t>
      </w:r>
    </w:p>
    <w:p w14:paraId="74233B7A" w14:textId="77777777" w:rsidR="006005FC" w:rsidRDefault="006005F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1FBDAB3" w14:textId="337E86B6" w:rsidR="006005FC" w:rsidRDefault="00C004A5" w:rsidP="00567DF7">
      <w:pPr>
        <w:pStyle w:val="Heading4"/>
        <w:numPr>
          <w:ilvl w:val="0"/>
          <w:numId w:val="32"/>
        </w:numPr>
        <w:spacing w:line="360" w:lineRule="auto"/>
        <w:jc w:val="both"/>
      </w:pPr>
      <w:r>
        <w:lastRenderedPageBreak/>
        <w:t xml:space="preserve">Examinar as tabelas de </w:t>
      </w:r>
      <w:r w:rsidRPr="00567DF7">
        <w:rPr>
          <w:i/>
          <w:iCs/>
        </w:rPr>
        <w:t>routing</w:t>
      </w:r>
    </w:p>
    <w:p w14:paraId="1802B130" w14:textId="63E6054F" w:rsidR="00567DF7" w:rsidRDefault="00567DF7" w:rsidP="00567DF7">
      <w:pPr>
        <w:spacing w:line="360" w:lineRule="auto"/>
        <w:ind w:left="709"/>
        <w:jc w:val="both"/>
      </w:pPr>
      <w:r>
        <w:t xml:space="preserve">Após um ou dois minutos de espera, para que o RIPv2 propaga-se, por update, as redes e subredes, examinaram-se as tabelas de </w:t>
      </w:r>
      <w:r>
        <w:rPr>
          <w:i/>
          <w:iCs/>
        </w:rPr>
        <w:t>routing</w:t>
      </w:r>
      <w:r>
        <w:t xml:space="preserve"> nos routers:</w:t>
      </w:r>
    </w:p>
    <w:p w14:paraId="727847AF" w14:textId="77777777" w:rsidR="00567DF7" w:rsidRDefault="00567DF7" w:rsidP="00567DF7">
      <w:pPr>
        <w:keepNext/>
        <w:spacing w:line="240" w:lineRule="auto"/>
        <w:ind w:left="709"/>
      </w:pPr>
      <w:r w:rsidRPr="00E2464C">
        <w:rPr>
          <w:noProof/>
        </w:rPr>
        <w:drawing>
          <wp:inline distT="0" distB="0" distL="0" distR="0" wp14:anchorId="1B153EC4" wp14:editId="1915B3E1">
            <wp:extent cx="5277587" cy="2419688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F2E" w14:textId="5A486562" w:rsidR="00567DF7" w:rsidRDefault="00567DF7" w:rsidP="00567DF7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47</w:t>
      </w:r>
      <w:r w:rsidR="007E1B3D">
        <w:rPr>
          <w:noProof/>
        </w:rPr>
        <w:fldChar w:fldCharType="end"/>
      </w:r>
      <w:r>
        <w:t xml:space="preserve"> Tabela de endereçamento - router 1</w:t>
      </w:r>
    </w:p>
    <w:p w14:paraId="3C70891C" w14:textId="77777777" w:rsidR="00567DF7" w:rsidRPr="00567DF7" w:rsidRDefault="00567DF7" w:rsidP="00567DF7">
      <w:pPr>
        <w:ind w:left="709"/>
      </w:pPr>
    </w:p>
    <w:p w14:paraId="62AA5E4D" w14:textId="77777777" w:rsidR="00567DF7" w:rsidRDefault="00567DF7" w:rsidP="00567DF7">
      <w:pPr>
        <w:keepNext/>
        <w:spacing w:line="240" w:lineRule="auto"/>
        <w:ind w:left="709"/>
      </w:pPr>
      <w:r w:rsidRPr="00312DE6">
        <w:rPr>
          <w:noProof/>
        </w:rPr>
        <w:drawing>
          <wp:inline distT="0" distB="0" distL="0" distR="0" wp14:anchorId="7B43036E" wp14:editId="54E77A10">
            <wp:extent cx="5258534" cy="2572109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77EA" w14:textId="1537828A" w:rsidR="00567DF7" w:rsidRDefault="00567DF7" w:rsidP="00567DF7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48</w:t>
      </w:r>
      <w:r w:rsidR="007E1B3D">
        <w:rPr>
          <w:noProof/>
        </w:rPr>
        <w:fldChar w:fldCharType="end"/>
      </w:r>
      <w:r>
        <w:t xml:space="preserve"> Tabela de endereçamento - router 2</w:t>
      </w:r>
    </w:p>
    <w:p w14:paraId="5192DFE5" w14:textId="77777777" w:rsidR="00567DF7" w:rsidRDefault="00567DF7" w:rsidP="00567DF7">
      <w:pPr>
        <w:keepNext/>
        <w:spacing w:line="240" w:lineRule="auto"/>
        <w:ind w:left="709"/>
      </w:pPr>
      <w:r w:rsidRPr="00E7498B">
        <w:rPr>
          <w:noProof/>
        </w:rPr>
        <w:lastRenderedPageBreak/>
        <w:drawing>
          <wp:inline distT="0" distB="0" distL="0" distR="0" wp14:anchorId="52154389" wp14:editId="14CCBEAE">
            <wp:extent cx="5296639" cy="243874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AE0" w14:textId="3E4447AD" w:rsidR="00567DF7" w:rsidRDefault="00567DF7" w:rsidP="00567DF7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49</w:t>
      </w:r>
      <w:r w:rsidR="007E1B3D">
        <w:rPr>
          <w:noProof/>
        </w:rPr>
        <w:fldChar w:fldCharType="end"/>
      </w:r>
      <w:r>
        <w:t xml:space="preserve"> Tabela de enderaçamento - router 3</w:t>
      </w:r>
    </w:p>
    <w:p w14:paraId="7720C6B5" w14:textId="77777777" w:rsidR="00567DF7" w:rsidRDefault="00567DF7" w:rsidP="00567DF7"/>
    <w:p w14:paraId="0B68FCFB" w14:textId="43B72A2B" w:rsidR="00567DF7" w:rsidRDefault="00567DF7" w:rsidP="00BB0C9D">
      <w:pPr>
        <w:ind w:left="709"/>
        <w:jc w:val="both"/>
      </w:pPr>
      <w:r>
        <w:t>Como se pode observar, pelas figuras acima, as redes e subredes foram propagadas por RIPv2 corretamente.</w:t>
      </w:r>
    </w:p>
    <w:p w14:paraId="64D99D91" w14:textId="0B7EBDBD" w:rsidR="009D493F" w:rsidRDefault="009D493F" w:rsidP="009D493F">
      <w:pPr>
        <w:jc w:val="both"/>
      </w:pPr>
    </w:p>
    <w:p w14:paraId="1841AB05" w14:textId="156B10C0" w:rsidR="009D493F" w:rsidRDefault="009D493F" w:rsidP="009D493F">
      <w:pPr>
        <w:pStyle w:val="Heading4"/>
        <w:numPr>
          <w:ilvl w:val="0"/>
          <w:numId w:val="32"/>
        </w:numPr>
        <w:spacing w:line="360" w:lineRule="auto"/>
        <w:jc w:val="both"/>
        <w:rPr>
          <w:b w:val="0"/>
          <w:bCs/>
          <w:i/>
          <w:iCs/>
        </w:rPr>
      </w:pPr>
      <w:r>
        <w:t xml:space="preserve">Fazer </w:t>
      </w:r>
      <w:r>
        <w:rPr>
          <w:b w:val="0"/>
          <w:bCs/>
          <w:i/>
          <w:iCs/>
        </w:rPr>
        <w:t>debug ip rip</w:t>
      </w:r>
      <w:r>
        <w:t xml:space="preserve"> no router 2 e examinar respetivos </w:t>
      </w:r>
      <w:r w:rsidRPr="009D493F">
        <w:rPr>
          <w:b w:val="0"/>
          <w:bCs/>
          <w:i/>
          <w:iCs/>
        </w:rPr>
        <w:t>updates</w:t>
      </w:r>
    </w:p>
    <w:p w14:paraId="476E6121" w14:textId="095DF10B" w:rsidR="009D493F" w:rsidRDefault="009D493F" w:rsidP="009D493F">
      <w:pPr>
        <w:spacing w:line="360" w:lineRule="auto"/>
        <w:ind w:left="709"/>
        <w:jc w:val="both"/>
      </w:pPr>
      <w:r>
        <w:t xml:space="preserve">Para fazer </w:t>
      </w:r>
      <w:r>
        <w:rPr>
          <w:b/>
          <w:bCs/>
        </w:rPr>
        <w:t>debug ip rip</w:t>
      </w:r>
      <w:r>
        <w:t xml:space="preserve"> no router 2, foi executado o seguinte comando:</w:t>
      </w:r>
    </w:p>
    <w:p w14:paraId="510B5CB2" w14:textId="77777777" w:rsidR="009D493F" w:rsidRDefault="009D493F" w:rsidP="009D493F">
      <w:pPr>
        <w:keepNext/>
        <w:spacing w:line="240" w:lineRule="auto"/>
        <w:ind w:left="709"/>
        <w:jc w:val="both"/>
      </w:pPr>
      <w:r w:rsidRPr="00F5556E">
        <w:rPr>
          <w:noProof/>
        </w:rPr>
        <w:drawing>
          <wp:inline distT="0" distB="0" distL="0" distR="0" wp14:anchorId="74070B5F" wp14:editId="0FC6F928">
            <wp:extent cx="4730622" cy="415290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34954" cy="41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2FB" w14:textId="7901D681" w:rsidR="009D493F" w:rsidRDefault="009D493F" w:rsidP="009D493F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50</w:t>
      </w:r>
      <w:r w:rsidR="007E1B3D">
        <w:rPr>
          <w:noProof/>
        </w:rPr>
        <w:fldChar w:fldCharType="end"/>
      </w:r>
      <w:r>
        <w:t xml:space="preserve"> </w:t>
      </w:r>
      <w:r w:rsidRPr="00D32634">
        <w:t>Output</w:t>
      </w:r>
      <w:r>
        <w:t xml:space="preserve"> do comando </w:t>
      </w:r>
      <w:r>
        <w:rPr>
          <w:b/>
          <w:bCs w:val="0"/>
        </w:rPr>
        <w:t>debug ip rip</w:t>
      </w:r>
      <w:r>
        <w:t xml:space="preserve"> - router 2</w:t>
      </w:r>
    </w:p>
    <w:p w14:paraId="42143CB3" w14:textId="17367F2A" w:rsidR="00BB0C9D" w:rsidRDefault="009D493F" w:rsidP="007A7929">
      <w:pPr>
        <w:ind w:left="709"/>
        <w:jc w:val="both"/>
      </w:pPr>
      <w:r>
        <w:lastRenderedPageBreak/>
        <w:t xml:space="preserve">As rotas recebidas pelos </w:t>
      </w:r>
      <w:r w:rsidRPr="009D493F">
        <w:rPr>
          <w:i/>
          <w:iCs/>
        </w:rPr>
        <w:t>updates</w:t>
      </w:r>
      <w:r>
        <w:t xml:space="preserve"> RIP (marcadas com uma linha a vermelho) vindos do router 3 são o 172.30.30.0/24</w:t>
      </w:r>
      <w:r w:rsidR="007D3257">
        <w:t xml:space="preserve">, </w:t>
      </w:r>
      <w:r>
        <w:t>pelo que as máscaras estão a ser recebidas pelos updates.</w:t>
      </w:r>
    </w:p>
    <w:p w14:paraId="20B91CCA" w14:textId="77777777" w:rsidR="00AC12B0" w:rsidRPr="00567DF7" w:rsidRDefault="00AC12B0" w:rsidP="009D493F">
      <w:pPr>
        <w:jc w:val="both"/>
      </w:pPr>
    </w:p>
    <w:p w14:paraId="143D32D1" w14:textId="06ADBB6C" w:rsidR="005527F2" w:rsidRDefault="005527F2" w:rsidP="005630D4">
      <w:pPr>
        <w:pStyle w:val="Heading3"/>
      </w:pPr>
      <w:bookmarkStart w:id="14" w:name="_Toc100237312"/>
      <w:r>
        <w:t xml:space="preserve">Passo 4: Configurar e redistribuir a rota </w:t>
      </w:r>
      <w:r>
        <w:rPr>
          <w:i/>
          <w:iCs/>
        </w:rPr>
        <w:t>default</w:t>
      </w:r>
      <w:r>
        <w:t xml:space="preserve"> para o acesso à internet</w:t>
      </w:r>
      <w:bookmarkEnd w:id="14"/>
    </w:p>
    <w:p w14:paraId="43E67BC5" w14:textId="2739252D" w:rsidR="00D86ACB" w:rsidRDefault="00C808B9" w:rsidP="009940FB">
      <w:pPr>
        <w:pStyle w:val="Heading4"/>
        <w:numPr>
          <w:ilvl w:val="0"/>
          <w:numId w:val="33"/>
        </w:numPr>
        <w:spacing w:line="360" w:lineRule="auto"/>
        <w:jc w:val="both"/>
      </w:pPr>
      <w:r>
        <w:t xml:space="preserve">Criar uma rota </w:t>
      </w:r>
      <w:r w:rsidRPr="00C808B9">
        <w:rPr>
          <w:i/>
          <w:iCs/>
        </w:rPr>
        <w:t>default</w:t>
      </w:r>
      <w:r w:rsidR="00F03F83">
        <w:t xml:space="preserve"> simulando </w:t>
      </w:r>
      <w:r>
        <w:t xml:space="preserve">um </w:t>
      </w:r>
      <w:r>
        <w:rPr>
          <w:i/>
          <w:iCs/>
        </w:rPr>
        <w:t>gateway</w:t>
      </w:r>
      <w:r>
        <w:t xml:space="preserve"> de último recurso</w:t>
      </w:r>
      <w:r w:rsidR="00B07024">
        <w:t xml:space="preserve"> no router 2</w:t>
      </w:r>
    </w:p>
    <w:p w14:paraId="5653FD59" w14:textId="4D0ED54B" w:rsidR="009940FB" w:rsidRDefault="009940FB" w:rsidP="005630D4">
      <w:pPr>
        <w:spacing w:line="360" w:lineRule="auto"/>
        <w:ind w:left="709"/>
        <w:jc w:val="both"/>
      </w:pPr>
      <w:r>
        <w:t xml:space="preserve">Executou-se o seguinte comando para criar a rota </w:t>
      </w:r>
      <w:r>
        <w:rPr>
          <w:i/>
          <w:iCs/>
        </w:rPr>
        <w:t>default</w:t>
      </w:r>
      <w:r>
        <w:t xml:space="preserve"> no router 2:</w:t>
      </w:r>
    </w:p>
    <w:p w14:paraId="5C64235E" w14:textId="77777777" w:rsidR="009940FB" w:rsidRDefault="009940FB" w:rsidP="005630D4">
      <w:pPr>
        <w:keepNext/>
        <w:spacing w:line="240" w:lineRule="auto"/>
        <w:ind w:left="709"/>
        <w:jc w:val="both"/>
      </w:pPr>
      <w:r w:rsidRPr="00097F48">
        <w:rPr>
          <w:noProof/>
        </w:rPr>
        <w:drawing>
          <wp:inline distT="0" distB="0" distL="0" distR="0" wp14:anchorId="3989BCDB" wp14:editId="741EFB97">
            <wp:extent cx="3362794" cy="22863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8F0" w14:textId="1B847D39" w:rsidR="005630D4" w:rsidRDefault="009940FB" w:rsidP="005630D4">
      <w:pPr>
        <w:pStyle w:val="Caption"/>
        <w:ind w:left="709"/>
        <w:jc w:val="both"/>
        <w:rPr>
          <w:i/>
          <w:iCs/>
        </w:rPr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51</w:t>
      </w:r>
      <w:r w:rsidR="007E1B3D">
        <w:rPr>
          <w:noProof/>
        </w:rPr>
        <w:fldChar w:fldCharType="end"/>
      </w:r>
      <w:r>
        <w:t xml:space="preserve"> Criação de uma rota </w:t>
      </w:r>
      <w:r>
        <w:rPr>
          <w:i/>
          <w:iCs/>
        </w:rPr>
        <w:t xml:space="preserve">default </w:t>
      </w:r>
      <w:r w:rsidR="002D415B">
        <w:rPr>
          <w:i/>
          <w:iCs/>
        </w:rPr>
        <w:t xml:space="preserve">- </w:t>
      </w:r>
      <w:r>
        <w:rPr>
          <w:i/>
          <w:iCs/>
        </w:rPr>
        <w:t>router 2</w:t>
      </w:r>
    </w:p>
    <w:p w14:paraId="1980C82C" w14:textId="77777777" w:rsidR="005630D4" w:rsidRPr="005630D4" w:rsidRDefault="005630D4" w:rsidP="005630D4"/>
    <w:p w14:paraId="5766240F" w14:textId="7C8BFBA0" w:rsidR="005630D4" w:rsidRDefault="005630D4" w:rsidP="005630D4">
      <w:pPr>
        <w:pStyle w:val="Heading4"/>
        <w:numPr>
          <w:ilvl w:val="0"/>
          <w:numId w:val="33"/>
        </w:numPr>
        <w:spacing w:line="360" w:lineRule="auto"/>
        <w:jc w:val="both"/>
      </w:pPr>
      <w:r>
        <w:t xml:space="preserve">Configurar o router 2 para evidenciar a rota </w:t>
      </w:r>
      <w:r w:rsidRPr="005630D4">
        <w:rPr>
          <w:i/>
          <w:iCs/>
        </w:rPr>
        <w:t>default</w:t>
      </w:r>
      <w:r>
        <w:t xml:space="preserve"> para os restantes routers</w:t>
      </w:r>
    </w:p>
    <w:p w14:paraId="21411972" w14:textId="6AE6CDFD" w:rsidR="005630D4" w:rsidRDefault="005630D4" w:rsidP="005630D4">
      <w:pPr>
        <w:spacing w:line="360" w:lineRule="auto"/>
        <w:ind w:left="709"/>
        <w:jc w:val="both"/>
      </w:pPr>
      <w:r>
        <w:t xml:space="preserve">Para o router 2 evidenciar a rota </w:t>
      </w:r>
      <w:r>
        <w:rPr>
          <w:i/>
          <w:iCs/>
        </w:rPr>
        <w:t>default</w:t>
      </w:r>
      <w:r>
        <w:t xml:space="preserve"> para os restantes routers, executaram-se os seguintes comandos, neste mesmo router:</w:t>
      </w:r>
    </w:p>
    <w:p w14:paraId="48C2F120" w14:textId="77777777" w:rsidR="005630D4" w:rsidRDefault="005630D4" w:rsidP="005630D4">
      <w:pPr>
        <w:keepNext/>
        <w:spacing w:line="240" w:lineRule="auto"/>
        <w:ind w:left="709"/>
      </w:pPr>
      <w:r w:rsidRPr="00937863">
        <w:rPr>
          <w:noProof/>
        </w:rPr>
        <w:drawing>
          <wp:inline distT="0" distB="0" distL="0" distR="0" wp14:anchorId="2B4C8C38" wp14:editId="32AC0414">
            <wp:extent cx="3258005" cy="314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986" w14:textId="5E047792" w:rsidR="005630D4" w:rsidRDefault="005630D4" w:rsidP="005630D4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52</w:t>
      </w:r>
      <w:r w:rsidR="007E1B3D">
        <w:rPr>
          <w:noProof/>
        </w:rPr>
        <w:fldChar w:fldCharType="end"/>
      </w:r>
      <w:r>
        <w:t xml:space="preserve"> Comandos para evidenciar a rota </w:t>
      </w:r>
      <w:r w:rsidRPr="00455BDE">
        <w:rPr>
          <w:i/>
          <w:iCs/>
        </w:rPr>
        <w:t>default</w:t>
      </w:r>
      <w:r>
        <w:t xml:space="preserve"> para os restantes routers</w:t>
      </w:r>
    </w:p>
    <w:p w14:paraId="44D6875C" w14:textId="5041A64A" w:rsidR="005630D4" w:rsidRPr="005630D4" w:rsidRDefault="005630D4" w:rsidP="005630D4">
      <w:pPr>
        <w:rPr>
          <w:sz w:val="22"/>
          <w:szCs w:val="22"/>
        </w:rPr>
      </w:pPr>
    </w:p>
    <w:p w14:paraId="13F8EDF7" w14:textId="77777777" w:rsidR="00042532" w:rsidRDefault="00042532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483E233C" w14:textId="6C3A4F16" w:rsidR="005527F2" w:rsidRDefault="005527F2" w:rsidP="005527F2">
      <w:pPr>
        <w:pStyle w:val="Heading3"/>
        <w:rPr>
          <w:i/>
          <w:iCs/>
        </w:rPr>
      </w:pPr>
      <w:bookmarkStart w:id="15" w:name="_Toc100237313"/>
      <w:r>
        <w:lastRenderedPageBreak/>
        <w:t xml:space="preserve">Passo 5: Verificar a configuração de </w:t>
      </w:r>
      <w:r>
        <w:rPr>
          <w:i/>
          <w:iCs/>
        </w:rPr>
        <w:t>routing</w:t>
      </w:r>
      <w:bookmarkEnd w:id="15"/>
    </w:p>
    <w:p w14:paraId="2ED48FD6" w14:textId="1FB25D2D" w:rsidR="00940D1C" w:rsidRDefault="00C77462" w:rsidP="00042532">
      <w:pPr>
        <w:pStyle w:val="Heading4"/>
        <w:numPr>
          <w:ilvl w:val="0"/>
          <w:numId w:val="34"/>
        </w:numPr>
        <w:spacing w:line="360" w:lineRule="auto"/>
      </w:pPr>
      <w:r>
        <w:t xml:space="preserve">Verificar </w:t>
      </w:r>
      <w:r w:rsidR="000F28B7">
        <w:t xml:space="preserve">a tabela de </w:t>
      </w:r>
      <w:r w:rsidR="000F28B7">
        <w:rPr>
          <w:i/>
          <w:iCs/>
        </w:rPr>
        <w:t>routing</w:t>
      </w:r>
      <w:r w:rsidR="000F28B7">
        <w:t xml:space="preserve"> do router 1</w:t>
      </w:r>
    </w:p>
    <w:p w14:paraId="30AEE200" w14:textId="4887FD87" w:rsidR="00042532" w:rsidRPr="00042532" w:rsidRDefault="00042532" w:rsidP="00042532">
      <w:pPr>
        <w:spacing w:line="360" w:lineRule="auto"/>
        <w:ind w:left="709"/>
        <w:jc w:val="both"/>
      </w:pPr>
      <w:r>
        <w:t>Para</w:t>
      </w:r>
      <w:r w:rsidR="00C77462">
        <w:t xml:space="preserve"> verificar</w:t>
      </w:r>
      <w:r>
        <w:t xml:space="preserve"> a tabela de routing do router 1, executou-se o seguinte comando:</w:t>
      </w:r>
    </w:p>
    <w:p w14:paraId="4FAD83CC" w14:textId="77777777" w:rsidR="00AA6628" w:rsidRDefault="00AA6628" w:rsidP="00042532">
      <w:pPr>
        <w:keepNext/>
        <w:ind w:left="709"/>
      </w:pPr>
      <w:r w:rsidRPr="00953E87">
        <w:rPr>
          <w:noProof/>
        </w:rPr>
        <w:drawing>
          <wp:inline distT="0" distB="0" distL="0" distR="0" wp14:anchorId="6ABDFBAD" wp14:editId="156D17DB">
            <wp:extent cx="5277587" cy="2591162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A47" w14:textId="49AF5BE8" w:rsidR="000F28B7" w:rsidRDefault="00AA6628" w:rsidP="00042532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53</w:t>
      </w:r>
      <w:r w:rsidR="007E1B3D">
        <w:rPr>
          <w:noProof/>
        </w:rP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1</w:t>
      </w:r>
    </w:p>
    <w:p w14:paraId="4ECA9579" w14:textId="4CD515E7" w:rsidR="00E06987" w:rsidRDefault="00E06987" w:rsidP="00E06987"/>
    <w:p w14:paraId="56997F4C" w14:textId="1820C653" w:rsidR="00E06987" w:rsidRDefault="00E06987" w:rsidP="00E06987">
      <w:pPr>
        <w:ind w:left="709"/>
        <w:jc w:val="both"/>
      </w:pPr>
      <w:r>
        <w:t xml:space="preserve">Pode-se observar que existe um </w:t>
      </w:r>
      <w:r w:rsidRPr="00E06987">
        <w:rPr>
          <w:i/>
          <w:iCs/>
        </w:rPr>
        <w:t>gateway</w:t>
      </w:r>
      <w:r>
        <w:t xml:space="preserve"> de último recurso que aponta para o router 2 e a rota </w:t>
      </w:r>
      <w:r w:rsidRPr="009813C9">
        <w:rPr>
          <w:i/>
          <w:iCs/>
        </w:rPr>
        <w:t>default</w:t>
      </w:r>
      <w:r>
        <w:t xml:space="preserve"> está a ser enunciada por RIPv2.</w:t>
      </w:r>
    </w:p>
    <w:p w14:paraId="750A3E0E" w14:textId="24FB884A" w:rsidR="00C77462" w:rsidRDefault="00C77462" w:rsidP="00C77462">
      <w:pPr>
        <w:spacing w:line="360" w:lineRule="auto"/>
        <w:jc w:val="both"/>
      </w:pPr>
    </w:p>
    <w:p w14:paraId="64CEB1D0" w14:textId="725CB9D0" w:rsidR="00C77462" w:rsidRPr="00C77462" w:rsidRDefault="00C77462" w:rsidP="00C77462">
      <w:pPr>
        <w:pStyle w:val="Heading4"/>
        <w:numPr>
          <w:ilvl w:val="0"/>
          <w:numId w:val="34"/>
        </w:numPr>
        <w:spacing w:line="360" w:lineRule="auto"/>
      </w:pPr>
      <w:r>
        <w:t xml:space="preserve">Verificar a tabela de </w:t>
      </w:r>
      <w:r>
        <w:rPr>
          <w:i/>
          <w:iCs/>
        </w:rPr>
        <w:t>routing</w:t>
      </w:r>
      <w:r>
        <w:t xml:space="preserve"> do router 2</w:t>
      </w:r>
    </w:p>
    <w:p w14:paraId="21696BA2" w14:textId="25ADDF84" w:rsidR="00C77462" w:rsidRDefault="00C77462" w:rsidP="00C77462">
      <w:pPr>
        <w:spacing w:line="360" w:lineRule="auto"/>
        <w:ind w:left="709"/>
        <w:jc w:val="both"/>
      </w:pPr>
      <w:r>
        <w:t>Para verificar a tabela de routing do router 2, executou-se o seguinte comando:</w:t>
      </w:r>
    </w:p>
    <w:p w14:paraId="544F89C7" w14:textId="77777777" w:rsidR="00C77462" w:rsidRDefault="00C77462" w:rsidP="00C77462">
      <w:pPr>
        <w:keepNext/>
        <w:spacing w:line="240" w:lineRule="auto"/>
        <w:ind w:left="709"/>
        <w:jc w:val="both"/>
      </w:pPr>
      <w:r w:rsidRPr="003478D1">
        <w:rPr>
          <w:noProof/>
        </w:rPr>
        <w:drawing>
          <wp:inline distT="0" distB="0" distL="0" distR="0" wp14:anchorId="195A5BF7" wp14:editId="3A86C96E">
            <wp:extent cx="5210902" cy="2715004"/>
            <wp:effectExtent l="0" t="0" r="8890" b="952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193" w14:textId="7EA8F5A5" w:rsidR="00C77462" w:rsidRDefault="00C77462" w:rsidP="00C77462">
      <w:pPr>
        <w:pStyle w:val="Caption"/>
        <w:ind w:firstLine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54</w:t>
      </w:r>
      <w:r w:rsidR="007E1B3D">
        <w:rPr>
          <w:noProof/>
        </w:rPr>
        <w:fldChar w:fldCharType="end"/>
      </w:r>
      <w:r>
        <w:t xml:space="preserve"> Tabela de </w:t>
      </w:r>
      <w:r>
        <w:rPr>
          <w:i/>
          <w:iCs/>
        </w:rPr>
        <w:t>routing</w:t>
      </w:r>
      <w:r>
        <w:t xml:space="preserve"> - router 2</w:t>
      </w:r>
    </w:p>
    <w:p w14:paraId="366BA140" w14:textId="77777777" w:rsidR="00C77462" w:rsidRPr="00C77462" w:rsidRDefault="00C77462" w:rsidP="00C77462"/>
    <w:p w14:paraId="7376BC92" w14:textId="77777777" w:rsidR="00C77462" w:rsidRDefault="00C77462" w:rsidP="00C77462">
      <w:pPr>
        <w:ind w:left="709"/>
        <w:jc w:val="both"/>
      </w:pPr>
      <w:r>
        <w:lastRenderedPageBreak/>
        <w:t xml:space="preserve">Para além das rotas enunciadas pelo RIPv2, é também enunciada a rota estática </w:t>
      </w:r>
      <w:r w:rsidRPr="00C77462">
        <w:rPr>
          <w:i/>
          <w:iCs/>
        </w:rPr>
        <w:t>default</w:t>
      </w:r>
      <w:r>
        <w:t xml:space="preserve"> 0.0.0.0/0 pela rede 209.165.201.2.</w:t>
      </w:r>
    </w:p>
    <w:p w14:paraId="25B61BAE" w14:textId="77777777" w:rsidR="00E06987" w:rsidRPr="00E06987" w:rsidRDefault="00E06987" w:rsidP="00E06987"/>
    <w:p w14:paraId="77992542" w14:textId="7A8BC75B" w:rsidR="00297D4C" w:rsidRDefault="005527F2" w:rsidP="007619FF">
      <w:pPr>
        <w:pStyle w:val="Heading3"/>
      </w:pPr>
      <w:bookmarkStart w:id="16" w:name="_Toc100237314"/>
      <w:r>
        <w:t>Passo 6: Verificar a conectividade</w:t>
      </w:r>
      <w:bookmarkEnd w:id="16"/>
    </w:p>
    <w:p w14:paraId="22A04EA4" w14:textId="374A85A8" w:rsidR="002B6ADA" w:rsidRDefault="002B6ADA" w:rsidP="00BF0F50">
      <w:pPr>
        <w:pStyle w:val="Heading4"/>
        <w:numPr>
          <w:ilvl w:val="0"/>
          <w:numId w:val="36"/>
        </w:numPr>
        <w:spacing w:line="360" w:lineRule="auto"/>
        <w:jc w:val="both"/>
      </w:pPr>
      <w:r>
        <w:t>Simular o envio de tráfego</w:t>
      </w:r>
      <w:r w:rsidR="004837BD">
        <w:t xml:space="preserve"> para a internet, fazendo </w:t>
      </w:r>
      <w:r w:rsidR="004837BD">
        <w:rPr>
          <w:b w:val="0"/>
          <w:bCs/>
          <w:i/>
          <w:iCs/>
        </w:rPr>
        <w:t>ping</w:t>
      </w:r>
      <w:r w:rsidR="004837BD">
        <w:t xml:space="preserve"> do PC A e PC C para a rede 209.165.201.2</w:t>
      </w:r>
    </w:p>
    <w:p w14:paraId="40F644D7" w14:textId="3F8CB218" w:rsidR="00BF0F50" w:rsidRPr="00BF0F50" w:rsidRDefault="00BF0F50" w:rsidP="00BF0F50">
      <w:pPr>
        <w:spacing w:line="360" w:lineRule="auto"/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7FA849FE" w14:textId="77777777" w:rsidR="004837BD" w:rsidRDefault="004837BD" w:rsidP="004837BD">
      <w:pPr>
        <w:keepNext/>
        <w:spacing w:line="240" w:lineRule="auto"/>
        <w:ind w:left="709"/>
        <w:jc w:val="both"/>
      </w:pPr>
      <w:r w:rsidRPr="0091371B">
        <w:rPr>
          <w:noProof/>
        </w:rPr>
        <w:drawing>
          <wp:inline distT="0" distB="0" distL="0" distR="0" wp14:anchorId="343107DB" wp14:editId="58072084">
            <wp:extent cx="4182059" cy="97168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A26" w14:textId="14466F8A" w:rsidR="004837BD" w:rsidRDefault="004837BD" w:rsidP="004837BD">
      <w:pPr>
        <w:pStyle w:val="Caption"/>
        <w:ind w:left="709"/>
        <w:jc w:val="both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55</w:t>
      </w:r>
      <w:r w:rsidR="007E1B3D">
        <w:rPr>
          <w:noProof/>
        </w:rPr>
        <w:fldChar w:fldCharType="end"/>
      </w:r>
      <w:r>
        <w:t xml:space="preserve"> </w:t>
      </w:r>
      <w:r>
        <w:rPr>
          <w:i/>
          <w:iCs/>
        </w:rPr>
        <w:t>Execução de um ping</w:t>
      </w:r>
      <w:r>
        <w:t xml:space="preserve"> do PC A para a rede pretendida</w:t>
      </w:r>
    </w:p>
    <w:p w14:paraId="615065EB" w14:textId="77777777" w:rsidR="004837BD" w:rsidRPr="004837BD" w:rsidRDefault="004837BD" w:rsidP="004837BD"/>
    <w:p w14:paraId="24D440A4" w14:textId="77777777" w:rsidR="004837BD" w:rsidRDefault="004837BD" w:rsidP="004837BD">
      <w:pPr>
        <w:keepNext/>
        <w:spacing w:line="240" w:lineRule="auto"/>
        <w:ind w:left="709"/>
      </w:pPr>
      <w:r w:rsidRPr="0091371B">
        <w:rPr>
          <w:noProof/>
        </w:rPr>
        <w:drawing>
          <wp:inline distT="0" distB="0" distL="0" distR="0" wp14:anchorId="39836C21" wp14:editId="01D80F79">
            <wp:extent cx="4134427" cy="990738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A68" w14:textId="649E18F3" w:rsidR="004837BD" w:rsidRDefault="004837BD" w:rsidP="004837BD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56</w:t>
      </w:r>
      <w:r w:rsidR="007E1B3D">
        <w:rPr>
          <w:noProof/>
        </w:rP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C para a rede pretendida</w:t>
      </w:r>
    </w:p>
    <w:p w14:paraId="767CFF3E" w14:textId="3458F691" w:rsidR="004837BD" w:rsidRDefault="004837BD" w:rsidP="004837BD"/>
    <w:p w14:paraId="358B7E4E" w14:textId="6A6E6D9E" w:rsidR="004837BD" w:rsidRDefault="004837BD" w:rsidP="004837BD">
      <w:pPr>
        <w:ind w:left="709"/>
      </w:pPr>
      <w:r>
        <w:t xml:space="preserve">Como se pode observar pelas figuras acima, os comandos </w:t>
      </w:r>
      <w:r w:rsidRPr="004837BD">
        <w:rPr>
          <w:i/>
          <w:iCs/>
        </w:rPr>
        <w:t>ping</w:t>
      </w:r>
      <w:r>
        <w:t xml:space="preserve"> foram executados com sucesso.</w:t>
      </w:r>
    </w:p>
    <w:p w14:paraId="29703AD7" w14:textId="518E07EC" w:rsidR="003557E0" w:rsidRDefault="003557E0" w:rsidP="004837BD">
      <w:pPr>
        <w:ind w:left="709"/>
      </w:pPr>
    </w:p>
    <w:p w14:paraId="777533EF" w14:textId="77777777" w:rsidR="00DA31F1" w:rsidRDefault="003557E0" w:rsidP="00DA31F1">
      <w:pPr>
        <w:pStyle w:val="Heading4"/>
        <w:numPr>
          <w:ilvl w:val="0"/>
          <w:numId w:val="36"/>
        </w:numPr>
      </w:pPr>
      <w:r>
        <w:t>Verificar que os PC’s</w:t>
      </w:r>
      <w:r>
        <w:rPr>
          <w:b w:val="0"/>
          <w:bCs/>
        </w:rPr>
        <w:t xml:space="preserve"> </w:t>
      </w:r>
      <w:r>
        <w:t xml:space="preserve">dentro das subredes conseguem fazer </w:t>
      </w:r>
      <w:r>
        <w:rPr>
          <w:b w:val="0"/>
          <w:bCs/>
          <w:i/>
          <w:iCs/>
        </w:rPr>
        <w:t>ping</w:t>
      </w:r>
      <w:r>
        <w:t xml:space="preserve"> entre </w:t>
      </w:r>
      <w:r w:rsidR="008A39B9">
        <w:t>PC A e PC C</w:t>
      </w:r>
    </w:p>
    <w:p w14:paraId="686C0A10" w14:textId="1DFFBFFE" w:rsidR="00DA31F1" w:rsidRPr="00BF0F50" w:rsidRDefault="00DA31F1" w:rsidP="00DA31F1">
      <w:pPr>
        <w:ind w:firstLine="709"/>
        <w:jc w:val="both"/>
      </w:pPr>
      <w:r>
        <w:t xml:space="preserve">Foram executados os comandos </w:t>
      </w:r>
      <w:r w:rsidRPr="00DA31F1">
        <w:rPr>
          <w:i/>
          <w:iCs/>
        </w:rPr>
        <w:t>ping</w:t>
      </w:r>
      <w:r>
        <w:t xml:space="preserve"> da seguinte forma:</w:t>
      </w:r>
    </w:p>
    <w:p w14:paraId="3B318AB2" w14:textId="77777777" w:rsidR="00DA31F1" w:rsidRDefault="008A39B9" w:rsidP="00DA31F1">
      <w:pPr>
        <w:keepNext/>
        <w:ind w:left="709"/>
      </w:pPr>
      <w:r w:rsidRPr="00A362B5">
        <w:rPr>
          <w:noProof/>
        </w:rPr>
        <w:drawing>
          <wp:inline distT="0" distB="0" distL="0" distR="0" wp14:anchorId="327F38DA" wp14:editId="55B4D730">
            <wp:extent cx="3972479" cy="952633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D56" w14:textId="3715103A" w:rsidR="00DA31F1" w:rsidRDefault="00DA31F1" w:rsidP="00DA31F1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57</w:t>
      </w:r>
      <w:r w:rsidR="007E1B3D">
        <w:rPr>
          <w:noProof/>
        </w:rP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A para o PC C</w:t>
      </w:r>
    </w:p>
    <w:p w14:paraId="2FFDA240" w14:textId="77777777" w:rsidR="00DA31F1" w:rsidRDefault="008A39B9" w:rsidP="00DA31F1">
      <w:pPr>
        <w:keepNext/>
        <w:ind w:left="709"/>
      </w:pPr>
      <w:r w:rsidRPr="00A362B5">
        <w:rPr>
          <w:noProof/>
          <w:lang w:val="en-US"/>
        </w:rPr>
        <w:lastRenderedPageBreak/>
        <w:drawing>
          <wp:inline distT="0" distB="0" distL="0" distR="0" wp14:anchorId="3D08A336" wp14:editId="0F6A2430">
            <wp:extent cx="4029637" cy="1000265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2D0" w14:textId="1D346404" w:rsidR="008A39B9" w:rsidRDefault="00DA31F1" w:rsidP="00DA31F1">
      <w:pPr>
        <w:pStyle w:val="Caption"/>
        <w:ind w:left="709"/>
      </w:pPr>
      <w:r>
        <w:t xml:space="preserve">Figura </w:t>
      </w:r>
      <w:r w:rsidR="007E1B3D">
        <w:fldChar w:fldCharType="begin"/>
      </w:r>
      <w:r w:rsidR="007E1B3D">
        <w:instrText xml:space="preserve"> SEQ Figura \* ARABIC </w:instrText>
      </w:r>
      <w:r w:rsidR="007E1B3D">
        <w:fldChar w:fldCharType="separate"/>
      </w:r>
      <w:r w:rsidR="00B36D7D">
        <w:rPr>
          <w:noProof/>
        </w:rPr>
        <w:t>58</w:t>
      </w:r>
      <w:r w:rsidR="007E1B3D">
        <w:rPr>
          <w:noProof/>
        </w:rPr>
        <w:fldChar w:fldCharType="end"/>
      </w:r>
      <w:r>
        <w:t xml:space="preserve"> Execução de um </w:t>
      </w:r>
      <w:r>
        <w:rPr>
          <w:i/>
          <w:iCs/>
        </w:rPr>
        <w:t>ping</w:t>
      </w:r>
      <w:r>
        <w:t xml:space="preserve"> do PC C para o PC A</w:t>
      </w:r>
    </w:p>
    <w:p w14:paraId="13D41E4D" w14:textId="77777777" w:rsidR="00390339" w:rsidRDefault="00390339" w:rsidP="00390339"/>
    <w:p w14:paraId="69DFA9F7" w14:textId="4022EB04" w:rsidR="0067373A" w:rsidRDefault="00390339" w:rsidP="0067373A">
      <w:pPr>
        <w:ind w:firstLine="709"/>
        <w:jc w:val="both"/>
      </w:pPr>
      <w:r>
        <w:t>Como se pode observar, os comandos ping foram executados com sucesso.</w:t>
      </w:r>
    </w:p>
    <w:p w14:paraId="53F7FB0E" w14:textId="23C3D652" w:rsidR="004837BD" w:rsidRPr="004837BD" w:rsidRDefault="0067373A" w:rsidP="0067373A">
      <w:pPr>
        <w:spacing w:after="200"/>
      </w:pPr>
      <w:r>
        <w:br w:type="page"/>
      </w:r>
    </w:p>
    <w:p w14:paraId="4E610F77" w14:textId="489B730E" w:rsidR="000F4284" w:rsidRPr="00987B05" w:rsidRDefault="0067373A" w:rsidP="00987B05">
      <w:pPr>
        <w:pStyle w:val="Heading2"/>
        <w:rPr>
          <w:b w:val="0"/>
          <w:bCs/>
          <w:u w:val="single"/>
        </w:rPr>
      </w:pPr>
      <w:bookmarkStart w:id="17" w:name="_Toc100237315"/>
      <w:r w:rsidRPr="00C35649">
        <w:rPr>
          <w:b w:val="0"/>
          <w:bCs/>
          <w:u w:val="single"/>
        </w:rPr>
        <w:lastRenderedPageBreak/>
        <w:t>Refleções</w:t>
      </w:r>
      <w:r w:rsidR="00C35649">
        <w:rPr>
          <w:b w:val="0"/>
          <w:bCs/>
          <w:u w:val="single"/>
        </w:rPr>
        <w:t>:</w:t>
      </w:r>
      <w:bookmarkEnd w:id="17"/>
    </w:p>
    <w:p w14:paraId="4844CA97" w14:textId="77777777" w:rsid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r>
        <w:t>Porque é que se desativou a sumarização automática do RIPv2?</w:t>
      </w:r>
    </w:p>
    <w:p w14:paraId="142E27DB" w14:textId="77777777" w:rsidR="00C35649" w:rsidRDefault="00C35649" w:rsidP="00F37F0E">
      <w:pPr>
        <w:spacing w:line="360" w:lineRule="auto"/>
        <w:ind w:left="709"/>
        <w:jc w:val="both"/>
      </w:pPr>
      <w:r>
        <w:t xml:space="preserve">Desativou-se a sumarização automática do RIPv2 para que os routers deixem de evidenciar apenas as classes princiapais e passem a evidenciar, por </w:t>
      </w:r>
      <w:r w:rsidRPr="00C35649">
        <w:rPr>
          <w:i/>
          <w:iCs/>
        </w:rPr>
        <w:t>updates</w:t>
      </w:r>
      <w:r>
        <w:t>, as subredes.</w:t>
      </w:r>
    </w:p>
    <w:p w14:paraId="0CC4D5CF" w14:textId="77777777" w:rsidR="00C35649" w:rsidRDefault="00C35649" w:rsidP="00C35649">
      <w:pPr>
        <w:pStyle w:val="Heading2"/>
        <w:spacing w:line="276" w:lineRule="auto"/>
        <w:ind w:left="1069"/>
        <w:jc w:val="both"/>
        <w:rPr>
          <w:b w:val="0"/>
          <w:bCs/>
        </w:rPr>
      </w:pPr>
    </w:p>
    <w:p w14:paraId="41E99F2A" w14:textId="559A980E" w:rsidR="00C35649" w:rsidRPr="00C35649" w:rsidRDefault="00C35649" w:rsidP="00F37F0E">
      <w:pPr>
        <w:pStyle w:val="Heading4"/>
        <w:numPr>
          <w:ilvl w:val="0"/>
          <w:numId w:val="38"/>
        </w:numPr>
        <w:spacing w:line="360" w:lineRule="auto"/>
        <w:rPr>
          <w:color w:val="auto"/>
          <w:szCs w:val="28"/>
          <w:u w:val="single"/>
        </w:rPr>
      </w:pPr>
      <w:r>
        <w:t>Como é que o router 1 e router 3 aprenderam as rotas para a internet?</w:t>
      </w:r>
    </w:p>
    <w:p w14:paraId="001D477A" w14:textId="5FB91F5E" w:rsidR="0067373A" w:rsidRPr="00C35649" w:rsidRDefault="00C35649" w:rsidP="00F37F0E">
      <w:pPr>
        <w:spacing w:line="360" w:lineRule="auto"/>
        <w:ind w:left="709"/>
        <w:jc w:val="both"/>
        <w:rPr>
          <w:color w:val="auto"/>
          <w:szCs w:val="28"/>
          <w:u w:val="single"/>
        </w:rPr>
      </w:pPr>
      <w:r>
        <w:t xml:space="preserve">Estes receberam as rotas </w:t>
      </w:r>
      <w:r w:rsidR="00E63E85">
        <w:t xml:space="preserve">por </w:t>
      </w:r>
      <w:r w:rsidR="00E63E85">
        <w:rPr>
          <w:i/>
          <w:iCs/>
        </w:rPr>
        <w:t>update</w:t>
      </w:r>
      <w:r w:rsidR="00E63E85">
        <w:t xml:space="preserve"> do router 2, onde foi configurada a rota </w:t>
      </w:r>
      <w:r w:rsidR="00E63E85" w:rsidRPr="00E63E85">
        <w:rPr>
          <w:i/>
          <w:iCs/>
        </w:rPr>
        <w:t>default</w:t>
      </w:r>
      <w:r w:rsidR="00E63E85" w:rsidRPr="00E11C22">
        <w:rPr>
          <w:i/>
          <w:iCs/>
        </w:rPr>
        <w:t>.</w:t>
      </w:r>
      <w:r w:rsidR="0067373A" w:rsidRPr="00C35649">
        <w:rPr>
          <w:u w:val="single"/>
        </w:rPr>
        <w:br w:type="page"/>
      </w:r>
    </w:p>
    <w:p w14:paraId="3AD05C56" w14:textId="2B01D38B" w:rsidR="007462FC" w:rsidRDefault="007462FC" w:rsidP="007462FC">
      <w:pPr>
        <w:pStyle w:val="Heading1"/>
        <w:jc w:val="center"/>
      </w:pPr>
      <w:bookmarkStart w:id="18" w:name="_Toc100237316"/>
      <w:r>
        <w:lastRenderedPageBreak/>
        <w:t>Conclusão</w:t>
      </w:r>
      <w:bookmarkEnd w:id="18"/>
    </w:p>
    <w:p w14:paraId="4C89EA4D" w14:textId="378B0C85" w:rsidR="00AC743F" w:rsidRPr="00AC743F" w:rsidRDefault="00621CE3" w:rsidP="00AC743F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</w:t>
      </w:r>
      <w:r w:rsidR="006B75B2">
        <w:t>configurações básicas de RIPv2 numa rede.</w:t>
      </w:r>
    </w:p>
    <w:sectPr w:rsidR="00AC743F" w:rsidRPr="00AC743F" w:rsidSect="00053DE9">
      <w:footerReference w:type="even" r:id="rId69"/>
      <w:footerReference w:type="default" r:id="rId70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31EB" w14:textId="77777777" w:rsidR="007E1B3D" w:rsidRDefault="007E1B3D">
      <w:pPr>
        <w:spacing w:after="0" w:line="240" w:lineRule="auto"/>
      </w:pPr>
      <w:r>
        <w:separator/>
      </w:r>
    </w:p>
  </w:endnote>
  <w:endnote w:type="continuationSeparator" w:id="0">
    <w:p w14:paraId="4C917455" w14:textId="77777777" w:rsidR="007E1B3D" w:rsidRDefault="007E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7E1B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3D2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7E1B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3D25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27DF" w14:textId="77777777" w:rsidR="007E1B3D" w:rsidRDefault="007E1B3D">
      <w:pPr>
        <w:spacing w:after="0" w:line="240" w:lineRule="auto"/>
      </w:pPr>
      <w:r>
        <w:separator/>
      </w:r>
    </w:p>
  </w:footnote>
  <w:footnote w:type="continuationSeparator" w:id="0">
    <w:p w14:paraId="5E0E3FC6" w14:textId="77777777" w:rsidR="007E1B3D" w:rsidRDefault="007E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00623CC"/>
    <w:multiLevelType w:val="hybridMultilevel"/>
    <w:tmpl w:val="FF1C6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411545"/>
    <w:multiLevelType w:val="hybridMultilevel"/>
    <w:tmpl w:val="3A8426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3B912B3"/>
    <w:multiLevelType w:val="hybridMultilevel"/>
    <w:tmpl w:val="378C4AF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854C8F"/>
    <w:multiLevelType w:val="hybridMultilevel"/>
    <w:tmpl w:val="C5307C38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065B8"/>
    <w:multiLevelType w:val="hybridMultilevel"/>
    <w:tmpl w:val="2774D4CE"/>
    <w:lvl w:ilvl="0" w:tplc="08160017">
      <w:start w:val="1"/>
      <w:numFmt w:val="lowerLetter"/>
      <w:lvlText w:val="%1)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A70DFE"/>
    <w:multiLevelType w:val="hybridMultilevel"/>
    <w:tmpl w:val="79C4C4E0"/>
    <w:lvl w:ilvl="0" w:tplc="513AB5BE">
      <w:start w:val="1"/>
      <w:numFmt w:val="lowerLetter"/>
      <w:lvlText w:val="%1)"/>
      <w:lvlJc w:val="left"/>
      <w:pPr>
        <w:ind w:left="1069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3A7861"/>
    <w:multiLevelType w:val="hybridMultilevel"/>
    <w:tmpl w:val="FA2CFFB2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31D3A0F"/>
    <w:multiLevelType w:val="hybridMultilevel"/>
    <w:tmpl w:val="EF1E0D5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A55377"/>
    <w:multiLevelType w:val="hybridMultilevel"/>
    <w:tmpl w:val="54F829EA"/>
    <w:lvl w:ilvl="0" w:tplc="899A5B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02397"/>
    <w:multiLevelType w:val="hybridMultilevel"/>
    <w:tmpl w:val="A75E68AA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83F2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F05BE6"/>
    <w:multiLevelType w:val="hybridMultilevel"/>
    <w:tmpl w:val="DEEE0308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E071C3"/>
    <w:multiLevelType w:val="hybridMultilevel"/>
    <w:tmpl w:val="1CECD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2122"/>
    <w:multiLevelType w:val="hybridMultilevel"/>
    <w:tmpl w:val="92B82CCA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33DD5A42"/>
    <w:multiLevelType w:val="hybridMultilevel"/>
    <w:tmpl w:val="C7C8B850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1A6C1F"/>
    <w:multiLevelType w:val="hybridMultilevel"/>
    <w:tmpl w:val="6CC8A9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6C711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0370D"/>
    <w:multiLevelType w:val="hybridMultilevel"/>
    <w:tmpl w:val="8848D7C2"/>
    <w:lvl w:ilvl="0" w:tplc="0816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861304"/>
    <w:multiLevelType w:val="hybridMultilevel"/>
    <w:tmpl w:val="8F16C8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4F06B93"/>
    <w:multiLevelType w:val="hybridMultilevel"/>
    <w:tmpl w:val="63E8172A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49575883"/>
    <w:multiLevelType w:val="hybridMultilevel"/>
    <w:tmpl w:val="BB06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93191"/>
    <w:multiLevelType w:val="hybridMultilevel"/>
    <w:tmpl w:val="A4FE56A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97FAC"/>
    <w:multiLevelType w:val="hybridMultilevel"/>
    <w:tmpl w:val="5170D04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F7F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F9C04D4"/>
    <w:multiLevelType w:val="hybridMultilevel"/>
    <w:tmpl w:val="8848D7C2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8E6E73"/>
    <w:multiLevelType w:val="hybridMultilevel"/>
    <w:tmpl w:val="2774D4CE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504CFB"/>
    <w:multiLevelType w:val="hybridMultilevel"/>
    <w:tmpl w:val="ABE03C22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4338100">
    <w:abstractNumId w:val="4"/>
  </w:num>
  <w:num w:numId="2" w16cid:durableId="237908067">
    <w:abstractNumId w:val="4"/>
  </w:num>
  <w:num w:numId="3" w16cid:durableId="1767768880">
    <w:abstractNumId w:val="3"/>
  </w:num>
  <w:num w:numId="4" w16cid:durableId="1273199434">
    <w:abstractNumId w:val="3"/>
  </w:num>
  <w:num w:numId="5" w16cid:durableId="1694531365">
    <w:abstractNumId w:val="2"/>
  </w:num>
  <w:num w:numId="6" w16cid:durableId="825779824">
    <w:abstractNumId w:val="2"/>
  </w:num>
  <w:num w:numId="7" w16cid:durableId="1544170752">
    <w:abstractNumId w:val="1"/>
  </w:num>
  <w:num w:numId="8" w16cid:durableId="1660845622">
    <w:abstractNumId w:val="1"/>
  </w:num>
  <w:num w:numId="9" w16cid:durableId="890651226">
    <w:abstractNumId w:val="0"/>
  </w:num>
  <w:num w:numId="10" w16cid:durableId="1012998340">
    <w:abstractNumId w:val="0"/>
  </w:num>
  <w:num w:numId="11" w16cid:durableId="260649288">
    <w:abstractNumId w:val="22"/>
  </w:num>
  <w:num w:numId="12" w16cid:durableId="1566914364">
    <w:abstractNumId w:val="15"/>
  </w:num>
  <w:num w:numId="13" w16cid:durableId="1952738629">
    <w:abstractNumId w:val="21"/>
  </w:num>
  <w:num w:numId="14" w16cid:durableId="985813648">
    <w:abstractNumId w:val="6"/>
  </w:num>
  <w:num w:numId="15" w16cid:durableId="212665155">
    <w:abstractNumId w:val="17"/>
  </w:num>
  <w:num w:numId="16" w16cid:durableId="2020814412">
    <w:abstractNumId w:val="29"/>
  </w:num>
  <w:num w:numId="17" w16cid:durableId="1064066361">
    <w:abstractNumId w:val="20"/>
  </w:num>
  <w:num w:numId="18" w16cid:durableId="357434889">
    <w:abstractNumId w:val="18"/>
  </w:num>
  <w:num w:numId="19" w16cid:durableId="965504894">
    <w:abstractNumId w:val="24"/>
  </w:num>
  <w:num w:numId="20" w16cid:durableId="203955371">
    <w:abstractNumId w:val="26"/>
  </w:num>
  <w:num w:numId="21" w16cid:durableId="818884695">
    <w:abstractNumId w:val="5"/>
  </w:num>
  <w:num w:numId="22" w16cid:durableId="1423717864">
    <w:abstractNumId w:val="28"/>
  </w:num>
  <w:num w:numId="23" w16cid:durableId="1744908533">
    <w:abstractNumId w:val="27"/>
  </w:num>
  <w:num w:numId="24" w16cid:durableId="437602283">
    <w:abstractNumId w:val="25"/>
  </w:num>
  <w:num w:numId="25" w16cid:durableId="1631325608">
    <w:abstractNumId w:val="11"/>
  </w:num>
  <w:num w:numId="26" w16cid:durableId="589898281">
    <w:abstractNumId w:val="13"/>
  </w:num>
  <w:num w:numId="27" w16cid:durableId="126750197">
    <w:abstractNumId w:val="9"/>
  </w:num>
  <w:num w:numId="28" w16cid:durableId="34084210">
    <w:abstractNumId w:val="12"/>
  </w:num>
  <w:num w:numId="29" w16cid:durableId="522716557">
    <w:abstractNumId w:val="14"/>
  </w:num>
  <w:num w:numId="30" w16cid:durableId="1136411316">
    <w:abstractNumId w:val="8"/>
  </w:num>
  <w:num w:numId="31" w16cid:durableId="119690217">
    <w:abstractNumId w:val="7"/>
  </w:num>
  <w:num w:numId="32" w16cid:durableId="1798375478">
    <w:abstractNumId w:val="10"/>
  </w:num>
  <w:num w:numId="33" w16cid:durableId="2003773656">
    <w:abstractNumId w:val="32"/>
  </w:num>
  <w:num w:numId="34" w16cid:durableId="1463691615">
    <w:abstractNumId w:val="19"/>
  </w:num>
  <w:num w:numId="35" w16cid:durableId="260260360">
    <w:abstractNumId w:val="31"/>
  </w:num>
  <w:num w:numId="36" w16cid:durableId="600381980">
    <w:abstractNumId w:val="23"/>
  </w:num>
  <w:num w:numId="37" w16cid:durableId="1540967556">
    <w:abstractNumId w:val="16"/>
  </w:num>
  <w:num w:numId="38" w16cid:durableId="17519246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1590D"/>
    <w:rsid w:val="000202C7"/>
    <w:rsid w:val="000235BD"/>
    <w:rsid w:val="000266D2"/>
    <w:rsid w:val="00027A0B"/>
    <w:rsid w:val="00030745"/>
    <w:rsid w:val="00031279"/>
    <w:rsid w:val="00031796"/>
    <w:rsid w:val="00041AE8"/>
    <w:rsid w:val="00042532"/>
    <w:rsid w:val="00044B52"/>
    <w:rsid w:val="000473F5"/>
    <w:rsid w:val="00050DF3"/>
    <w:rsid w:val="0005105E"/>
    <w:rsid w:val="00053DE9"/>
    <w:rsid w:val="00055F54"/>
    <w:rsid w:val="00056595"/>
    <w:rsid w:val="00056958"/>
    <w:rsid w:val="00056C4A"/>
    <w:rsid w:val="00057C14"/>
    <w:rsid w:val="000602BF"/>
    <w:rsid w:val="00063DD0"/>
    <w:rsid w:val="000640CF"/>
    <w:rsid w:val="000656BE"/>
    <w:rsid w:val="000668F8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81D"/>
    <w:rsid w:val="000A0BE0"/>
    <w:rsid w:val="000A70EC"/>
    <w:rsid w:val="000B25EA"/>
    <w:rsid w:val="000B52A6"/>
    <w:rsid w:val="000B5B89"/>
    <w:rsid w:val="000C28A1"/>
    <w:rsid w:val="000C28CB"/>
    <w:rsid w:val="000D3935"/>
    <w:rsid w:val="000D4BE9"/>
    <w:rsid w:val="000E0636"/>
    <w:rsid w:val="000E2DF8"/>
    <w:rsid w:val="000F0978"/>
    <w:rsid w:val="000F0D25"/>
    <w:rsid w:val="000F1D28"/>
    <w:rsid w:val="000F28B7"/>
    <w:rsid w:val="000F4284"/>
    <w:rsid w:val="000F6F63"/>
    <w:rsid w:val="001021ED"/>
    <w:rsid w:val="001054AE"/>
    <w:rsid w:val="00105F4C"/>
    <w:rsid w:val="00106D55"/>
    <w:rsid w:val="001116DB"/>
    <w:rsid w:val="0011177E"/>
    <w:rsid w:val="00113300"/>
    <w:rsid w:val="001160CC"/>
    <w:rsid w:val="001174D9"/>
    <w:rsid w:val="001211B6"/>
    <w:rsid w:val="00130049"/>
    <w:rsid w:val="001321C4"/>
    <w:rsid w:val="00134EC2"/>
    <w:rsid w:val="00135752"/>
    <w:rsid w:val="00136887"/>
    <w:rsid w:val="00137508"/>
    <w:rsid w:val="00143AA9"/>
    <w:rsid w:val="001455AE"/>
    <w:rsid w:val="00146F22"/>
    <w:rsid w:val="00147138"/>
    <w:rsid w:val="0015041D"/>
    <w:rsid w:val="00152863"/>
    <w:rsid w:val="00153F82"/>
    <w:rsid w:val="00154837"/>
    <w:rsid w:val="001565DA"/>
    <w:rsid w:val="00157474"/>
    <w:rsid w:val="00157BEA"/>
    <w:rsid w:val="001614F7"/>
    <w:rsid w:val="001620C7"/>
    <w:rsid w:val="0016590E"/>
    <w:rsid w:val="001702BE"/>
    <w:rsid w:val="00170BE9"/>
    <w:rsid w:val="00175940"/>
    <w:rsid w:val="001776E4"/>
    <w:rsid w:val="00185916"/>
    <w:rsid w:val="00186FF0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E6CEC"/>
    <w:rsid w:val="001F2C24"/>
    <w:rsid w:val="001F4058"/>
    <w:rsid w:val="001F6F05"/>
    <w:rsid w:val="00201B95"/>
    <w:rsid w:val="00203363"/>
    <w:rsid w:val="00205558"/>
    <w:rsid w:val="00205A80"/>
    <w:rsid w:val="0020625C"/>
    <w:rsid w:val="0021189B"/>
    <w:rsid w:val="002153CD"/>
    <w:rsid w:val="00223806"/>
    <w:rsid w:val="00224ED1"/>
    <w:rsid w:val="0024488C"/>
    <w:rsid w:val="00255099"/>
    <w:rsid w:val="002578E9"/>
    <w:rsid w:val="00260A5D"/>
    <w:rsid w:val="00262456"/>
    <w:rsid w:val="002629FA"/>
    <w:rsid w:val="00262DCE"/>
    <w:rsid w:val="002646D8"/>
    <w:rsid w:val="00265173"/>
    <w:rsid w:val="00267B5B"/>
    <w:rsid w:val="0027414E"/>
    <w:rsid w:val="00276F5E"/>
    <w:rsid w:val="00277521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6ADA"/>
    <w:rsid w:val="002B70D2"/>
    <w:rsid w:val="002C0DF8"/>
    <w:rsid w:val="002C25C4"/>
    <w:rsid w:val="002C6233"/>
    <w:rsid w:val="002C66BE"/>
    <w:rsid w:val="002C71CD"/>
    <w:rsid w:val="002D1146"/>
    <w:rsid w:val="002D15A6"/>
    <w:rsid w:val="002D197E"/>
    <w:rsid w:val="002D204A"/>
    <w:rsid w:val="002D415B"/>
    <w:rsid w:val="002D6A84"/>
    <w:rsid w:val="002D72F1"/>
    <w:rsid w:val="002E084C"/>
    <w:rsid w:val="002F0957"/>
    <w:rsid w:val="002F0A7A"/>
    <w:rsid w:val="002F7729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2750"/>
    <w:rsid w:val="00354C58"/>
    <w:rsid w:val="003557E0"/>
    <w:rsid w:val="00355EFE"/>
    <w:rsid w:val="003569DD"/>
    <w:rsid w:val="003622C6"/>
    <w:rsid w:val="003630F7"/>
    <w:rsid w:val="00363431"/>
    <w:rsid w:val="00365FD3"/>
    <w:rsid w:val="003845CE"/>
    <w:rsid w:val="00390339"/>
    <w:rsid w:val="003957FD"/>
    <w:rsid w:val="003A0559"/>
    <w:rsid w:val="003A33EC"/>
    <w:rsid w:val="003A46FC"/>
    <w:rsid w:val="003A6B61"/>
    <w:rsid w:val="003A7703"/>
    <w:rsid w:val="003B0716"/>
    <w:rsid w:val="003B1841"/>
    <w:rsid w:val="003B1D3F"/>
    <w:rsid w:val="003C0FE9"/>
    <w:rsid w:val="003C2455"/>
    <w:rsid w:val="003C39E3"/>
    <w:rsid w:val="003C41FC"/>
    <w:rsid w:val="003C5F33"/>
    <w:rsid w:val="003C6F94"/>
    <w:rsid w:val="003D2548"/>
    <w:rsid w:val="003D5383"/>
    <w:rsid w:val="003D53BF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51C"/>
    <w:rsid w:val="003F6DC1"/>
    <w:rsid w:val="00401B9C"/>
    <w:rsid w:val="0041432E"/>
    <w:rsid w:val="00414D6F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CEF"/>
    <w:rsid w:val="00480AAE"/>
    <w:rsid w:val="004837BD"/>
    <w:rsid w:val="0048469E"/>
    <w:rsid w:val="00484B4A"/>
    <w:rsid w:val="00490169"/>
    <w:rsid w:val="00493F31"/>
    <w:rsid w:val="00496E99"/>
    <w:rsid w:val="00496F77"/>
    <w:rsid w:val="004A35D4"/>
    <w:rsid w:val="004A6649"/>
    <w:rsid w:val="004A7122"/>
    <w:rsid w:val="004A7B14"/>
    <w:rsid w:val="004B2219"/>
    <w:rsid w:val="004B366E"/>
    <w:rsid w:val="004B5313"/>
    <w:rsid w:val="004C35ED"/>
    <w:rsid w:val="004C7DC7"/>
    <w:rsid w:val="004D068B"/>
    <w:rsid w:val="004D7812"/>
    <w:rsid w:val="004E2A77"/>
    <w:rsid w:val="004E3A82"/>
    <w:rsid w:val="004E3ADC"/>
    <w:rsid w:val="004F21B1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7F2"/>
    <w:rsid w:val="00552924"/>
    <w:rsid w:val="00553117"/>
    <w:rsid w:val="0055369D"/>
    <w:rsid w:val="005557BD"/>
    <w:rsid w:val="00555883"/>
    <w:rsid w:val="00555D35"/>
    <w:rsid w:val="005562A2"/>
    <w:rsid w:val="0056154C"/>
    <w:rsid w:val="005630D4"/>
    <w:rsid w:val="00565A3E"/>
    <w:rsid w:val="00567DF7"/>
    <w:rsid w:val="00575370"/>
    <w:rsid w:val="00575E22"/>
    <w:rsid w:val="0058386B"/>
    <w:rsid w:val="0058507E"/>
    <w:rsid w:val="005854F7"/>
    <w:rsid w:val="00585934"/>
    <w:rsid w:val="00590F32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504D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05FC"/>
    <w:rsid w:val="00600BD3"/>
    <w:rsid w:val="00601180"/>
    <w:rsid w:val="0060177E"/>
    <w:rsid w:val="00601EF5"/>
    <w:rsid w:val="00603BC1"/>
    <w:rsid w:val="00604D5D"/>
    <w:rsid w:val="0060609B"/>
    <w:rsid w:val="00615EB0"/>
    <w:rsid w:val="006163E9"/>
    <w:rsid w:val="0061654B"/>
    <w:rsid w:val="00621CE3"/>
    <w:rsid w:val="006241E8"/>
    <w:rsid w:val="00624B78"/>
    <w:rsid w:val="0062777F"/>
    <w:rsid w:val="006318B7"/>
    <w:rsid w:val="0063267D"/>
    <w:rsid w:val="00634BD6"/>
    <w:rsid w:val="00634F36"/>
    <w:rsid w:val="00635F29"/>
    <w:rsid w:val="00637A85"/>
    <w:rsid w:val="00640488"/>
    <w:rsid w:val="006449CE"/>
    <w:rsid w:val="006458D7"/>
    <w:rsid w:val="00660639"/>
    <w:rsid w:val="0066267D"/>
    <w:rsid w:val="00663D3F"/>
    <w:rsid w:val="006648F2"/>
    <w:rsid w:val="00666D57"/>
    <w:rsid w:val="00670953"/>
    <w:rsid w:val="00671B44"/>
    <w:rsid w:val="0067373A"/>
    <w:rsid w:val="00677DEE"/>
    <w:rsid w:val="0068106B"/>
    <w:rsid w:val="00683FC6"/>
    <w:rsid w:val="00687BFD"/>
    <w:rsid w:val="006936D8"/>
    <w:rsid w:val="0069568E"/>
    <w:rsid w:val="006A1D25"/>
    <w:rsid w:val="006A2287"/>
    <w:rsid w:val="006A33C6"/>
    <w:rsid w:val="006A5EA4"/>
    <w:rsid w:val="006B0EA5"/>
    <w:rsid w:val="006B3FA7"/>
    <w:rsid w:val="006B75B2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1774"/>
    <w:rsid w:val="006F26BD"/>
    <w:rsid w:val="006F4F0D"/>
    <w:rsid w:val="006F5EE0"/>
    <w:rsid w:val="00705C26"/>
    <w:rsid w:val="00713923"/>
    <w:rsid w:val="00715527"/>
    <w:rsid w:val="007200F4"/>
    <w:rsid w:val="007249F9"/>
    <w:rsid w:val="00724ABB"/>
    <w:rsid w:val="00726209"/>
    <w:rsid w:val="007423FF"/>
    <w:rsid w:val="0074268D"/>
    <w:rsid w:val="007444E6"/>
    <w:rsid w:val="007462FC"/>
    <w:rsid w:val="00746A78"/>
    <w:rsid w:val="00746B69"/>
    <w:rsid w:val="00750AA2"/>
    <w:rsid w:val="00752684"/>
    <w:rsid w:val="0075478E"/>
    <w:rsid w:val="00755BF4"/>
    <w:rsid w:val="00755F2F"/>
    <w:rsid w:val="00756F8E"/>
    <w:rsid w:val="007579D1"/>
    <w:rsid w:val="007619FF"/>
    <w:rsid w:val="0076236D"/>
    <w:rsid w:val="00762A35"/>
    <w:rsid w:val="0077178C"/>
    <w:rsid w:val="00772C33"/>
    <w:rsid w:val="00783912"/>
    <w:rsid w:val="00784450"/>
    <w:rsid w:val="0079257C"/>
    <w:rsid w:val="007A08DF"/>
    <w:rsid w:val="007A0EEE"/>
    <w:rsid w:val="007A1425"/>
    <w:rsid w:val="007A47F6"/>
    <w:rsid w:val="007A7501"/>
    <w:rsid w:val="007A7929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3257"/>
    <w:rsid w:val="007D7D96"/>
    <w:rsid w:val="007E0FDA"/>
    <w:rsid w:val="007E1B3D"/>
    <w:rsid w:val="007E38F7"/>
    <w:rsid w:val="007E53DA"/>
    <w:rsid w:val="007E74FC"/>
    <w:rsid w:val="007E77FF"/>
    <w:rsid w:val="007F1816"/>
    <w:rsid w:val="007F27F0"/>
    <w:rsid w:val="007F4DA8"/>
    <w:rsid w:val="007F7648"/>
    <w:rsid w:val="007F7939"/>
    <w:rsid w:val="007F7C8A"/>
    <w:rsid w:val="00800957"/>
    <w:rsid w:val="008021E6"/>
    <w:rsid w:val="00802E15"/>
    <w:rsid w:val="008037C3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1B53"/>
    <w:rsid w:val="00863DEE"/>
    <w:rsid w:val="0087239F"/>
    <w:rsid w:val="0087360B"/>
    <w:rsid w:val="00875300"/>
    <w:rsid w:val="00876CCC"/>
    <w:rsid w:val="00877269"/>
    <w:rsid w:val="00880D47"/>
    <w:rsid w:val="008811CB"/>
    <w:rsid w:val="0088468C"/>
    <w:rsid w:val="008849B4"/>
    <w:rsid w:val="008854D0"/>
    <w:rsid w:val="008861F6"/>
    <w:rsid w:val="00890502"/>
    <w:rsid w:val="00895726"/>
    <w:rsid w:val="008A39B9"/>
    <w:rsid w:val="008A4E4B"/>
    <w:rsid w:val="008A7D87"/>
    <w:rsid w:val="008B3950"/>
    <w:rsid w:val="008C7266"/>
    <w:rsid w:val="008D1D00"/>
    <w:rsid w:val="008D5EE8"/>
    <w:rsid w:val="008E073C"/>
    <w:rsid w:val="008E0AAF"/>
    <w:rsid w:val="008E42F5"/>
    <w:rsid w:val="008E4984"/>
    <w:rsid w:val="008E72EF"/>
    <w:rsid w:val="008E7B1E"/>
    <w:rsid w:val="008F706D"/>
    <w:rsid w:val="00901CCE"/>
    <w:rsid w:val="009027F9"/>
    <w:rsid w:val="00905D38"/>
    <w:rsid w:val="00913349"/>
    <w:rsid w:val="009266CA"/>
    <w:rsid w:val="00926E47"/>
    <w:rsid w:val="00930443"/>
    <w:rsid w:val="00932723"/>
    <w:rsid w:val="00940D1C"/>
    <w:rsid w:val="00942BAA"/>
    <w:rsid w:val="0094582D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813C9"/>
    <w:rsid w:val="00987B05"/>
    <w:rsid w:val="00991D4D"/>
    <w:rsid w:val="009926CC"/>
    <w:rsid w:val="009940FB"/>
    <w:rsid w:val="00994527"/>
    <w:rsid w:val="00994AC6"/>
    <w:rsid w:val="00994E1C"/>
    <w:rsid w:val="00995752"/>
    <w:rsid w:val="009974A1"/>
    <w:rsid w:val="009A081F"/>
    <w:rsid w:val="009A13A2"/>
    <w:rsid w:val="009A539A"/>
    <w:rsid w:val="009A5CC4"/>
    <w:rsid w:val="009A5DFC"/>
    <w:rsid w:val="009A75A7"/>
    <w:rsid w:val="009A7D17"/>
    <w:rsid w:val="009B02B0"/>
    <w:rsid w:val="009B1799"/>
    <w:rsid w:val="009B63E2"/>
    <w:rsid w:val="009B7FA0"/>
    <w:rsid w:val="009C7454"/>
    <w:rsid w:val="009D493F"/>
    <w:rsid w:val="009D4D08"/>
    <w:rsid w:val="009E15DC"/>
    <w:rsid w:val="009F1DAF"/>
    <w:rsid w:val="00A01663"/>
    <w:rsid w:val="00A01BDC"/>
    <w:rsid w:val="00A03E7E"/>
    <w:rsid w:val="00A103ED"/>
    <w:rsid w:val="00A142A8"/>
    <w:rsid w:val="00A15DDA"/>
    <w:rsid w:val="00A174C5"/>
    <w:rsid w:val="00A26193"/>
    <w:rsid w:val="00A26249"/>
    <w:rsid w:val="00A269AA"/>
    <w:rsid w:val="00A30FE4"/>
    <w:rsid w:val="00A33D48"/>
    <w:rsid w:val="00A34D6B"/>
    <w:rsid w:val="00A35EBB"/>
    <w:rsid w:val="00A36AFD"/>
    <w:rsid w:val="00A37981"/>
    <w:rsid w:val="00A44222"/>
    <w:rsid w:val="00A44785"/>
    <w:rsid w:val="00A45144"/>
    <w:rsid w:val="00A455AD"/>
    <w:rsid w:val="00A45DC0"/>
    <w:rsid w:val="00A50754"/>
    <w:rsid w:val="00A51F53"/>
    <w:rsid w:val="00A52DB3"/>
    <w:rsid w:val="00A53009"/>
    <w:rsid w:val="00A561EB"/>
    <w:rsid w:val="00A621B0"/>
    <w:rsid w:val="00A6476A"/>
    <w:rsid w:val="00A65E85"/>
    <w:rsid w:val="00A66559"/>
    <w:rsid w:val="00A665DF"/>
    <w:rsid w:val="00A71046"/>
    <w:rsid w:val="00A723EB"/>
    <w:rsid w:val="00A81DEA"/>
    <w:rsid w:val="00A82D7E"/>
    <w:rsid w:val="00A840DD"/>
    <w:rsid w:val="00A84D36"/>
    <w:rsid w:val="00A85985"/>
    <w:rsid w:val="00A9038A"/>
    <w:rsid w:val="00A92205"/>
    <w:rsid w:val="00A967C7"/>
    <w:rsid w:val="00A97C58"/>
    <w:rsid w:val="00AA1854"/>
    <w:rsid w:val="00AA2352"/>
    <w:rsid w:val="00AA25E0"/>
    <w:rsid w:val="00AA2DFA"/>
    <w:rsid w:val="00AA3080"/>
    <w:rsid w:val="00AA5176"/>
    <w:rsid w:val="00AA6628"/>
    <w:rsid w:val="00AB0C19"/>
    <w:rsid w:val="00AB7897"/>
    <w:rsid w:val="00AC12B0"/>
    <w:rsid w:val="00AC743F"/>
    <w:rsid w:val="00AD33A4"/>
    <w:rsid w:val="00AD3ACF"/>
    <w:rsid w:val="00AD74C6"/>
    <w:rsid w:val="00AD7AB0"/>
    <w:rsid w:val="00AE28B7"/>
    <w:rsid w:val="00AE4E46"/>
    <w:rsid w:val="00AE5750"/>
    <w:rsid w:val="00AF04B2"/>
    <w:rsid w:val="00AF5AAD"/>
    <w:rsid w:val="00AF6344"/>
    <w:rsid w:val="00B011BD"/>
    <w:rsid w:val="00B0148E"/>
    <w:rsid w:val="00B07024"/>
    <w:rsid w:val="00B07CAF"/>
    <w:rsid w:val="00B13343"/>
    <w:rsid w:val="00B21B24"/>
    <w:rsid w:val="00B232A4"/>
    <w:rsid w:val="00B254B3"/>
    <w:rsid w:val="00B301E7"/>
    <w:rsid w:val="00B31E5E"/>
    <w:rsid w:val="00B34A03"/>
    <w:rsid w:val="00B36D7D"/>
    <w:rsid w:val="00B40473"/>
    <w:rsid w:val="00B44492"/>
    <w:rsid w:val="00B5197F"/>
    <w:rsid w:val="00B60C30"/>
    <w:rsid w:val="00B7225E"/>
    <w:rsid w:val="00B76EF9"/>
    <w:rsid w:val="00B77B4C"/>
    <w:rsid w:val="00B85CAF"/>
    <w:rsid w:val="00B85E1D"/>
    <w:rsid w:val="00B862D7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0C9D"/>
    <w:rsid w:val="00BB3FB2"/>
    <w:rsid w:val="00BB604B"/>
    <w:rsid w:val="00BB7518"/>
    <w:rsid w:val="00BC0919"/>
    <w:rsid w:val="00BC0F5F"/>
    <w:rsid w:val="00BC205E"/>
    <w:rsid w:val="00BC2B19"/>
    <w:rsid w:val="00BC5FA1"/>
    <w:rsid w:val="00BD08D0"/>
    <w:rsid w:val="00BD24AC"/>
    <w:rsid w:val="00BD71FB"/>
    <w:rsid w:val="00BD7E3D"/>
    <w:rsid w:val="00BE0554"/>
    <w:rsid w:val="00BE6EE4"/>
    <w:rsid w:val="00BE7A1C"/>
    <w:rsid w:val="00BF0F50"/>
    <w:rsid w:val="00C004A5"/>
    <w:rsid w:val="00C01E6D"/>
    <w:rsid w:val="00C03470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35649"/>
    <w:rsid w:val="00C42DA2"/>
    <w:rsid w:val="00C44AE9"/>
    <w:rsid w:val="00C4566B"/>
    <w:rsid w:val="00C470E7"/>
    <w:rsid w:val="00C55B62"/>
    <w:rsid w:val="00C562F5"/>
    <w:rsid w:val="00C671F3"/>
    <w:rsid w:val="00C70954"/>
    <w:rsid w:val="00C74661"/>
    <w:rsid w:val="00C746AC"/>
    <w:rsid w:val="00C751DB"/>
    <w:rsid w:val="00C77462"/>
    <w:rsid w:val="00C77A0C"/>
    <w:rsid w:val="00C8016D"/>
    <w:rsid w:val="00C8077A"/>
    <w:rsid w:val="00C808B9"/>
    <w:rsid w:val="00C92133"/>
    <w:rsid w:val="00C927C9"/>
    <w:rsid w:val="00C943B5"/>
    <w:rsid w:val="00CA0EF5"/>
    <w:rsid w:val="00CA1017"/>
    <w:rsid w:val="00CA403D"/>
    <w:rsid w:val="00CA7D1D"/>
    <w:rsid w:val="00CB0174"/>
    <w:rsid w:val="00CB083E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151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5FCE"/>
    <w:rsid w:val="00D36D3E"/>
    <w:rsid w:val="00D467B1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86738"/>
    <w:rsid w:val="00D86ACB"/>
    <w:rsid w:val="00D9142B"/>
    <w:rsid w:val="00D93190"/>
    <w:rsid w:val="00D94A00"/>
    <w:rsid w:val="00D97445"/>
    <w:rsid w:val="00DA31F1"/>
    <w:rsid w:val="00DA6291"/>
    <w:rsid w:val="00DB10CE"/>
    <w:rsid w:val="00DB6E44"/>
    <w:rsid w:val="00DB7A4A"/>
    <w:rsid w:val="00DC1CED"/>
    <w:rsid w:val="00DC430E"/>
    <w:rsid w:val="00DC6A9D"/>
    <w:rsid w:val="00DD3EC9"/>
    <w:rsid w:val="00DE37CB"/>
    <w:rsid w:val="00DE54BE"/>
    <w:rsid w:val="00DF2B37"/>
    <w:rsid w:val="00DF6764"/>
    <w:rsid w:val="00E00B85"/>
    <w:rsid w:val="00E05BE1"/>
    <w:rsid w:val="00E06987"/>
    <w:rsid w:val="00E06DE3"/>
    <w:rsid w:val="00E07484"/>
    <w:rsid w:val="00E117BE"/>
    <w:rsid w:val="00E11C22"/>
    <w:rsid w:val="00E1306A"/>
    <w:rsid w:val="00E2549B"/>
    <w:rsid w:val="00E4586A"/>
    <w:rsid w:val="00E47004"/>
    <w:rsid w:val="00E517E5"/>
    <w:rsid w:val="00E51A01"/>
    <w:rsid w:val="00E61E86"/>
    <w:rsid w:val="00E63426"/>
    <w:rsid w:val="00E63E85"/>
    <w:rsid w:val="00E65C42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15F5"/>
    <w:rsid w:val="00ED21BB"/>
    <w:rsid w:val="00ED614B"/>
    <w:rsid w:val="00ED65C1"/>
    <w:rsid w:val="00ED75ED"/>
    <w:rsid w:val="00EE27C2"/>
    <w:rsid w:val="00EE7181"/>
    <w:rsid w:val="00EE731D"/>
    <w:rsid w:val="00EF2C3B"/>
    <w:rsid w:val="00EF6F52"/>
    <w:rsid w:val="00F00DEF"/>
    <w:rsid w:val="00F03E87"/>
    <w:rsid w:val="00F03F83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37F0E"/>
    <w:rsid w:val="00F460B0"/>
    <w:rsid w:val="00F4780C"/>
    <w:rsid w:val="00F47B8F"/>
    <w:rsid w:val="00F5254A"/>
    <w:rsid w:val="00F531D1"/>
    <w:rsid w:val="00F574B9"/>
    <w:rsid w:val="00F57F40"/>
    <w:rsid w:val="00F60319"/>
    <w:rsid w:val="00F60D4A"/>
    <w:rsid w:val="00F61892"/>
    <w:rsid w:val="00F65D9D"/>
    <w:rsid w:val="00F71116"/>
    <w:rsid w:val="00F712A2"/>
    <w:rsid w:val="00F7330B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2496"/>
    <w:rsid w:val="00FB37CD"/>
    <w:rsid w:val="00FB5771"/>
    <w:rsid w:val="00FB6FF0"/>
    <w:rsid w:val="00FC0213"/>
    <w:rsid w:val="00FC5E57"/>
    <w:rsid w:val="00FD51C0"/>
    <w:rsid w:val="00FE006A"/>
    <w:rsid w:val="00FE011D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69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4</TotalTime>
  <Pages>1</Pages>
  <Words>2546</Words>
  <Characters>13753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2</dc:subject>
  <dc:creator>Daniel Graça, n.º 20948</dc:creator>
  <cp:keywords/>
  <dc:description/>
  <cp:lastModifiedBy>Daniel Graça</cp:lastModifiedBy>
  <cp:revision>10</cp:revision>
  <cp:lastPrinted>2022-04-07T21:12:00Z</cp:lastPrinted>
  <dcterms:created xsi:type="dcterms:W3CDTF">2022-04-06T16:24:00Z</dcterms:created>
  <dcterms:modified xsi:type="dcterms:W3CDTF">2022-04-07T21:12:00Z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